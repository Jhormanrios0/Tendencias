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BFAF" w14:textId="00A72999" w:rsidR="004D6B86" w:rsidRPr="004F38DA" w:rsidRDefault="00A02BCD">
      <w:pPr>
        <w:pStyle w:val="Ttulo"/>
        <w:rPr>
          <w:b/>
          <w:bCs/>
        </w:rPr>
      </w:pPr>
      <w:r w:rsidRPr="004F38DA">
        <w:rPr>
          <w:b/>
          <w:bCs/>
        </w:rPr>
        <w:t>Big</w:t>
      </w:r>
      <w:r w:rsidR="00467759" w:rsidRPr="004F38DA">
        <w:rPr>
          <w:b/>
          <w:bCs/>
        </w:rPr>
        <w:t xml:space="preserve"> </w:t>
      </w:r>
      <w:r w:rsidRPr="004F38DA">
        <w:rPr>
          <w:b/>
          <w:bCs/>
        </w:rPr>
        <w:t>Data</w:t>
      </w:r>
    </w:p>
    <w:p w14:paraId="7156EBB2" w14:textId="77777777" w:rsidR="004F38DA" w:rsidRDefault="004F38DA" w:rsidP="056664B8">
      <w:pPr>
        <w:pStyle w:val="Ttulo21"/>
      </w:pPr>
    </w:p>
    <w:p w14:paraId="21F4EDC3" w14:textId="0C17A8E2" w:rsidR="0023268F" w:rsidRDefault="0023268F" w:rsidP="056664B8">
      <w:pPr>
        <w:pStyle w:val="Ttulo21"/>
      </w:pPr>
    </w:p>
    <w:p w14:paraId="773B12A7" w14:textId="40E39D14" w:rsidR="056664B8" w:rsidRDefault="056664B8" w:rsidP="056664B8">
      <w:pPr>
        <w:pStyle w:val="Ttulo21"/>
      </w:pPr>
      <w:r>
        <w:t xml:space="preserve">Santiago Pérez </w:t>
      </w:r>
      <w:bookmarkStart w:id="0" w:name="_Int_zHy6dHgN"/>
      <w:proofErr w:type="spellStart"/>
      <w:r>
        <w:t>Pérez</w:t>
      </w:r>
      <w:bookmarkEnd w:id="0"/>
      <w:proofErr w:type="spellEnd"/>
    </w:p>
    <w:p w14:paraId="1B61865C" w14:textId="70699BB4" w:rsidR="2E63722A" w:rsidRDefault="323D9E6F" w:rsidP="2E63722A">
      <w:pPr>
        <w:pStyle w:val="Ttulo21"/>
      </w:pPr>
      <w:bookmarkStart w:id="1" w:name="_Int_zURr9U0E"/>
      <w:proofErr w:type="spellStart"/>
      <w:r>
        <w:t>Jhorman</w:t>
      </w:r>
      <w:bookmarkEnd w:id="1"/>
      <w:proofErr w:type="spellEnd"/>
      <w:r>
        <w:t xml:space="preserve"> David </w:t>
      </w:r>
      <w:bookmarkStart w:id="2" w:name="_Int_Q8mDGhuw"/>
      <w:proofErr w:type="spellStart"/>
      <w:r>
        <w:t>Rodriguez</w:t>
      </w:r>
      <w:bookmarkEnd w:id="2"/>
      <w:proofErr w:type="spellEnd"/>
      <w:r>
        <w:t xml:space="preserve"> </w:t>
      </w:r>
      <w:proofErr w:type="spellStart"/>
      <w:r w:rsidR="2F1ECD6C">
        <w:t>Rios</w:t>
      </w:r>
      <w:proofErr w:type="spellEnd"/>
    </w:p>
    <w:p w14:paraId="654EA0CF" w14:textId="67FA51C3" w:rsidR="00887F33" w:rsidRDefault="24389F66" w:rsidP="2E63722A">
      <w:pPr>
        <w:pStyle w:val="Ttulo21"/>
      </w:pPr>
      <w:r>
        <w:t>Juan Manuel Morales García</w:t>
      </w:r>
    </w:p>
    <w:p w14:paraId="1C96653B" w14:textId="75470FD0" w:rsidR="660E9AF2" w:rsidRDefault="660E9AF2" w:rsidP="79CA435F">
      <w:pPr>
        <w:pStyle w:val="Ttulo21"/>
      </w:pPr>
      <w:r>
        <w:t>Alejandra Valencia Morales</w:t>
      </w:r>
    </w:p>
    <w:p w14:paraId="6B9AA0A8" w14:textId="77777777" w:rsidR="00C01300" w:rsidRDefault="000C5795" w:rsidP="00C01300">
      <w:pPr>
        <w:pStyle w:val="Ttulo21"/>
      </w:pPr>
      <w:r>
        <w:t xml:space="preserve">Facultad de Ingeniería, </w:t>
      </w:r>
      <w:r w:rsidR="00C01300">
        <w:t>Tecnológico de Antioquia.</w:t>
      </w:r>
    </w:p>
    <w:p w14:paraId="74D09A42" w14:textId="26122B98" w:rsidR="000C5795" w:rsidRDefault="000C5795" w:rsidP="2E63722A">
      <w:pPr>
        <w:pStyle w:val="Ttulo21"/>
      </w:pPr>
      <w:r>
        <w:t>Tendencias en el desarrollo de Software</w:t>
      </w:r>
    </w:p>
    <w:p w14:paraId="541A64FD" w14:textId="69143C45" w:rsidR="00CB0004" w:rsidRDefault="00D211AF" w:rsidP="2E63722A">
      <w:pPr>
        <w:pStyle w:val="Ttulo21"/>
      </w:pPr>
      <w:r>
        <w:t xml:space="preserve">Docente </w:t>
      </w:r>
      <w:r w:rsidR="00F37009">
        <w:t>Andrés Alberto Restrepo Herrón</w:t>
      </w:r>
    </w:p>
    <w:p w14:paraId="76F8FA9F" w14:textId="77777777" w:rsidR="0023268F" w:rsidRDefault="0023268F">
      <w:pPr>
        <w:pStyle w:val="Ttulo"/>
        <w:rPr>
          <w:lang w:bidi="es-ES"/>
        </w:rPr>
      </w:pPr>
    </w:p>
    <w:p w14:paraId="2D0FDC35" w14:textId="77777777" w:rsidR="0023268F" w:rsidRDefault="0023268F">
      <w:pPr>
        <w:pStyle w:val="Ttulo"/>
        <w:rPr>
          <w:lang w:bidi="es-ES"/>
        </w:rPr>
      </w:pPr>
    </w:p>
    <w:p w14:paraId="43A29AD2" w14:textId="48B39960" w:rsidR="004D6B86" w:rsidRDefault="001731A1">
      <w:pPr>
        <w:pStyle w:val="Ttulo"/>
      </w:pPr>
      <w:r>
        <w:rPr>
          <w:lang w:bidi="es-ES"/>
        </w:rPr>
        <w:t>2024</w:t>
      </w:r>
    </w:p>
    <w:p w14:paraId="501A38BD" w14:textId="6D89EF5B" w:rsidR="004D6B86" w:rsidRDefault="001731A1" w:rsidP="001731A1">
      <w:pPr>
        <w:ind w:left="3600" w:firstLine="0"/>
      </w:pPr>
      <w:r>
        <w:t xml:space="preserve">        </w:t>
      </w:r>
      <w:r w:rsidR="00887F33" w:rsidRPr="00887F33">
        <w:t>Medellín</w:t>
      </w:r>
    </w:p>
    <w:p w14:paraId="6253FCEB" w14:textId="45B7A3A7" w:rsidR="001731A1" w:rsidRDefault="001731A1" w:rsidP="006D658E">
      <w:pPr>
        <w:ind w:left="1440"/>
      </w:pPr>
    </w:p>
    <w:p w14:paraId="3F01CC88" w14:textId="5B2D80F1" w:rsidR="00F77E6A" w:rsidRDefault="00F77E6A" w:rsidP="00F77E6A">
      <w:pPr>
        <w:pStyle w:val="Ttulo1"/>
        <w:rPr>
          <w:rFonts w:asciiTheme="minorHAnsi" w:eastAsiaTheme="minorEastAsia" w:hAnsiTheme="minorHAnsi" w:cstheme="minorBidi"/>
          <w:b w:val="0"/>
          <w:bCs w:val="0"/>
        </w:rPr>
      </w:pPr>
      <w:bookmarkStart w:id="3" w:name="_Toc178398067"/>
      <w:r>
        <w:lastRenderedPageBreak/>
        <w:t>Introducción</w:t>
      </w:r>
      <w:bookmarkEnd w:id="3"/>
    </w:p>
    <w:p w14:paraId="5BC81BD7" w14:textId="20821864" w:rsidR="001731A1" w:rsidRPr="00A4757D" w:rsidRDefault="001731A1" w:rsidP="79CA435F">
      <w:pPr>
        <w:ind w:left="720" w:firstLine="0"/>
      </w:pPr>
    </w:p>
    <w:p w14:paraId="7C2CADB6" w14:textId="5487BC52" w:rsidR="0C675FCD" w:rsidRDefault="11D7CDFB" w:rsidP="79CA435F">
      <w:pPr>
        <w:ind w:firstLine="0"/>
      </w:pPr>
      <w:r>
        <w:t xml:space="preserve"> </w:t>
      </w:r>
      <w:r w:rsidR="7DFDF808">
        <w:t>“G</w:t>
      </w:r>
      <w:r>
        <w:t>randes cantidades de datos producidos muy rápidamente por un elevado número de fuentes diversas</w:t>
      </w:r>
      <w:r w:rsidR="4A62C5BB">
        <w:t>” así se define la Big Data</w:t>
      </w:r>
      <w:r>
        <w:t>; este fenómeno ha cambiado el enfoque de las organizaciones en la gestión y análisis de la información. Considerando que estos volúmenes masivos son demasiado grandes para que los sistemas tradicionales puedan procesar, se impulsó al desarrollo de nuevas tecnologías y enfoques para almacenarlo, gestionarlo y analizarlo. Se puede definir el concepto de Big Data mediante las 3 V</w:t>
      </w:r>
      <w:r w:rsidR="1B37B733">
        <w:t>S</w:t>
      </w:r>
      <w:r>
        <w:t xml:space="preserve"> Primero, se refiere al volumen, que es la cantidad masiva de datos generada diariamente. El segundo es velocidad, ya que implica lo rápido que se producen y procesan los datos en cuestión y, tercero, es la variedad, que abarca desde datos estructurados hasta no estructurados. Además, también hay veracidad, que alude a la calidad y precisión de los datos, y valor que se refiere a la utilidad valiosa de los datos. </w:t>
      </w:r>
      <w:r w:rsidR="58FA7ABF">
        <w:t>La Big Data no solo se trata de almacenar y gestionar muchos datos, sino de analizarlos para descubrir patrones valiosos.</w:t>
      </w:r>
      <w:r>
        <w:t xml:space="preserve"> Estas aplicacione</w:t>
      </w:r>
      <w:r w:rsidR="5B76A1EB">
        <w:t>s</w:t>
      </w:r>
      <w:r>
        <w:t xml:space="preserve"> de recomendación y análisis predictivo al uso del agregado de campo como inteligencia de negocios y seguro. Esto permite a las empresas disminuir costos, así como tomar decisiones más informadas y desarrollar productos o servicios a la medida. </w:t>
      </w:r>
      <w:r w:rsidR="02450A92">
        <w:t xml:space="preserve">Sin </w:t>
      </w:r>
      <w:r>
        <w:t>embargo, también presenta desafíos como asegurar la calidad del dato, integración de múltiples fuentes y seguridad.</w:t>
      </w:r>
    </w:p>
    <w:p w14:paraId="1E9E2BA6" w14:textId="50122D91" w:rsidR="138D667C" w:rsidRDefault="138D667C" w:rsidP="00887F33">
      <w:pPr>
        <w:jc w:val="both"/>
      </w:pPr>
    </w:p>
    <w:p w14:paraId="69BEF8C1" w14:textId="14617CE0" w:rsidR="138D667C" w:rsidRDefault="138D667C" w:rsidP="138D667C"/>
    <w:p w14:paraId="46C75D3B" w14:textId="73E31616" w:rsidR="138D667C" w:rsidRDefault="138D667C" w:rsidP="138D667C"/>
    <w:p w14:paraId="08B16E65" w14:textId="4D9E5414" w:rsidR="138D667C" w:rsidRDefault="138D667C" w:rsidP="138D667C"/>
    <w:p w14:paraId="370F8F1C" w14:textId="66945AE4" w:rsidR="138D667C" w:rsidRDefault="138D667C" w:rsidP="138D667C"/>
    <w:p w14:paraId="7303351B" w14:textId="6FA4D243" w:rsidR="00991674" w:rsidRDefault="00991674" w:rsidP="79CA435F"/>
    <w:p w14:paraId="24CD5D79" w14:textId="295EBF8E" w:rsidR="00275D13" w:rsidRDefault="00275D13" w:rsidP="00275D13">
      <w:pPr>
        <w:pStyle w:val="Ttulo1"/>
      </w:pPr>
      <w:bookmarkStart w:id="4" w:name="_Toc178398068"/>
      <w:r>
        <w:lastRenderedPageBreak/>
        <w:t>Resumen Ejecutivo</w:t>
      </w:r>
      <w:bookmarkEnd w:id="4"/>
    </w:p>
    <w:p w14:paraId="6995CF23" w14:textId="2E8802B4" w:rsidR="00543872" w:rsidRDefault="007A3F91" w:rsidP="00AC46A9">
      <w:r w:rsidRPr="007A3F91">
        <w:t>Big Data hace referencia al manejo y procesamiento de enormes volúmenes de información que, debido a su magnitud, no pueden ser tratados con las herramientas convencionales. Estos grandes conjuntos de datos provienen de diversas fuentes, como redes sociales, transacciones bancarias, sensores, y más, y requieren una gestión ágil y eficaz. Las tres propiedades clave que caracterizan al Big Data son: el volumen (la cantidad de datos), la velocidad (la rapidez con la que se generan y procesan), y la variedad (la diversidad de tipos de datos). Estas características son conocidas comúnmente como las "tres Vs" de Big Data.</w:t>
      </w:r>
    </w:p>
    <w:p w14:paraId="32DC8D88" w14:textId="2671E1CA" w:rsidR="007A3F91" w:rsidRDefault="007A3F91" w:rsidP="00AC46A9"/>
    <w:p w14:paraId="79EFCA16" w14:textId="5F424EE7" w:rsidR="007A3F91" w:rsidRDefault="007A3F91" w:rsidP="00AC46A9">
      <w:r>
        <w:t>El uso del Big Data ofrece múltiples beneficios. Las empresas pueden aprovecharlo para optimizar la toma de decisiones y mejorar sus servicios, mientras que, en el ámbito de la investigación científica, se utiliza para hacer predicciones más precisas y generar avances innovadores. No obstante, la implementación de Big Data también presenta desafíos importantes, tales como garantizar la privacidad de los usuarios y gestionar los costos asociados con la infraestructura y las herramientas necesarias.</w:t>
      </w:r>
    </w:p>
    <w:p w14:paraId="0DD9D8A0" w14:textId="5D7018BF" w:rsidR="007A3F91" w:rsidRDefault="007A3F91" w:rsidP="00AC46A9"/>
    <w:p w14:paraId="30723918" w14:textId="287D1928" w:rsidR="007A3F91" w:rsidRPr="00543872" w:rsidRDefault="007A3F91" w:rsidP="00AC46A9">
      <w:r>
        <w:t>A lo largo del tiempo, el tratamiento de grandes volúmenes de datos ha ido evolucionando. En los últimos años, avances tecnológicos como la inteligencia artificial y el almacenamiento en la nube han revolucionado la forma en que se trabaja con Big Data, permitiendo analizar información de manera más eficiente y rápida. En la actualidad, el Big Data se ha convertido en una herramienta indispensable para las organizaciones que buscan mantenerse competitivas y adaptarse rápidamente a las demandas del mercado.</w:t>
      </w:r>
    </w:p>
    <w:p w14:paraId="57636C83" w14:textId="70A47C37" w:rsidR="00275D13" w:rsidRDefault="00543872" w:rsidP="0C675FCD">
      <w:r>
        <w:t>.</w:t>
      </w:r>
    </w:p>
    <w:p w14:paraId="3F4C2106" w14:textId="34547000" w:rsidR="0063639D" w:rsidRDefault="0063639D" w:rsidP="007A3F91">
      <w:pPr>
        <w:ind w:firstLine="0"/>
      </w:pPr>
    </w:p>
    <w:p w14:paraId="3A4FCB2F" w14:textId="77777777" w:rsidR="00682436" w:rsidRDefault="00682436" w:rsidP="009C2903">
      <w:pPr>
        <w:ind w:firstLine="0"/>
      </w:pPr>
    </w:p>
    <w:sdt>
      <w:sdtPr>
        <w:rPr>
          <w:rFonts w:asciiTheme="minorHAnsi" w:eastAsiaTheme="minorEastAsia" w:hAnsiTheme="minorHAnsi" w:cstheme="minorBidi"/>
          <w:color w:val="000000" w:themeColor="text1"/>
          <w:sz w:val="24"/>
          <w:szCs w:val="24"/>
        </w:rPr>
        <w:id w:val="512880141"/>
        <w:docPartObj>
          <w:docPartGallery w:val="Table of Contents"/>
          <w:docPartUnique/>
        </w:docPartObj>
      </w:sdtPr>
      <w:sdtEndPr>
        <w:rPr>
          <w:b/>
          <w:bCs/>
          <w:color w:val="000000" w:themeColor="text2"/>
        </w:rPr>
      </w:sdtEndPr>
      <w:sdtContent>
        <w:p w14:paraId="2A47FBF2" w14:textId="092EA968" w:rsidR="00551CEF" w:rsidRDefault="00551CEF">
          <w:pPr>
            <w:pStyle w:val="TtuloTDC"/>
          </w:pPr>
          <w:r>
            <w:t>TABLA DE CONTENIDO</w:t>
          </w:r>
        </w:p>
        <w:p w14:paraId="00AAFD2F" w14:textId="67A9E817" w:rsidR="008D0D80" w:rsidRDefault="00551CEF">
          <w:pPr>
            <w:pStyle w:val="TDC1"/>
            <w:tabs>
              <w:tab w:val="right" w:leader="dot" w:pos="9016"/>
            </w:tabs>
            <w:rPr>
              <w:noProof/>
              <w:color w:val="auto"/>
              <w:kern w:val="2"/>
              <w:lang w:val="es-CO" w:eastAsia="es-CO"/>
              <w14:ligatures w14:val="standardContextual"/>
            </w:rPr>
          </w:pPr>
          <w:r>
            <w:fldChar w:fldCharType="begin"/>
          </w:r>
          <w:r>
            <w:instrText xml:space="preserve"> TOC \o "1-3" \h \z \u </w:instrText>
          </w:r>
          <w:r>
            <w:fldChar w:fldCharType="separate"/>
          </w:r>
          <w:hyperlink w:anchor="_Toc178398067" w:history="1">
            <w:r w:rsidR="008D0D80" w:rsidRPr="00B46DB4">
              <w:rPr>
                <w:rStyle w:val="Hipervnculo"/>
                <w:noProof/>
              </w:rPr>
              <w:t>Introducción</w:t>
            </w:r>
            <w:r w:rsidR="008D0D80">
              <w:rPr>
                <w:noProof/>
                <w:webHidden/>
              </w:rPr>
              <w:tab/>
            </w:r>
            <w:r w:rsidR="008D0D80">
              <w:rPr>
                <w:noProof/>
                <w:webHidden/>
              </w:rPr>
              <w:fldChar w:fldCharType="begin"/>
            </w:r>
            <w:r w:rsidR="008D0D80">
              <w:rPr>
                <w:noProof/>
                <w:webHidden/>
              </w:rPr>
              <w:instrText xml:space="preserve"> PAGEREF _Toc178398067 \h </w:instrText>
            </w:r>
            <w:r w:rsidR="008D0D80">
              <w:rPr>
                <w:noProof/>
                <w:webHidden/>
              </w:rPr>
            </w:r>
            <w:r w:rsidR="008D0D80">
              <w:rPr>
                <w:noProof/>
                <w:webHidden/>
              </w:rPr>
              <w:fldChar w:fldCharType="separate"/>
            </w:r>
            <w:r w:rsidR="008D0D80">
              <w:rPr>
                <w:noProof/>
                <w:webHidden/>
              </w:rPr>
              <w:t>2</w:t>
            </w:r>
            <w:r w:rsidR="008D0D80">
              <w:rPr>
                <w:noProof/>
                <w:webHidden/>
              </w:rPr>
              <w:fldChar w:fldCharType="end"/>
            </w:r>
          </w:hyperlink>
        </w:p>
        <w:p w14:paraId="3ABFA800" w14:textId="77ADB63C" w:rsidR="008D0D80" w:rsidRDefault="00000000">
          <w:pPr>
            <w:pStyle w:val="TDC1"/>
            <w:tabs>
              <w:tab w:val="right" w:leader="dot" w:pos="9016"/>
            </w:tabs>
            <w:rPr>
              <w:noProof/>
              <w:color w:val="auto"/>
              <w:kern w:val="2"/>
              <w:lang w:val="es-CO" w:eastAsia="es-CO"/>
              <w14:ligatures w14:val="standardContextual"/>
            </w:rPr>
          </w:pPr>
          <w:hyperlink w:anchor="_Toc178398068" w:history="1">
            <w:r w:rsidR="008D0D80" w:rsidRPr="00B46DB4">
              <w:rPr>
                <w:rStyle w:val="Hipervnculo"/>
                <w:noProof/>
              </w:rPr>
              <w:t>Resumen Ejecutivo</w:t>
            </w:r>
            <w:r w:rsidR="008D0D80">
              <w:rPr>
                <w:noProof/>
                <w:webHidden/>
              </w:rPr>
              <w:tab/>
            </w:r>
            <w:r w:rsidR="008D0D80">
              <w:rPr>
                <w:noProof/>
                <w:webHidden/>
              </w:rPr>
              <w:fldChar w:fldCharType="begin"/>
            </w:r>
            <w:r w:rsidR="008D0D80">
              <w:rPr>
                <w:noProof/>
                <w:webHidden/>
              </w:rPr>
              <w:instrText xml:space="preserve"> PAGEREF _Toc178398068 \h </w:instrText>
            </w:r>
            <w:r w:rsidR="008D0D80">
              <w:rPr>
                <w:noProof/>
                <w:webHidden/>
              </w:rPr>
            </w:r>
            <w:r w:rsidR="008D0D80">
              <w:rPr>
                <w:noProof/>
                <w:webHidden/>
              </w:rPr>
              <w:fldChar w:fldCharType="separate"/>
            </w:r>
            <w:r w:rsidR="008D0D80">
              <w:rPr>
                <w:noProof/>
                <w:webHidden/>
              </w:rPr>
              <w:t>3</w:t>
            </w:r>
            <w:r w:rsidR="008D0D80">
              <w:rPr>
                <w:noProof/>
                <w:webHidden/>
              </w:rPr>
              <w:fldChar w:fldCharType="end"/>
            </w:r>
          </w:hyperlink>
        </w:p>
        <w:p w14:paraId="659CDD1E" w14:textId="383DA6E8" w:rsidR="008D0D80" w:rsidRDefault="00000000">
          <w:pPr>
            <w:pStyle w:val="TDC1"/>
            <w:tabs>
              <w:tab w:val="right" w:leader="dot" w:pos="9016"/>
            </w:tabs>
            <w:rPr>
              <w:noProof/>
              <w:color w:val="auto"/>
              <w:kern w:val="2"/>
              <w:lang w:val="es-CO" w:eastAsia="es-CO"/>
              <w14:ligatures w14:val="standardContextual"/>
            </w:rPr>
          </w:pPr>
          <w:hyperlink w:anchor="_Toc178398069" w:history="1">
            <w:r w:rsidR="008D0D80" w:rsidRPr="00B46DB4">
              <w:rPr>
                <w:rStyle w:val="Hipervnculo"/>
                <w:noProof/>
              </w:rPr>
              <w:t>Definición y conceptos del Tema</w:t>
            </w:r>
            <w:r w:rsidR="008D0D80">
              <w:rPr>
                <w:noProof/>
                <w:webHidden/>
              </w:rPr>
              <w:tab/>
            </w:r>
            <w:r w:rsidR="008D0D80">
              <w:rPr>
                <w:noProof/>
                <w:webHidden/>
              </w:rPr>
              <w:fldChar w:fldCharType="begin"/>
            </w:r>
            <w:r w:rsidR="008D0D80">
              <w:rPr>
                <w:noProof/>
                <w:webHidden/>
              </w:rPr>
              <w:instrText xml:space="preserve"> PAGEREF _Toc178398069 \h </w:instrText>
            </w:r>
            <w:r w:rsidR="008D0D80">
              <w:rPr>
                <w:noProof/>
                <w:webHidden/>
              </w:rPr>
            </w:r>
            <w:r w:rsidR="008D0D80">
              <w:rPr>
                <w:noProof/>
                <w:webHidden/>
              </w:rPr>
              <w:fldChar w:fldCharType="separate"/>
            </w:r>
            <w:r w:rsidR="008D0D80">
              <w:rPr>
                <w:noProof/>
                <w:webHidden/>
              </w:rPr>
              <w:t>5</w:t>
            </w:r>
            <w:r w:rsidR="008D0D80">
              <w:rPr>
                <w:noProof/>
                <w:webHidden/>
              </w:rPr>
              <w:fldChar w:fldCharType="end"/>
            </w:r>
          </w:hyperlink>
        </w:p>
        <w:p w14:paraId="4DDBBA63" w14:textId="06D39EB0" w:rsidR="008D0D80" w:rsidRDefault="00000000">
          <w:pPr>
            <w:pStyle w:val="TDC1"/>
            <w:tabs>
              <w:tab w:val="right" w:leader="dot" w:pos="9016"/>
            </w:tabs>
            <w:rPr>
              <w:noProof/>
              <w:color w:val="auto"/>
              <w:kern w:val="2"/>
              <w:lang w:val="es-CO" w:eastAsia="es-CO"/>
              <w14:ligatures w14:val="standardContextual"/>
            </w:rPr>
          </w:pPr>
          <w:hyperlink w:anchor="_Toc178398070" w:history="1">
            <w:r w:rsidR="008D0D80" w:rsidRPr="00B46DB4">
              <w:rPr>
                <w:rStyle w:val="Hipervnculo"/>
                <w:noProof/>
              </w:rPr>
              <w:t>Aplicación en el Desarrollo de Software</w:t>
            </w:r>
            <w:r w:rsidR="008D0D80">
              <w:rPr>
                <w:noProof/>
                <w:webHidden/>
              </w:rPr>
              <w:tab/>
            </w:r>
            <w:r w:rsidR="008D0D80">
              <w:rPr>
                <w:noProof/>
                <w:webHidden/>
              </w:rPr>
              <w:fldChar w:fldCharType="begin"/>
            </w:r>
            <w:r w:rsidR="008D0D80">
              <w:rPr>
                <w:noProof/>
                <w:webHidden/>
              </w:rPr>
              <w:instrText xml:space="preserve"> PAGEREF _Toc178398070 \h </w:instrText>
            </w:r>
            <w:r w:rsidR="008D0D80">
              <w:rPr>
                <w:noProof/>
                <w:webHidden/>
              </w:rPr>
            </w:r>
            <w:r w:rsidR="008D0D80">
              <w:rPr>
                <w:noProof/>
                <w:webHidden/>
              </w:rPr>
              <w:fldChar w:fldCharType="separate"/>
            </w:r>
            <w:r w:rsidR="008D0D80">
              <w:rPr>
                <w:noProof/>
                <w:webHidden/>
              </w:rPr>
              <w:t>7</w:t>
            </w:r>
            <w:r w:rsidR="008D0D80">
              <w:rPr>
                <w:noProof/>
                <w:webHidden/>
              </w:rPr>
              <w:fldChar w:fldCharType="end"/>
            </w:r>
          </w:hyperlink>
        </w:p>
        <w:p w14:paraId="018A56CA" w14:textId="211EFA79" w:rsidR="008D0D80" w:rsidRDefault="00000000">
          <w:pPr>
            <w:pStyle w:val="TDC1"/>
            <w:tabs>
              <w:tab w:val="right" w:leader="dot" w:pos="9016"/>
            </w:tabs>
            <w:rPr>
              <w:noProof/>
              <w:color w:val="auto"/>
              <w:kern w:val="2"/>
              <w:lang w:val="es-CO" w:eastAsia="es-CO"/>
              <w14:ligatures w14:val="standardContextual"/>
            </w:rPr>
          </w:pPr>
          <w:hyperlink w:anchor="_Toc178398071" w:history="1">
            <w:r w:rsidR="008D0D80" w:rsidRPr="00B46DB4">
              <w:rPr>
                <w:rStyle w:val="Hipervnculo"/>
                <w:noProof/>
              </w:rPr>
              <w:t>Importancia y Relevancia</w:t>
            </w:r>
            <w:r w:rsidR="008D0D80">
              <w:rPr>
                <w:noProof/>
                <w:webHidden/>
              </w:rPr>
              <w:tab/>
            </w:r>
            <w:r w:rsidR="008D0D80">
              <w:rPr>
                <w:noProof/>
                <w:webHidden/>
              </w:rPr>
              <w:fldChar w:fldCharType="begin"/>
            </w:r>
            <w:r w:rsidR="008D0D80">
              <w:rPr>
                <w:noProof/>
                <w:webHidden/>
              </w:rPr>
              <w:instrText xml:space="preserve"> PAGEREF _Toc178398071 \h </w:instrText>
            </w:r>
            <w:r w:rsidR="008D0D80">
              <w:rPr>
                <w:noProof/>
                <w:webHidden/>
              </w:rPr>
            </w:r>
            <w:r w:rsidR="008D0D80">
              <w:rPr>
                <w:noProof/>
                <w:webHidden/>
              </w:rPr>
              <w:fldChar w:fldCharType="separate"/>
            </w:r>
            <w:r w:rsidR="008D0D80">
              <w:rPr>
                <w:noProof/>
                <w:webHidden/>
              </w:rPr>
              <w:t>9</w:t>
            </w:r>
            <w:r w:rsidR="008D0D80">
              <w:rPr>
                <w:noProof/>
                <w:webHidden/>
              </w:rPr>
              <w:fldChar w:fldCharType="end"/>
            </w:r>
          </w:hyperlink>
        </w:p>
        <w:p w14:paraId="3330294C" w14:textId="79394D4A" w:rsidR="008D0D80" w:rsidRDefault="00000000">
          <w:pPr>
            <w:pStyle w:val="TDC1"/>
            <w:tabs>
              <w:tab w:val="right" w:leader="dot" w:pos="9016"/>
            </w:tabs>
            <w:rPr>
              <w:noProof/>
              <w:color w:val="auto"/>
              <w:kern w:val="2"/>
              <w:lang w:val="es-CO" w:eastAsia="es-CO"/>
              <w14:ligatures w14:val="standardContextual"/>
            </w:rPr>
          </w:pPr>
          <w:hyperlink w:anchor="_Toc178398072" w:history="1">
            <w:r w:rsidR="008D0D80" w:rsidRPr="00B46DB4">
              <w:rPr>
                <w:rStyle w:val="Hipervnculo"/>
                <w:noProof/>
              </w:rPr>
              <w:t>Actores Involucrados</w:t>
            </w:r>
            <w:r w:rsidR="008D0D80">
              <w:rPr>
                <w:noProof/>
                <w:webHidden/>
              </w:rPr>
              <w:tab/>
            </w:r>
            <w:r w:rsidR="008D0D80">
              <w:rPr>
                <w:noProof/>
                <w:webHidden/>
              </w:rPr>
              <w:fldChar w:fldCharType="begin"/>
            </w:r>
            <w:r w:rsidR="008D0D80">
              <w:rPr>
                <w:noProof/>
                <w:webHidden/>
              </w:rPr>
              <w:instrText xml:space="preserve"> PAGEREF _Toc178398072 \h </w:instrText>
            </w:r>
            <w:r w:rsidR="008D0D80">
              <w:rPr>
                <w:noProof/>
                <w:webHidden/>
              </w:rPr>
            </w:r>
            <w:r w:rsidR="008D0D80">
              <w:rPr>
                <w:noProof/>
                <w:webHidden/>
              </w:rPr>
              <w:fldChar w:fldCharType="separate"/>
            </w:r>
            <w:r w:rsidR="008D0D80">
              <w:rPr>
                <w:noProof/>
                <w:webHidden/>
              </w:rPr>
              <w:t>11</w:t>
            </w:r>
            <w:r w:rsidR="008D0D80">
              <w:rPr>
                <w:noProof/>
                <w:webHidden/>
              </w:rPr>
              <w:fldChar w:fldCharType="end"/>
            </w:r>
          </w:hyperlink>
        </w:p>
        <w:p w14:paraId="59AD1F00" w14:textId="15C9B715" w:rsidR="008D0D80" w:rsidRDefault="00000000">
          <w:pPr>
            <w:pStyle w:val="TDC1"/>
            <w:tabs>
              <w:tab w:val="right" w:leader="dot" w:pos="9016"/>
            </w:tabs>
            <w:rPr>
              <w:noProof/>
              <w:color w:val="auto"/>
              <w:kern w:val="2"/>
              <w:lang w:val="es-CO" w:eastAsia="es-CO"/>
              <w14:ligatures w14:val="standardContextual"/>
            </w:rPr>
          </w:pPr>
          <w:hyperlink w:anchor="_Toc178398073" w:history="1">
            <w:r w:rsidR="008D0D80" w:rsidRPr="00B46DB4">
              <w:rPr>
                <w:rStyle w:val="Hipervnculo"/>
                <w:noProof/>
              </w:rPr>
              <w:t>Público Objetivo o Beneficiarios de Big Data</w:t>
            </w:r>
            <w:r w:rsidR="008D0D80">
              <w:rPr>
                <w:noProof/>
                <w:webHidden/>
              </w:rPr>
              <w:tab/>
            </w:r>
            <w:r w:rsidR="008D0D80">
              <w:rPr>
                <w:noProof/>
                <w:webHidden/>
              </w:rPr>
              <w:fldChar w:fldCharType="begin"/>
            </w:r>
            <w:r w:rsidR="008D0D80">
              <w:rPr>
                <w:noProof/>
                <w:webHidden/>
              </w:rPr>
              <w:instrText xml:space="preserve"> PAGEREF _Toc178398073 \h </w:instrText>
            </w:r>
            <w:r w:rsidR="008D0D80">
              <w:rPr>
                <w:noProof/>
                <w:webHidden/>
              </w:rPr>
            </w:r>
            <w:r w:rsidR="008D0D80">
              <w:rPr>
                <w:noProof/>
                <w:webHidden/>
              </w:rPr>
              <w:fldChar w:fldCharType="separate"/>
            </w:r>
            <w:r w:rsidR="008D0D80">
              <w:rPr>
                <w:noProof/>
                <w:webHidden/>
              </w:rPr>
              <w:t>13</w:t>
            </w:r>
            <w:r w:rsidR="008D0D80">
              <w:rPr>
                <w:noProof/>
                <w:webHidden/>
              </w:rPr>
              <w:fldChar w:fldCharType="end"/>
            </w:r>
          </w:hyperlink>
        </w:p>
        <w:p w14:paraId="618B38E6" w14:textId="48B85B4B" w:rsidR="008D0D80" w:rsidRDefault="00000000">
          <w:pPr>
            <w:pStyle w:val="TDC1"/>
            <w:tabs>
              <w:tab w:val="right" w:leader="dot" w:pos="9016"/>
            </w:tabs>
            <w:rPr>
              <w:noProof/>
              <w:color w:val="auto"/>
              <w:kern w:val="2"/>
              <w:lang w:val="es-CO" w:eastAsia="es-CO"/>
              <w14:ligatures w14:val="standardContextual"/>
            </w:rPr>
          </w:pPr>
          <w:hyperlink w:anchor="_Toc178398074" w:history="1">
            <w:r w:rsidR="008D0D80" w:rsidRPr="00B46DB4">
              <w:rPr>
                <w:rStyle w:val="Hipervnculo"/>
                <w:noProof/>
              </w:rPr>
              <w:t>Metodologías, Ejemplos y Herramientas</w:t>
            </w:r>
            <w:r w:rsidR="008D0D80">
              <w:rPr>
                <w:noProof/>
                <w:webHidden/>
              </w:rPr>
              <w:tab/>
            </w:r>
            <w:r w:rsidR="008D0D80">
              <w:rPr>
                <w:noProof/>
                <w:webHidden/>
              </w:rPr>
              <w:fldChar w:fldCharType="begin"/>
            </w:r>
            <w:r w:rsidR="008D0D80">
              <w:rPr>
                <w:noProof/>
                <w:webHidden/>
              </w:rPr>
              <w:instrText xml:space="preserve"> PAGEREF _Toc178398074 \h </w:instrText>
            </w:r>
            <w:r w:rsidR="008D0D80">
              <w:rPr>
                <w:noProof/>
                <w:webHidden/>
              </w:rPr>
            </w:r>
            <w:r w:rsidR="008D0D80">
              <w:rPr>
                <w:noProof/>
                <w:webHidden/>
              </w:rPr>
              <w:fldChar w:fldCharType="separate"/>
            </w:r>
            <w:r w:rsidR="008D0D80">
              <w:rPr>
                <w:noProof/>
                <w:webHidden/>
              </w:rPr>
              <w:t>15</w:t>
            </w:r>
            <w:r w:rsidR="008D0D80">
              <w:rPr>
                <w:noProof/>
                <w:webHidden/>
              </w:rPr>
              <w:fldChar w:fldCharType="end"/>
            </w:r>
          </w:hyperlink>
        </w:p>
        <w:p w14:paraId="3512B54F" w14:textId="7A50230F" w:rsidR="008D0D80" w:rsidRDefault="00000000">
          <w:pPr>
            <w:pStyle w:val="TDC1"/>
            <w:tabs>
              <w:tab w:val="right" w:leader="dot" w:pos="9016"/>
            </w:tabs>
            <w:rPr>
              <w:noProof/>
              <w:color w:val="auto"/>
              <w:kern w:val="2"/>
              <w:lang w:val="es-CO" w:eastAsia="es-CO"/>
              <w14:ligatures w14:val="standardContextual"/>
            </w:rPr>
          </w:pPr>
          <w:hyperlink w:anchor="_Toc178398075" w:history="1">
            <w:r w:rsidR="008D0D80" w:rsidRPr="00B46DB4">
              <w:rPr>
                <w:rStyle w:val="Hipervnculo"/>
                <w:noProof/>
              </w:rPr>
              <w:t>Ventajas, Desafíos y Limitaciones de su Uso</w:t>
            </w:r>
            <w:r w:rsidR="008D0D80">
              <w:rPr>
                <w:noProof/>
                <w:webHidden/>
              </w:rPr>
              <w:tab/>
            </w:r>
            <w:r w:rsidR="008D0D80">
              <w:rPr>
                <w:noProof/>
                <w:webHidden/>
              </w:rPr>
              <w:fldChar w:fldCharType="begin"/>
            </w:r>
            <w:r w:rsidR="008D0D80">
              <w:rPr>
                <w:noProof/>
                <w:webHidden/>
              </w:rPr>
              <w:instrText xml:space="preserve"> PAGEREF _Toc178398075 \h </w:instrText>
            </w:r>
            <w:r w:rsidR="008D0D80">
              <w:rPr>
                <w:noProof/>
                <w:webHidden/>
              </w:rPr>
            </w:r>
            <w:r w:rsidR="008D0D80">
              <w:rPr>
                <w:noProof/>
                <w:webHidden/>
              </w:rPr>
              <w:fldChar w:fldCharType="separate"/>
            </w:r>
            <w:r w:rsidR="008D0D80">
              <w:rPr>
                <w:noProof/>
                <w:webHidden/>
              </w:rPr>
              <w:t>19</w:t>
            </w:r>
            <w:r w:rsidR="008D0D80">
              <w:rPr>
                <w:noProof/>
                <w:webHidden/>
              </w:rPr>
              <w:fldChar w:fldCharType="end"/>
            </w:r>
          </w:hyperlink>
        </w:p>
        <w:p w14:paraId="29C264CD" w14:textId="286A0881" w:rsidR="008D0D80" w:rsidRDefault="00000000">
          <w:pPr>
            <w:pStyle w:val="TDC1"/>
            <w:tabs>
              <w:tab w:val="right" w:leader="dot" w:pos="9016"/>
            </w:tabs>
            <w:rPr>
              <w:noProof/>
              <w:color w:val="auto"/>
              <w:kern w:val="2"/>
              <w:lang w:val="es-CO" w:eastAsia="es-CO"/>
              <w14:ligatures w14:val="standardContextual"/>
            </w:rPr>
          </w:pPr>
          <w:hyperlink w:anchor="_Toc178398076" w:history="1">
            <w:r w:rsidR="008D0D80" w:rsidRPr="00B46DB4">
              <w:rPr>
                <w:rStyle w:val="Hipervnculo"/>
                <w:noProof/>
              </w:rPr>
              <w:t>Usabilidad</w:t>
            </w:r>
            <w:r w:rsidR="008D0D80">
              <w:rPr>
                <w:noProof/>
                <w:webHidden/>
              </w:rPr>
              <w:tab/>
            </w:r>
            <w:r w:rsidR="008D0D80">
              <w:rPr>
                <w:noProof/>
                <w:webHidden/>
              </w:rPr>
              <w:fldChar w:fldCharType="begin"/>
            </w:r>
            <w:r w:rsidR="008D0D80">
              <w:rPr>
                <w:noProof/>
                <w:webHidden/>
              </w:rPr>
              <w:instrText xml:space="preserve"> PAGEREF _Toc178398076 \h </w:instrText>
            </w:r>
            <w:r w:rsidR="008D0D80">
              <w:rPr>
                <w:noProof/>
                <w:webHidden/>
              </w:rPr>
            </w:r>
            <w:r w:rsidR="008D0D80">
              <w:rPr>
                <w:noProof/>
                <w:webHidden/>
              </w:rPr>
              <w:fldChar w:fldCharType="separate"/>
            </w:r>
            <w:r w:rsidR="008D0D80">
              <w:rPr>
                <w:noProof/>
                <w:webHidden/>
              </w:rPr>
              <w:t>22</w:t>
            </w:r>
            <w:r w:rsidR="008D0D80">
              <w:rPr>
                <w:noProof/>
                <w:webHidden/>
              </w:rPr>
              <w:fldChar w:fldCharType="end"/>
            </w:r>
          </w:hyperlink>
        </w:p>
        <w:p w14:paraId="21A1E2CB" w14:textId="33F69D1B" w:rsidR="008D0D80" w:rsidRDefault="00000000">
          <w:pPr>
            <w:pStyle w:val="TDC1"/>
            <w:tabs>
              <w:tab w:val="right" w:leader="dot" w:pos="9016"/>
            </w:tabs>
            <w:rPr>
              <w:noProof/>
              <w:color w:val="auto"/>
              <w:kern w:val="2"/>
              <w:lang w:val="es-CO" w:eastAsia="es-CO"/>
              <w14:ligatures w14:val="standardContextual"/>
            </w:rPr>
          </w:pPr>
          <w:hyperlink w:anchor="_Toc178398077" w:history="1">
            <w:r w:rsidR="008D0D80" w:rsidRPr="00B46DB4">
              <w:rPr>
                <w:rStyle w:val="Hipervnculo"/>
                <w:noProof/>
              </w:rPr>
              <w:t>Conclusión</w:t>
            </w:r>
            <w:r w:rsidR="008D0D80">
              <w:rPr>
                <w:noProof/>
                <w:webHidden/>
              </w:rPr>
              <w:tab/>
            </w:r>
            <w:r w:rsidR="008D0D80">
              <w:rPr>
                <w:noProof/>
                <w:webHidden/>
              </w:rPr>
              <w:fldChar w:fldCharType="begin"/>
            </w:r>
            <w:r w:rsidR="008D0D80">
              <w:rPr>
                <w:noProof/>
                <w:webHidden/>
              </w:rPr>
              <w:instrText xml:space="preserve"> PAGEREF _Toc178398077 \h </w:instrText>
            </w:r>
            <w:r w:rsidR="008D0D80">
              <w:rPr>
                <w:noProof/>
                <w:webHidden/>
              </w:rPr>
            </w:r>
            <w:r w:rsidR="008D0D80">
              <w:rPr>
                <w:noProof/>
                <w:webHidden/>
              </w:rPr>
              <w:fldChar w:fldCharType="separate"/>
            </w:r>
            <w:r w:rsidR="008D0D80">
              <w:rPr>
                <w:noProof/>
                <w:webHidden/>
              </w:rPr>
              <w:t>25</w:t>
            </w:r>
            <w:r w:rsidR="008D0D80">
              <w:rPr>
                <w:noProof/>
                <w:webHidden/>
              </w:rPr>
              <w:fldChar w:fldCharType="end"/>
            </w:r>
          </w:hyperlink>
        </w:p>
        <w:p w14:paraId="5A8642D0" w14:textId="53C91600" w:rsidR="008D0D80" w:rsidRDefault="00000000">
          <w:pPr>
            <w:pStyle w:val="TDC1"/>
            <w:tabs>
              <w:tab w:val="right" w:leader="dot" w:pos="9016"/>
            </w:tabs>
            <w:rPr>
              <w:noProof/>
              <w:color w:val="auto"/>
              <w:kern w:val="2"/>
              <w:lang w:val="es-CO" w:eastAsia="es-CO"/>
              <w14:ligatures w14:val="standardContextual"/>
            </w:rPr>
          </w:pPr>
          <w:hyperlink w:anchor="_Toc178398078" w:history="1">
            <w:r w:rsidR="008D0D80" w:rsidRPr="00B46DB4">
              <w:rPr>
                <w:rStyle w:val="Hipervnculo"/>
                <w:b/>
                <w:noProof/>
                <w:lang w:bidi="es-ES"/>
              </w:rPr>
              <w:t>Referencias</w:t>
            </w:r>
            <w:r w:rsidR="008D0D80">
              <w:rPr>
                <w:noProof/>
                <w:webHidden/>
              </w:rPr>
              <w:tab/>
            </w:r>
            <w:r w:rsidR="008D0D80">
              <w:rPr>
                <w:noProof/>
                <w:webHidden/>
              </w:rPr>
              <w:fldChar w:fldCharType="begin"/>
            </w:r>
            <w:r w:rsidR="008D0D80">
              <w:rPr>
                <w:noProof/>
                <w:webHidden/>
              </w:rPr>
              <w:instrText xml:space="preserve"> PAGEREF _Toc178398078 \h </w:instrText>
            </w:r>
            <w:r w:rsidR="008D0D80">
              <w:rPr>
                <w:noProof/>
                <w:webHidden/>
              </w:rPr>
            </w:r>
            <w:r w:rsidR="008D0D80">
              <w:rPr>
                <w:noProof/>
                <w:webHidden/>
              </w:rPr>
              <w:fldChar w:fldCharType="separate"/>
            </w:r>
            <w:r w:rsidR="008D0D80">
              <w:rPr>
                <w:noProof/>
                <w:webHidden/>
              </w:rPr>
              <w:t>27</w:t>
            </w:r>
            <w:r w:rsidR="008D0D80">
              <w:rPr>
                <w:noProof/>
                <w:webHidden/>
              </w:rPr>
              <w:fldChar w:fldCharType="end"/>
            </w:r>
          </w:hyperlink>
        </w:p>
        <w:p w14:paraId="6BBE00D3" w14:textId="7E6338A1" w:rsidR="008D0D80" w:rsidRDefault="00000000">
          <w:pPr>
            <w:pStyle w:val="TDC1"/>
            <w:tabs>
              <w:tab w:val="right" w:leader="dot" w:pos="9016"/>
            </w:tabs>
            <w:rPr>
              <w:noProof/>
              <w:color w:val="auto"/>
              <w:kern w:val="2"/>
              <w:lang w:val="es-CO" w:eastAsia="es-CO"/>
              <w14:ligatures w14:val="standardContextual"/>
            </w:rPr>
          </w:pPr>
          <w:hyperlink w:anchor="_Toc178398079" w:history="1">
            <w:r w:rsidR="008D0D80" w:rsidRPr="00B46DB4">
              <w:rPr>
                <w:rStyle w:val="Hipervnculo"/>
                <w:noProof/>
              </w:rPr>
              <w:t>Anexos</w:t>
            </w:r>
            <w:r w:rsidR="008D0D80">
              <w:rPr>
                <w:noProof/>
                <w:webHidden/>
              </w:rPr>
              <w:tab/>
            </w:r>
            <w:r w:rsidR="008D0D80">
              <w:rPr>
                <w:noProof/>
                <w:webHidden/>
              </w:rPr>
              <w:fldChar w:fldCharType="begin"/>
            </w:r>
            <w:r w:rsidR="008D0D80">
              <w:rPr>
                <w:noProof/>
                <w:webHidden/>
              </w:rPr>
              <w:instrText xml:space="preserve"> PAGEREF _Toc178398079 \h </w:instrText>
            </w:r>
            <w:r w:rsidR="008D0D80">
              <w:rPr>
                <w:noProof/>
                <w:webHidden/>
              </w:rPr>
            </w:r>
            <w:r w:rsidR="008D0D80">
              <w:rPr>
                <w:noProof/>
                <w:webHidden/>
              </w:rPr>
              <w:fldChar w:fldCharType="separate"/>
            </w:r>
            <w:r w:rsidR="008D0D80">
              <w:rPr>
                <w:noProof/>
                <w:webHidden/>
              </w:rPr>
              <w:t>29</w:t>
            </w:r>
            <w:r w:rsidR="008D0D80">
              <w:rPr>
                <w:noProof/>
                <w:webHidden/>
              </w:rPr>
              <w:fldChar w:fldCharType="end"/>
            </w:r>
          </w:hyperlink>
        </w:p>
        <w:p w14:paraId="26994018" w14:textId="733281A1" w:rsidR="00551CEF" w:rsidRDefault="00551CEF">
          <w:r>
            <w:rPr>
              <w:b/>
              <w:bCs/>
            </w:rPr>
            <w:fldChar w:fldCharType="end"/>
          </w:r>
        </w:p>
      </w:sdtContent>
    </w:sdt>
    <w:p w14:paraId="77783EB8" w14:textId="77777777" w:rsidR="00EE504E" w:rsidRPr="00EE504E" w:rsidRDefault="00EE504E" w:rsidP="00543872">
      <w:pPr>
        <w:ind w:firstLine="0"/>
      </w:pPr>
    </w:p>
    <w:p w14:paraId="3E88E531" w14:textId="77777777" w:rsidR="00275D13" w:rsidRDefault="00275D13" w:rsidP="0C675FCD"/>
    <w:p w14:paraId="1BE78DB3" w14:textId="77777777" w:rsidR="0045145F" w:rsidRDefault="0045145F" w:rsidP="00234D00">
      <w:pPr>
        <w:ind w:firstLine="0"/>
      </w:pPr>
    </w:p>
    <w:p w14:paraId="1B730383" w14:textId="5BA57877" w:rsidR="0045145F" w:rsidRDefault="00205E60" w:rsidP="0045145F">
      <w:pPr>
        <w:pStyle w:val="Ttulo1"/>
        <w:rPr>
          <w:rFonts w:asciiTheme="minorHAnsi" w:eastAsiaTheme="minorEastAsia" w:hAnsiTheme="minorHAnsi" w:cstheme="minorBidi"/>
          <w:b w:val="0"/>
          <w:bCs w:val="0"/>
        </w:rPr>
      </w:pPr>
      <w:bookmarkStart w:id="5" w:name="_Toc178398069"/>
      <w:r>
        <w:lastRenderedPageBreak/>
        <w:t>Definición y conceptos del Tema</w:t>
      </w:r>
      <w:bookmarkEnd w:id="5"/>
    </w:p>
    <w:p w14:paraId="12B7C0ED" w14:textId="6E954A4C" w:rsidR="00F96076" w:rsidRDefault="00F96076" w:rsidP="00F96076">
      <w:pPr>
        <w:jc w:val="both"/>
      </w:pPr>
      <w:r>
        <w:t>Big Data</w:t>
      </w:r>
      <w:r w:rsidRPr="00F96076">
        <w:t xml:space="preserve"> se refiere a conjuntos de datos extremadamente grandes y complejos que no pueden </w:t>
      </w:r>
      <w:r w:rsidR="26866EC3">
        <w:t>manejarse, procesarse</w:t>
      </w:r>
      <w:r w:rsidRPr="00F96076">
        <w:t xml:space="preserve"> o </w:t>
      </w:r>
      <w:r w:rsidR="26866EC3">
        <w:t>analizarse eficazmente</w:t>
      </w:r>
      <w:r w:rsidRPr="00F96076">
        <w:t xml:space="preserve"> con las técnicas y herramientas de gestión de datos tradicionales</w:t>
      </w:r>
      <w:r w:rsidRPr="77196397">
        <w:rPr>
          <w:b/>
        </w:rPr>
        <w:t>.</w:t>
      </w:r>
      <w:r w:rsidRPr="00F96076">
        <w:t xml:space="preserve"> Estos datos suelen ser generados a alta velocidad y provienen de diversas fuentes, como redes sociales, sensores de dispositivos, transacciones comerciales, registros médicos, entre otros. La característica principal de Big Data es que no solo es el volumen de datos lo que importa, sino también la variedad de tipos de datos y la velocidad con la que se generan y deben ser procesados. </w:t>
      </w:r>
    </w:p>
    <w:p w14:paraId="70504642" w14:textId="77777777" w:rsidR="007A3F91" w:rsidRPr="00F96076" w:rsidRDefault="007A3F91" w:rsidP="00F96076">
      <w:pPr>
        <w:jc w:val="both"/>
      </w:pPr>
    </w:p>
    <w:p w14:paraId="2E70F34E" w14:textId="6DB83367" w:rsidR="00F96076" w:rsidRPr="00F96076" w:rsidRDefault="007A3F91" w:rsidP="007A3F91">
      <w:pPr>
        <w:ind w:firstLine="0"/>
        <w:jc w:val="both"/>
      </w:pPr>
      <w:r>
        <w:t>Big Data se caracteriza por tres propiedades fundamentales, comúnmente conocidas como las Tres “V”</w:t>
      </w:r>
      <w:r w:rsidR="00F96076" w:rsidRPr="00F96076">
        <w:t>: </w:t>
      </w:r>
    </w:p>
    <w:p w14:paraId="42A3DC6B" w14:textId="77777777" w:rsidR="007A3F91" w:rsidRDefault="00F96076" w:rsidP="007A3F91">
      <w:pPr>
        <w:numPr>
          <w:ilvl w:val="0"/>
          <w:numId w:val="15"/>
        </w:numPr>
        <w:jc w:val="both"/>
      </w:pPr>
      <w:r w:rsidRPr="00F96076">
        <w:rPr>
          <w:b/>
          <w:bCs/>
        </w:rPr>
        <w:t>Volumen:</w:t>
      </w:r>
      <w:r w:rsidRPr="00F96076">
        <w:t xml:space="preserve"> </w:t>
      </w:r>
      <w:r w:rsidR="007A3F91" w:rsidRPr="007A3F91">
        <w:t>Hace referencia a la enorme cantidad de datos que se generan y almacenan constantemente. Por ejemplo, una plataforma de comercio electrónico puede registrar millones de transacciones diarias, o los sensores de una ciudad inteligente pueden recopilar datos de múltiples fuentes a lo largo del día.</w:t>
      </w:r>
    </w:p>
    <w:p w14:paraId="3E32BB72" w14:textId="3C9634DB" w:rsidR="00F96076" w:rsidRPr="00F96076" w:rsidRDefault="00F96076" w:rsidP="007A3F91">
      <w:pPr>
        <w:ind w:left="360" w:firstLine="0"/>
        <w:jc w:val="both"/>
      </w:pPr>
      <w:r w:rsidRPr="00F96076">
        <w:t> </w:t>
      </w:r>
    </w:p>
    <w:p w14:paraId="3B4DE286" w14:textId="5A13CE72" w:rsidR="00F96076" w:rsidRDefault="00F96076" w:rsidP="00F96076">
      <w:pPr>
        <w:numPr>
          <w:ilvl w:val="0"/>
          <w:numId w:val="16"/>
        </w:numPr>
        <w:jc w:val="both"/>
      </w:pPr>
      <w:r w:rsidRPr="00F96076">
        <w:rPr>
          <w:b/>
          <w:bCs/>
        </w:rPr>
        <w:t>Variedad:</w:t>
      </w:r>
      <w:r w:rsidRPr="00F96076">
        <w:t xml:space="preserve"> Los datos vienen en diferentes formatos, como texto, imágenes, videos, datos estructurados (como en bases de datos) y no estructurados (como correos electrónicos y publicaciones en redes sociales). </w:t>
      </w:r>
    </w:p>
    <w:p w14:paraId="44E3DE81" w14:textId="77777777" w:rsidR="007A3F91" w:rsidRPr="00F96076" w:rsidRDefault="007A3F91" w:rsidP="007A3F91">
      <w:pPr>
        <w:ind w:left="720" w:firstLine="0"/>
        <w:jc w:val="both"/>
      </w:pPr>
    </w:p>
    <w:p w14:paraId="02328D3E" w14:textId="2C600BE1" w:rsidR="007A3F91" w:rsidRDefault="00F96076" w:rsidP="00563B17">
      <w:pPr>
        <w:numPr>
          <w:ilvl w:val="0"/>
          <w:numId w:val="17"/>
        </w:numPr>
        <w:jc w:val="both"/>
      </w:pPr>
      <w:r w:rsidRPr="007A3F91">
        <w:rPr>
          <w:b/>
          <w:bCs/>
        </w:rPr>
        <w:t>Velocidad:</w:t>
      </w:r>
      <w:r w:rsidRPr="00F96076">
        <w:t xml:space="preserve"> </w:t>
      </w:r>
      <w:r w:rsidR="007A3F91">
        <w:t>Los datos no solo se generan a gran escala, sino que también necesitan ser procesados en tiempo real o casi en tiempo real para ser útiles. Un ejemplo sería el análisis de transacciones financieras para detectar posibles fraudes en el momento en que ocurren.</w:t>
      </w:r>
    </w:p>
    <w:p w14:paraId="7BB48D5A" w14:textId="010BB3C1" w:rsidR="003D69B7" w:rsidRDefault="003D69B7" w:rsidP="003D69B7">
      <w:pPr>
        <w:ind w:left="720" w:firstLine="0"/>
        <w:jc w:val="both"/>
        <w:rPr>
          <w:b/>
          <w:bCs/>
        </w:rPr>
      </w:pPr>
      <w:r>
        <w:rPr>
          <w:noProof/>
          <w:lang w:val="en-US" w:eastAsia="en-US"/>
        </w:rPr>
        <w:lastRenderedPageBreak/>
        <w:drawing>
          <wp:anchor distT="0" distB="0" distL="114300" distR="114300" simplePos="0" relativeHeight="251658240" behindDoc="1" locked="0" layoutInCell="1" allowOverlap="1" wp14:anchorId="04733E4C" wp14:editId="40A0C4C6">
            <wp:simplePos x="0" y="0"/>
            <wp:positionH relativeFrom="margin">
              <wp:align>center</wp:align>
            </wp:positionH>
            <wp:positionV relativeFrom="paragraph">
              <wp:posOffset>6985</wp:posOffset>
            </wp:positionV>
            <wp:extent cx="2800350" cy="2760345"/>
            <wp:effectExtent l="0" t="0" r="0" b="1905"/>
            <wp:wrapTight wrapText="bothSides">
              <wp:wrapPolygon edited="0">
                <wp:start x="0" y="0"/>
                <wp:lineTo x="0" y="21466"/>
                <wp:lineTo x="21453" y="21466"/>
                <wp:lineTo x="21453" y="0"/>
                <wp:lineTo x="0" y="0"/>
              </wp:wrapPolygon>
            </wp:wrapTight>
            <wp:docPr id="362483523" name="Imagen 36248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00350" cy="2760345"/>
                    </a:xfrm>
                    <a:prstGeom prst="rect">
                      <a:avLst/>
                    </a:prstGeom>
                  </pic:spPr>
                </pic:pic>
              </a:graphicData>
            </a:graphic>
            <wp14:sizeRelH relativeFrom="page">
              <wp14:pctWidth>0</wp14:pctWidth>
            </wp14:sizeRelH>
            <wp14:sizeRelV relativeFrom="page">
              <wp14:pctHeight>0</wp14:pctHeight>
            </wp14:sizeRelV>
          </wp:anchor>
        </w:drawing>
      </w:r>
    </w:p>
    <w:p w14:paraId="3EE61C94" w14:textId="7793ED83" w:rsidR="003D69B7" w:rsidRDefault="003D69B7" w:rsidP="003D69B7">
      <w:pPr>
        <w:ind w:left="720" w:firstLine="0"/>
        <w:jc w:val="both"/>
      </w:pPr>
    </w:p>
    <w:p w14:paraId="216AA9E7" w14:textId="149D6F5F" w:rsidR="007A3F91" w:rsidRDefault="007A3F91" w:rsidP="007A3F91">
      <w:pPr>
        <w:ind w:left="720" w:firstLine="0"/>
        <w:jc w:val="both"/>
        <w:rPr>
          <w:b/>
          <w:bCs/>
        </w:rPr>
      </w:pPr>
    </w:p>
    <w:p w14:paraId="76C640A9" w14:textId="1935F93A" w:rsidR="003D69B7" w:rsidRDefault="003D69B7" w:rsidP="007A3F91">
      <w:pPr>
        <w:ind w:left="720" w:firstLine="0"/>
        <w:jc w:val="both"/>
        <w:rPr>
          <w:b/>
          <w:bCs/>
        </w:rPr>
      </w:pPr>
    </w:p>
    <w:p w14:paraId="46A6F660" w14:textId="343EE01C" w:rsidR="003D69B7" w:rsidRDefault="003D69B7" w:rsidP="007A3F91">
      <w:pPr>
        <w:ind w:left="720" w:firstLine="0"/>
        <w:jc w:val="both"/>
        <w:rPr>
          <w:b/>
          <w:bCs/>
        </w:rPr>
      </w:pPr>
    </w:p>
    <w:p w14:paraId="6B286B09" w14:textId="6B69CABC" w:rsidR="003D69B7" w:rsidRDefault="003D69B7" w:rsidP="007A3F91">
      <w:pPr>
        <w:ind w:left="720" w:firstLine="0"/>
        <w:jc w:val="both"/>
        <w:rPr>
          <w:b/>
          <w:bCs/>
        </w:rPr>
      </w:pPr>
    </w:p>
    <w:p w14:paraId="549381C3" w14:textId="2EA2D0BD" w:rsidR="003D69B7" w:rsidRDefault="003D69B7" w:rsidP="007A3F91">
      <w:pPr>
        <w:ind w:left="720" w:firstLine="0"/>
        <w:jc w:val="both"/>
        <w:rPr>
          <w:b/>
          <w:bCs/>
        </w:rPr>
      </w:pPr>
    </w:p>
    <w:p w14:paraId="372EC0B2" w14:textId="77777777" w:rsidR="003D69B7" w:rsidRDefault="003D69B7" w:rsidP="007A3F91">
      <w:pPr>
        <w:ind w:left="720" w:firstLine="0"/>
        <w:jc w:val="both"/>
        <w:rPr>
          <w:b/>
          <w:bCs/>
        </w:rPr>
      </w:pPr>
    </w:p>
    <w:p w14:paraId="6512330E" w14:textId="77777777" w:rsidR="003D69B7" w:rsidRPr="003D69B7" w:rsidRDefault="003D69B7" w:rsidP="003D69B7">
      <w:pPr>
        <w:rPr>
          <w:rFonts w:ascii="Times New Roman" w:eastAsia="Times New Roman" w:hAnsi="Times New Roman" w:cs="Times New Roman"/>
          <w:i/>
          <w:sz w:val="20"/>
          <w:u w:val="single"/>
          <w:lang w:val="en-US"/>
        </w:rPr>
      </w:pPr>
      <w:r w:rsidRPr="003D69B7">
        <w:rPr>
          <w:rFonts w:ascii="Times New Roman" w:eastAsia="Times New Roman" w:hAnsi="Times New Roman" w:cs="Times New Roman"/>
          <w:i/>
          <w:sz w:val="20"/>
          <w:u w:val="single"/>
          <w:lang w:val="es-CO"/>
        </w:rPr>
        <w:t>Al-</w:t>
      </w:r>
      <w:proofErr w:type="spellStart"/>
      <w:r w:rsidRPr="003D69B7">
        <w:rPr>
          <w:rFonts w:ascii="Times New Roman" w:eastAsia="Times New Roman" w:hAnsi="Times New Roman" w:cs="Times New Roman"/>
          <w:i/>
          <w:sz w:val="20"/>
          <w:u w:val="single"/>
          <w:lang w:val="es-CO"/>
        </w:rPr>
        <w:t>Barhamtoshy</w:t>
      </w:r>
      <w:proofErr w:type="spellEnd"/>
      <w:r w:rsidRPr="003D69B7">
        <w:rPr>
          <w:rFonts w:ascii="Times New Roman" w:eastAsia="Times New Roman" w:hAnsi="Times New Roman" w:cs="Times New Roman"/>
          <w:i/>
          <w:sz w:val="20"/>
          <w:u w:val="single"/>
          <w:lang w:val="es-CO"/>
        </w:rPr>
        <w:t xml:space="preserve">, H. M., &amp; </w:t>
      </w:r>
      <w:proofErr w:type="spellStart"/>
      <w:r w:rsidRPr="003D69B7">
        <w:rPr>
          <w:rFonts w:ascii="Times New Roman" w:eastAsia="Times New Roman" w:hAnsi="Times New Roman" w:cs="Times New Roman"/>
          <w:i/>
          <w:sz w:val="20"/>
          <w:u w:val="single"/>
          <w:lang w:val="es-CO"/>
        </w:rPr>
        <w:t>Eassa</w:t>
      </w:r>
      <w:proofErr w:type="spellEnd"/>
      <w:r w:rsidRPr="003D69B7">
        <w:rPr>
          <w:rFonts w:ascii="Times New Roman" w:eastAsia="Times New Roman" w:hAnsi="Times New Roman" w:cs="Times New Roman"/>
          <w:i/>
          <w:sz w:val="20"/>
          <w:u w:val="single"/>
          <w:lang w:val="es-CO"/>
        </w:rPr>
        <w:t xml:space="preserve">, F. (2014). </w:t>
      </w:r>
      <w:r w:rsidRPr="003D69B7">
        <w:rPr>
          <w:rFonts w:ascii="Times New Roman" w:eastAsia="Times New Roman" w:hAnsi="Times New Roman" w:cs="Times New Roman"/>
          <w:i/>
          <w:sz w:val="20"/>
          <w:u w:val="single"/>
          <w:lang w:val="en-US"/>
        </w:rPr>
        <w:t xml:space="preserve">Big Data Definition (3 Vs). En </w:t>
      </w:r>
      <w:r w:rsidRPr="003D69B7">
        <w:rPr>
          <w:rFonts w:ascii="Times New Roman" w:eastAsia="Times New Roman" w:hAnsi="Times New Roman" w:cs="Times New Roman"/>
          <w:i/>
          <w:iCs/>
          <w:sz w:val="20"/>
          <w:u w:val="single"/>
          <w:lang w:val="en-US"/>
        </w:rPr>
        <w:t>A Data Analytic Framework for Unstructured Text</w:t>
      </w:r>
      <w:r w:rsidRPr="003D69B7">
        <w:rPr>
          <w:rFonts w:ascii="Times New Roman" w:eastAsia="Times New Roman" w:hAnsi="Times New Roman" w:cs="Times New Roman"/>
          <w:i/>
          <w:sz w:val="20"/>
          <w:u w:val="single"/>
          <w:lang w:val="en-US"/>
        </w:rPr>
        <w:t xml:space="preserve"> (</w:t>
      </w:r>
      <w:proofErr w:type="spellStart"/>
      <w:r w:rsidRPr="003D69B7">
        <w:rPr>
          <w:rFonts w:ascii="Times New Roman" w:eastAsia="Times New Roman" w:hAnsi="Times New Roman" w:cs="Times New Roman"/>
          <w:i/>
          <w:sz w:val="20"/>
          <w:u w:val="single"/>
          <w:lang w:val="en-US"/>
        </w:rPr>
        <w:t>Figura</w:t>
      </w:r>
      <w:proofErr w:type="spellEnd"/>
      <w:r w:rsidRPr="003D69B7">
        <w:rPr>
          <w:rFonts w:ascii="Times New Roman" w:eastAsia="Times New Roman" w:hAnsi="Times New Roman" w:cs="Times New Roman"/>
          <w:i/>
          <w:sz w:val="20"/>
          <w:u w:val="single"/>
          <w:lang w:val="en-US"/>
        </w:rPr>
        <w:t xml:space="preserve"> 3). ResearchGate. </w:t>
      </w:r>
      <w:hyperlink r:id="rId13">
        <w:r w:rsidRPr="003D69B7">
          <w:rPr>
            <w:rStyle w:val="Hipervnculo"/>
            <w:rFonts w:ascii="Times New Roman" w:eastAsia="Times New Roman" w:hAnsi="Times New Roman" w:cs="Times New Roman"/>
            <w:i/>
            <w:color w:val="0070C0"/>
            <w:sz w:val="20"/>
            <w:lang w:val="en-US"/>
          </w:rPr>
          <w:t>https://www.researchgate.net/figure/Big-Data-Definition-3-Vs_fig3_264129835</w:t>
        </w:r>
      </w:hyperlink>
      <w:r w:rsidRPr="003D69B7">
        <w:rPr>
          <w:i/>
          <w:color w:val="0070C0"/>
          <w:sz w:val="20"/>
          <w:u w:val="single"/>
          <w:lang w:val="en-US"/>
        </w:rPr>
        <w:tab/>
      </w:r>
    </w:p>
    <w:p w14:paraId="2A2B8731" w14:textId="77777777" w:rsidR="003D69B7" w:rsidRPr="003D69B7" w:rsidRDefault="003D69B7" w:rsidP="007A3F91">
      <w:pPr>
        <w:ind w:left="720" w:firstLine="0"/>
        <w:jc w:val="both"/>
        <w:rPr>
          <w:b/>
          <w:bCs/>
          <w:lang w:val="en-US"/>
        </w:rPr>
      </w:pPr>
    </w:p>
    <w:p w14:paraId="3FB8B2FE" w14:textId="43D9AFD0" w:rsidR="00036C64" w:rsidRDefault="007A3F91" w:rsidP="1FB39DA3">
      <w:pPr>
        <w:ind w:firstLine="0"/>
        <w:jc w:val="both"/>
      </w:pPr>
      <w:r w:rsidRPr="007A3F91">
        <w:t>Además de estas tres "V", a menudo se añaden otras características, como la veracidad, que evalúa la fiabilidad y precisión de los datos, y el valor, que mide la relevancia y utilidad que estos datos aportan a las organizaciones.</w:t>
      </w:r>
    </w:p>
    <w:p w14:paraId="113A86CC" w14:textId="3C8E6676" w:rsidR="00212E4F" w:rsidRDefault="00212E4F" w:rsidP="1FB39DA3">
      <w:pPr>
        <w:ind w:firstLine="0"/>
        <w:jc w:val="both"/>
      </w:pPr>
    </w:p>
    <w:p w14:paraId="3DFD9249" w14:textId="205170DF" w:rsidR="00212E4F" w:rsidRDefault="00212E4F" w:rsidP="1FB39DA3">
      <w:pPr>
        <w:ind w:firstLine="0"/>
        <w:jc w:val="both"/>
      </w:pPr>
    </w:p>
    <w:p w14:paraId="6F63DDFF" w14:textId="30C3A4FF" w:rsidR="00212E4F" w:rsidRDefault="00212E4F" w:rsidP="1FB39DA3">
      <w:pPr>
        <w:ind w:firstLine="0"/>
        <w:jc w:val="both"/>
      </w:pPr>
    </w:p>
    <w:p w14:paraId="5C9DA1C7" w14:textId="66AA1DC3" w:rsidR="00212E4F" w:rsidRDefault="00212E4F" w:rsidP="1FB39DA3">
      <w:pPr>
        <w:ind w:firstLine="0"/>
        <w:jc w:val="both"/>
      </w:pPr>
    </w:p>
    <w:p w14:paraId="27449F34" w14:textId="256BAD1E" w:rsidR="00212E4F" w:rsidRDefault="00212E4F" w:rsidP="1FB39DA3">
      <w:pPr>
        <w:ind w:firstLine="0"/>
        <w:jc w:val="both"/>
      </w:pPr>
    </w:p>
    <w:p w14:paraId="2EDD1797" w14:textId="57F902D3" w:rsidR="00212E4F" w:rsidRDefault="00212E4F" w:rsidP="1FB39DA3">
      <w:pPr>
        <w:ind w:firstLine="0"/>
        <w:jc w:val="both"/>
      </w:pPr>
    </w:p>
    <w:p w14:paraId="06EE2BE7" w14:textId="46F41279" w:rsidR="00212E4F" w:rsidRDefault="00212E4F" w:rsidP="1FB39DA3">
      <w:pPr>
        <w:ind w:firstLine="0"/>
        <w:jc w:val="both"/>
      </w:pPr>
    </w:p>
    <w:p w14:paraId="1C758AE5" w14:textId="032E3BD9" w:rsidR="00212E4F" w:rsidRDefault="00212E4F" w:rsidP="1FB39DA3">
      <w:pPr>
        <w:ind w:firstLine="0"/>
        <w:jc w:val="both"/>
      </w:pPr>
    </w:p>
    <w:p w14:paraId="1FBAAEA7" w14:textId="34834496" w:rsidR="00212E4F" w:rsidRDefault="00212E4F" w:rsidP="1FB39DA3">
      <w:pPr>
        <w:ind w:firstLine="0"/>
        <w:jc w:val="both"/>
      </w:pPr>
    </w:p>
    <w:p w14:paraId="4D634B98" w14:textId="7717063B" w:rsidR="003C4A3E" w:rsidRDefault="003C4A3E" w:rsidP="1FB39DA3">
      <w:pPr>
        <w:ind w:firstLine="0"/>
        <w:jc w:val="both"/>
      </w:pPr>
    </w:p>
    <w:p w14:paraId="0E670941" w14:textId="77777777" w:rsidR="00212E4F" w:rsidRDefault="00212E4F" w:rsidP="1FB39DA3">
      <w:pPr>
        <w:ind w:firstLine="0"/>
        <w:jc w:val="both"/>
      </w:pPr>
    </w:p>
    <w:p w14:paraId="72258957" w14:textId="60974936" w:rsidR="00A12C36" w:rsidRDefault="00212E4F" w:rsidP="00036C64">
      <w:pPr>
        <w:pStyle w:val="Ttulo1"/>
      </w:pPr>
      <w:bookmarkStart w:id="6" w:name="_Toc178398070"/>
      <w:r>
        <w:t>Aplicación en el Desarrollo de Software</w:t>
      </w:r>
      <w:bookmarkEnd w:id="6"/>
    </w:p>
    <w:p w14:paraId="26E08ECF" w14:textId="77777777" w:rsidR="00212E4F" w:rsidRPr="00212E4F" w:rsidRDefault="00212E4F" w:rsidP="00212E4F"/>
    <w:p w14:paraId="60097A90" w14:textId="77777777" w:rsidR="00212E4F" w:rsidRPr="00212E4F" w:rsidRDefault="00212E4F" w:rsidP="00212E4F">
      <w:pPr>
        <w:jc w:val="both"/>
      </w:pPr>
      <w:r w:rsidRPr="00212E4F">
        <w:rPr>
          <w:bCs/>
        </w:rPr>
        <w:t>Big Data se ha convertido en una herramienta crucial en una gran variedad de sectores, ya que permite extraer conocimientos profundos y tomar decisiones informadas basadas en datos. Estas son algunas de las aplicaciones más comunes de Big Data en el desarrollo de software y otras áreas:</w:t>
      </w:r>
    </w:p>
    <w:p w14:paraId="3EFA4CF6" w14:textId="4CB88542" w:rsidR="00212E4F" w:rsidRDefault="00A32136" w:rsidP="00212E4F">
      <w:pPr>
        <w:pStyle w:val="Prrafodelista"/>
        <w:numPr>
          <w:ilvl w:val="0"/>
          <w:numId w:val="19"/>
        </w:numPr>
        <w:jc w:val="both"/>
      </w:pPr>
      <w:r w:rsidRPr="00212E4F">
        <w:rPr>
          <w:b/>
          <w:bCs/>
        </w:rPr>
        <w:t>Mejorar la Toma de Decisiones</w:t>
      </w:r>
      <w:r w:rsidR="00212E4F">
        <w:rPr>
          <w:b/>
          <w:bCs/>
        </w:rPr>
        <w:t>:</w:t>
      </w:r>
      <w:r w:rsidR="00212E4F" w:rsidRPr="00212E4F">
        <w:t xml:space="preserve"> </w:t>
      </w:r>
      <w:r w:rsidR="00212E4F">
        <w:t>Las empresas y organizaciones pueden analizar grandes volúmenes de datos para identificar patrones y tendencias que les ayuden a tomar decisiones estratégicas. Un ejemplo de ello es un minorista que utiliza datos de compras para ajustar su inventario y predecir la demanda futura de productos, optimizando así su cadena de suministro.</w:t>
      </w:r>
    </w:p>
    <w:p w14:paraId="20C090C8" w14:textId="4F536511" w:rsidR="00212E4F" w:rsidRDefault="00A32136" w:rsidP="00212E4F">
      <w:pPr>
        <w:pStyle w:val="Prrafodelista"/>
        <w:numPr>
          <w:ilvl w:val="0"/>
          <w:numId w:val="19"/>
        </w:numPr>
        <w:jc w:val="both"/>
      </w:pPr>
      <w:r w:rsidRPr="00212E4F">
        <w:rPr>
          <w:b/>
          <w:bCs/>
        </w:rPr>
        <w:t>Marketing y Publicidad Personalizados:</w:t>
      </w:r>
      <w:r w:rsidRPr="00A32136">
        <w:t xml:space="preserve"> </w:t>
      </w:r>
      <w:r w:rsidR="00212E4F">
        <w:t xml:space="preserve">Con el análisis de Big Data, las empresas logran entender mejor el comportamiento y las preferencias de sus consumidores. Esto les permite ofrecer promociones y anuncios más relevantes. Plataformas de </w:t>
      </w:r>
      <w:proofErr w:type="spellStart"/>
      <w:r w:rsidR="00212E4F">
        <w:t>streaming</w:t>
      </w:r>
      <w:proofErr w:type="spellEnd"/>
      <w:r w:rsidR="00212E4F">
        <w:t>, por ejemplo, recomiendan contenido a sus usuarios basándose en sus preferencias y patrones de visualización.</w:t>
      </w:r>
    </w:p>
    <w:p w14:paraId="3B83CC85" w14:textId="4AA11572" w:rsidR="00A32136" w:rsidRPr="00A32136" w:rsidRDefault="00A32136" w:rsidP="00212E4F">
      <w:pPr>
        <w:numPr>
          <w:ilvl w:val="0"/>
          <w:numId w:val="19"/>
        </w:numPr>
        <w:jc w:val="both"/>
      </w:pPr>
      <w:r w:rsidRPr="00212E4F">
        <w:rPr>
          <w:b/>
          <w:bCs/>
        </w:rPr>
        <w:t>Detección de Fraudes:</w:t>
      </w:r>
      <w:r w:rsidRPr="00A32136">
        <w:t xml:space="preserve"> Las instituciones financieras y de seguridad utilizan Big Data para analizar transacciones en tiempo real y detectar actividades sospechosas que podrían ser fraudulentas. Esto mejora la capacidad de reacción y la prevención de fraudes. </w:t>
      </w:r>
    </w:p>
    <w:p w14:paraId="4A49DF6F" w14:textId="79117FD0" w:rsidR="00A32136" w:rsidRPr="00A32136" w:rsidRDefault="00A32136" w:rsidP="00212E4F">
      <w:pPr>
        <w:pStyle w:val="Prrafodelista"/>
        <w:numPr>
          <w:ilvl w:val="0"/>
          <w:numId w:val="19"/>
        </w:numPr>
        <w:jc w:val="both"/>
      </w:pPr>
      <w:r w:rsidRPr="00212E4F">
        <w:rPr>
          <w:b/>
          <w:bCs/>
        </w:rPr>
        <w:t>Investigación Científica y Médica:</w:t>
      </w:r>
      <w:r w:rsidRPr="00A32136">
        <w:t xml:space="preserve"> En la biomedicina y otros campos científicos, Big Data se usa para analizar grandes cantidades de datos genómicos, lo que puede acelerar la investigación en enfermedades y el desarrollo de tratamientos personalizados. </w:t>
      </w:r>
    </w:p>
    <w:p w14:paraId="0F0D8C5B" w14:textId="36386BCB" w:rsidR="00A32136" w:rsidRPr="00A32136" w:rsidRDefault="00A32136" w:rsidP="00212E4F">
      <w:pPr>
        <w:pStyle w:val="Prrafodelista"/>
        <w:numPr>
          <w:ilvl w:val="0"/>
          <w:numId w:val="19"/>
        </w:numPr>
        <w:jc w:val="both"/>
      </w:pPr>
      <w:r w:rsidRPr="00212E4F">
        <w:rPr>
          <w:b/>
          <w:bCs/>
        </w:rPr>
        <w:lastRenderedPageBreak/>
        <w:t>Optimización de Procesos:</w:t>
      </w:r>
      <w:r w:rsidRPr="00A32136">
        <w:t xml:space="preserve"> En sectores como la manufactura y la logística, Big Data se emplea para optimizar procesos, reducir costes y mejorar la eficiencia. Por ejemplo, analizando datos de sensores en una cadena de producción, se pueden identificar áreas donde se produce desperdicio o ineficiencias. </w:t>
      </w:r>
    </w:p>
    <w:p w14:paraId="15CE292C" w14:textId="2F723A43" w:rsidR="00A32136" w:rsidRPr="00A32136" w:rsidRDefault="00A32136" w:rsidP="00212E4F">
      <w:pPr>
        <w:pStyle w:val="Prrafodelista"/>
        <w:numPr>
          <w:ilvl w:val="0"/>
          <w:numId w:val="19"/>
        </w:numPr>
        <w:jc w:val="both"/>
      </w:pPr>
      <w:r w:rsidRPr="00212E4F">
        <w:rPr>
          <w:b/>
          <w:bCs/>
        </w:rPr>
        <w:t>Predicción de Eventos y Análisis de Riesgos:</w:t>
      </w:r>
      <w:r w:rsidRPr="00A32136">
        <w:t xml:space="preserve"> Big Data es utilizado para prever desastres naturales, gestionar respuestas a emergencias y evaluar riesgos en diversas industrias, desde seguros hasta gestión de recursos naturales. </w:t>
      </w:r>
    </w:p>
    <w:p w14:paraId="2823B8CA" w14:textId="77777777" w:rsidR="00A12C36" w:rsidRDefault="00A12C36" w:rsidP="00A32136">
      <w:pPr>
        <w:jc w:val="both"/>
      </w:pPr>
    </w:p>
    <w:p w14:paraId="39C5F038" w14:textId="77777777" w:rsidR="00036C64" w:rsidRDefault="00036C64" w:rsidP="00351733">
      <w:pPr>
        <w:jc w:val="center"/>
      </w:pPr>
    </w:p>
    <w:p w14:paraId="241E1059" w14:textId="77777777" w:rsidR="00036C64" w:rsidRDefault="00036C64" w:rsidP="00351733">
      <w:pPr>
        <w:jc w:val="center"/>
      </w:pPr>
    </w:p>
    <w:p w14:paraId="6558F506" w14:textId="77777777" w:rsidR="00036C64" w:rsidRDefault="00036C64" w:rsidP="00351733">
      <w:pPr>
        <w:jc w:val="center"/>
      </w:pPr>
    </w:p>
    <w:p w14:paraId="064B17A4" w14:textId="77777777" w:rsidR="00036C64" w:rsidRDefault="00036C64" w:rsidP="00351733">
      <w:pPr>
        <w:jc w:val="center"/>
      </w:pPr>
    </w:p>
    <w:p w14:paraId="4575B787" w14:textId="77777777" w:rsidR="00036C64" w:rsidRDefault="00036C64" w:rsidP="00351733">
      <w:pPr>
        <w:jc w:val="center"/>
      </w:pPr>
    </w:p>
    <w:p w14:paraId="797BBC2E" w14:textId="77777777" w:rsidR="00036C64" w:rsidRDefault="00036C64" w:rsidP="00351733">
      <w:pPr>
        <w:jc w:val="center"/>
      </w:pPr>
    </w:p>
    <w:p w14:paraId="0C2B9389" w14:textId="77777777" w:rsidR="00036C64" w:rsidRDefault="00036C64" w:rsidP="00351733">
      <w:pPr>
        <w:jc w:val="center"/>
      </w:pPr>
    </w:p>
    <w:p w14:paraId="7A31D117" w14:textId="77777777" w:rsidR="00036C64" w:rsidRDefault="00036C64" w:rsidP="00351733">
      <w:pPr>
        <w:jc w:val="center"/>
      </w:pPr>
    </w:p>
    <w:p w14:paraId="0ABEFB30" w14:textId="77777777" w:rsidR="00036C64" w:rsidRDefault="00036C64" w:rsidP="00351733">
      <w:pPr>
        <w:jc w:val="center"/>
      </w:pPr>
    </w:p>
    <w:p w14:paraId="08D04591" w14:textId="77777777" w:rsidR="00036C64" w:rsidRDefault="00036C64" w:rsidP="00351733">
      <w:pPr>
        <w:jc w:val="center"/>
      </w:pPr>
    </w:p>
    <w:p w14:paraId="6E02AD88" w14:textId="23F34B15" w:rsidR="00036C64" w:rsidRDefault="00036C64" w:rsidP="1FB39DA3">
      <w:pPr>
        <w:jc w:val="center"/>
      </w:pPr>
    </w:p>
    <w:p w14:paraId="0D4E1F19" w14:textId="766DDB32" w:rsidR="00682436" w:rsidRDefault="00682436" w:rsidP="1FB39DA3">
      <w:pPr>
        <w:jc w:val="center"/>
      </w:pPr>
    </w:p>
    <w:p w14:paraId="6F7F056C" w14:textId="09ED8F0E" w:rsidR="00212E4F" w:rsidRDefault="00212E4F" w:rsidP="1FB39DA3">
      <w:pPr>
        <w:jc w:val="center"/>
      </w:pPr>
    </w:p>
    <w:p w14:paraId="7995D357" w14:textId="095CDF6A" w:rsidR="00212E4F" w:rsidRDefault="00212E4F" w:rsidP="1FB39DA3">
      <w:pPr>
        <w:jc w:val="center"/>
      </w:pPr>
    </w:p>
    <w:p w14:paraId="4AF38EA5" w14:textId="77777777" w:rsidR="00212E4F" w:rsidRDefault="00212E4F" w:rsidP="1FB39DA3">
      <w:pPr>
        <w:jc w:val="center"/>
      </w:pPr>
    </w:p>
    <w:p w14:paraId="74402808" w14:textId="3527B8D6" w:rsidR="00A12C36" w:rsidRDefault="00212E4F" w:rsidP="00A12C36">
      <w:pPr>
        <w:pStyle w:val="Ttulo1"/>
      </w:pPr>
      <w:bookmarkStart w:id="7" w:name="_Toc178398071"/>
      <w:r>
        <w:lastRenderedPageBreak/>
        <w:t>Importancia y Relevancia</w:t>
      </w:r>
      <w:bookmarkEnd w:id="7"/>
      <w:r>
        <w:t xml:space="preserve"> </w:t>
      </w:r>
    </w:p>
    <w:p w14:paraId="4FEAC71A" w14:textId="77777777" w:rsidR="00212E4F" w:rsidRPr="00212E4F" w:rsidRDefault="00212E4F" w:rsidP="00212E4F"/>
    <w:p w14:paraId="58C78EFB" w14:textId="77777777" w:rsidR="00212E4F" w:rsidRDefault="00212E4F" w:rsidP="00785724">
      <w:r>
        <w:t>El surgimiento de Big Data responde a la creciente necesidad de manejar grandes volúmenes de datos de manera más eficiente. Su importancia radica en su capacidad para transformar la manera en que las empresas, organizaciones y gobiernos toman decisiones estratégicas, optimizan procesos y desarrollan nuevos proyectos. Al analizar adecuadamente los datos, es posible reducir costos, ahorrar tiempo, y minimizar errores tanto humanos como mecánicos, lo que conlleva un impacto positivo en la productividad y la innovación.</w:t>
      </w:r>
    </w:p>
    <w:p w14:paraId="2AE8D898" w14:textId="77777777" w:rsidR="00212E4F" w:rsidRDefault="00212E4F" w:rsidP="00212E4F">
      <w:pPr>
        <w:ind w:firstLine="0"/>
      </w:pPr>
    </w:p>
    <w:p w14:paraId="2F319C9A" w14:textId="77777777" w:rsidR="00212E4F" w:rsidRDefault="00212E4F" w:rsidP="00212E4F">
      <w:pPr>
        <w:ind w:firstLine="0"/>
      </w:pPr>
      <w:r>
        <w:t>Una de las principales ventajas de Big Data es su capacidad para predecir comportamientos y tendencias, permitiendo a las organizaciones anticiparse a las necesidades del mercado. Por ejemplo, gracias al análisis de datos, es posible determinar cuándo y dónde es más oportuno ofrecer un producto o servicio, maximizando las oportunidades de venta y mejorando la experiencia del cliente.</w:t>
      </w:r>
    </w:p>
    <w:p w14:paraId="6DB6AD46" w14:textId="77777777" w:rsidR="00212E4F" w:rsidRDefault="00212E4F" w:rsidP="00212E4F">
      <w:pPr>
        <w:ind w:firstLine="0"/>
      </w:pPr>
    </w:p>
    <w:p w14:paraId="1E1B879B" w14:textId="77777777" w:rsidR="00E11729" w:rsidRDefault="009C7FAA" w:rsidP="00E11729">
      <w:pPr>
        <w:ind w:firstLine="0"/>
      </w:pPr>
      <w:r>
        <w:t>Hay un montón de usos</w:t>
      </w:r>
      <w:r w:rsidR="006605A5">
        <w:t xml:space="preserve"> que se le puede dar al Big Data</w:t>
      </w:r>
      <w:r w:rsidR="00022A0A">
        <w:t xml:space="preserve"> y para darle </w:t>
      </w:r>
      <w:r w:rsidR="005761AF">
        <w:t>ese uso</w:t>
      </w:r>
      <w:r w:rsidR="00022A0A">
        <w:t xml:space="preserve"> primero </w:t>
      </w:r>
      <w:r w:rsidR="005761AF">
        <w:t xml:space="preserve">se </w:t>
      </w:r>
      <w:r w:rsidR="00022A0A">
        <w:t xml:space="preserve">debe de poder obtener </w:t>
      </w:r>
      <w:r w:rsidR="00A977E3">
        <w:t xml:space="preserve">la </w:t>
      </w:r>
      <w:r w:rsidR="00E11729">
        <w:t xml:space="preserve">información, </w:t>
      </w:r>
      <w:r w:rsidR="00E11729" w:rsidRPr="00E11729">
        <w:t>las</w:t>
      </w:r>
      <w:r w:rsidR="00E11729">
        <w:t xml:space="preserve"> fuentes de datos pueden ser variadas y provienen de múltiples canales. Algunas de las formas más comunes de obtención de datos incluyen:</w:t>
      </w:r>
    </w:p>
    <w:p w14:paraId="4F3C4ECE" w14:textId="77777777" w:rsidR="00E11729" w:rsidRDefault="00E11729" w:rsidP="00E11729">
      <w:pPr>
        <w:ind w:firstLine="0"/>
      </w:pPr>
    </w:p>
    <w:p w14:paraId="04178F68" w14:textId="6BF826CC" w:rsidR="008F244B" w:rsidRDefault="008F244B" w:rsidP="00E11729">
      <w:pPr>
        <w:pStyle w:val="Prrafodelista"/>
        <w:numPr>
          <w:ilvl w:val="0"/>
          <w:numId w:val="39"/>
        </w:numPr>
      </w:pPr>
      <w:r w:rsidRPr="00E11729">
        <w:rPr>
          <w:b/>
        </w:rPr>
        <w:t>Contenido Web</w:t>
      </w:r>
      <w:r w:rsidR="00E11729" w:rsidRPr="00E11729">
        <w:rPr>
          <w:b/>
        </w:rPr>
        <w:t>:</w:t>
      </w:r>
      <w:r w:rsidR="00E11729">
        <w:t xml:space="preserve"> </w:t>
      </w:r>
      <w:r w:rsidR="00E11729" w:rsidRPr="00E11729">
        <w:t>Información recopilada de sitios web, redes sociales y otras plataformas en línea.</w:t>
      </w:r>
    </w:p>
    <w:p w14:paraId="29F55992" w14:textId="69364D30" w:rsidR="00E11729" w:rsidRDefault="00E11729" w:rsidP="00E11729">
      <w:pPr>
        <w:pStyle w:val="Prrafodelista"/>
        <w:numPr>
          <w:ilvl w:val="0"/>
          <w:numId w:val="39"/>
        </w:numPr>
      </w:pPr>
      <w:r>
        <w:rPr>
          <w:rStyle w:val="Textoennegrita"/>
        </w:rPr>
        <w:t>M2M (Machine-to-Machine)</w:t>
      </w:r>
      <w:r>
        <w:t xml:space="preserve">: </w:t>
      </w:r>
      <w:r w:rsidRPr="00E11729">
        <w:t>Datos generados por la comunicación entre dispositivos, lo que facilita la automatización y la conectividad entre máquinas.</w:t>
      </w:r>
    </w:p>
    <w:p w14:paraId="633C20F9" w14:textId="7751A420" w:rsidR="00E11729" w:rsidRDefault="00E11729" w:rsidP="00E11729">
      <w:pPr>
        <w:pStyle w:val="Prrafodelista"/>
        <w:numPr>
          <w:ilvl w:val="0"/>
          <w:numId w:val="39"/>
        </w:numPr>
      </w:pPr>
      <w:r>
        <w:rPr>
          <w:rStyle w:val="Textoennegrita"/>
        </w:rPr>
        <w:lastRenderedPageBreak/>
        <w:t>Facturas</w:t>
      </w:r>
      <w:r w:rsidRPr="00E11729">
        <w:t>:</w:t>
      </w:r>
      <w:r>
        <w:t xml:space="preserve"> Información financiera y comercial que permite analizar patrones de consumo y optimizar los procesos contables.</w:t>
      </w:r>
    </w:p>
    <w:p w14:paraId="12126214" w14:textId="36FFCAAE" w:rsidR="00E11729" w:rsidRDefault="00E11729" w:rsidP="00563B17">
      <w:pPr>
        <w:pStyle w:val="Prrafodelista"/>
        <w:numPr>
          <w:ilvl w:val="0"/>
          <w:numId w:val="39"/>
        </w:numPr>
      </w:pPr>
      <w:r>
        <w:rPr>
          <w:rStyle w:val="Textoennegrita"/>
        </w:rPr>
        <w:t>Biométrica</w:t>
      </w:r>
      <w:r w:rsidR="00563B17" w:rsidRPr="00563B17">
        <w:t>:</w:t>
      </w:r>
      <w:r w:rsidR="00563B17">
        <w:t xml:space="preserve"> </w:t>
      </w:r>
      <w:r w:rsidR="00563B17" w:rsidRPr="00563B17">
        <w:t>Datos recogidos a partir de huellas digitales, reconocimiento facial y otros métodos de identificación.</w:t>
      </w:r>
    </w:p>
    <w:p w14:paraId="42BEE8ED" w14:textId="2B94476D" w:rsidR="00036C64" w:rsidRDefault="00563B17" w:rsidP="00234D00">
      <w:pPr>
        <w:ind w:firstLine="0"/>
      </w:pPr>
      <w:r w:rsidRPr="00563B17">
        <w:t>Además, se recopilan datos a través de correos electrónicos, notas de voz, llamadas telefónicas, y otros medios electrónicos que forman parte de la vida cotidiana.</w:t>
      </w:r>
    </w:p>
    <w:p w14:paraId="089255B4" w14:textId="00F2517D" w:rsidR="00036C64" w:rsidRDefault="00036C64" w:rsidP="00234D00">
      <w:pPr>
        <w:ind w:firstLine="0"/>
      </w:pPr>
    </w:p>
    <w:p w14:paraId="6B2CE3AD" w14:textId="4FC521E6" w:rsidR="00563B17" w:rsidRDefault="00563B17" w:rsidP="00234D00">
      <w:pPr>
        <w:ind w:firstLine="0"/>
      </w:pPr>
    </w:p>
    <w:p w14:paraId="58B264CC" w14:textId="5C1D2EA3" w:rsidR="00563B17" w:rsidRDefault="00563B17" w:rsidP="00234D00">
      <w:pPr>
        <w:ind w:firstLine="0"/>
      </w:pPr>
    </w:p>
    <w:p w14:paraId="66931BFF" w14:textId="2BD714DC" w:rsidR="00563B17" w:rsidRDefault="00563B17" w:rsidP="00234D00">
      <w:pPr>
        <w:ind w:firstLine="0"/>
      </w:pPr>
    </w:p>
    <w:p w14:paraId="7547F730" w14:textId="473F8B6B" w:rsidR="00563B17" w:rsidRDefault="00563B17" w:rsidP="00234D00">
      <w:pPr>
        <w:ind w:firstLine="0"/>
      </w:pPr>
    </w:p>
    <w:p w14:paraId="6BD45D70" w14:textId="2E815C70" w:rsidR="00563B17" w:rsidRDefault="00563B17" w:rsidP="00234D00">
      <w:pPr>
        <w:ind w:firstLine="0"/>
      </w:pPr>
    </w:p>
    <w:p w14:paraId="33C3FC52" w14:textId="480CF600" w:rsidR="00563B17" w:rsidRDefault="00563B17" w:rsidP="00234D00">
      <w:pPr>
        <w:ind w:firstLine="0"/>
      </w:pPr>
    </w:p>
    <w:p w14:paraId="34463957" w14:textId="7A79C209" w:rsidR="00563B17" w:rsidRDefault="00563B17" w:rsidP="00234D00">
      <w:pPr>
        <w:ind w:firstLine="0"/>
      </w:pPr>
    </w:p>
    <w:p w14:paraId="2C15C709" w14:textId="1E296011" w:rsidR="00563B17" w:rsidRDefault="00563B17" w:rsidP="00234D00">
      <w:pPr>
        <w:ind w:firstLine="0"/>
      </w:pPr>
    </w:p>
    <w:p w14:paraId="34573C5A" w14:textId="26BC4EBC" w:rsidR="00563B17" w:rsidRDefault="00563B17" w:rsidP="00234D00">
      <w:pPr>
        <w:ind w:firstLine="0"/>
      </w:pPr>
    </w:p>
    <w:p w14:paraId="212542BD" w14:textId="36967D51" w:rsidR="00563B17" w:rsidRDefault="00563B17" w:rsidP="00234D00">
      <w:pPr>
        <w:ind w:firstLine="0"/>
      </w:pPr>
    </w:p>
    <w:p w14:paraId="4652588E" w14:textId="04287147" w:rsidR="00563B17" w:rsidRDefault="00563B17" w:rsidP="00234D00">
      <w:pPr>
        <w:ind w:firstLine="0"/>
      </w:pPr>
    </w:p>
    <w:p w14:paraId="1E8E743B" w14:textId="1BEE4ACE" w:rsidR="00563B17" w:rsidRDefault="00563B17" w:rsidP="00234D00">
      <w:pPr>
        <w:ind w:firstLine="0"/>
      </w:pPr>
    </w:p>
    <w:p w14:paraId="1FB87690" w14:textId="7E80637F" w:rsidR="00563B17" w:rsidRDefault="00563B17" w:rsidP="00234D00">
      <w:pPr>
        <w:ind w:firstLine="0"/>
      </w:pPr>
    </w:p>
    <w:p w14:paraId="21A914CE" w14:textId="0B510221" w:rsidR="00563B17" w:rsidRDefault="00563B17" w:rsidP="00234D00">
      <w:pPr>
        <w:ind w:firstLine="0"/>
      </w:pPr>
    </w:p>
    <w:p w14:paraId="5BF77011" w14:textId="389C6995" w:rsidR="000022E0" w:rsidRDefault="000022E0" w:rsidP="1FB39DA3">
      <w:pPr>
        <w:ind w:firstLine="0"/>
      </w:pPr>
    </w:p>
    <w:p w14:paraId="4692A0BE" w14:textId="77777777" w:rsidR="000E2F88" w:rsidRDefault="000E2F88" w:rsidP="1FB39DA3">
      <w:pPr>
        <w:ind w:firstLine="0"/>
      </w:pPr>
    </w:p>
    <w:p w14:paraId="59776ED8" w14:textId="1C90B991" w:rsidR="007436C6" w:rsidRDefault="000022E0" w:rsidP="007436C6">
      <w:pPr>
        <w:pStyle w:val="Ttulo1"/>
      </w:pPr>
      <w:bookmarkStart w:id="8" w:name="_Toc178398072"/>
      <w:r>
        <w:lastRenderedPageBreak/>
        <w:t xml:space="preserve">Actores </w:t>
      </w:r>
      <w:r w:rsidRPr="000022E0">
        <w:t>Involucrados</w:t>
      </w:r>
      <w:bookmarkEnd w:id="8"/>
    </w:p>
    <w:p w14:paraId="772BAA1E" w14:textId="77777777" w:rsidR="000022E0" w:rsidRPr="000022E0" w:rsidRDefault="000022E0" w:rsidP="000022E0">
      <w:pPr>
        <w:ind w:firstLine="0"/>
      </w:pPr>
    </w:p>
    <w:p w14:paraId="509DEF36" w14:textId="13FB64B8" w:rsidR="000022E0" w:rsidRDefault="000022E0" w:rsidP="000022E0">
      <w:pPr>
        <w:rPr>
          <w:lang w:val="es-CO"/>
        </w:rPr>
      </w:pPr>
      <w:r w:rsidRPr="000022E0">
        <w:rPr>
          <w:lang w:val="es-CO"/>
        </w:rPr>
        <w:t>Para entender quiénes han estado detrás del desarrollo de Big Data, es fundamental retroceder en la historia y observar cómo la humanidad ha manejado la información a lo largo del tiempo. Desde la antigüedad, se han utilizado métodos primitivos para almacenar y contar datos. Por ejemplo, se empleaban palos y otros objetos para llevar un registro de las provisiones de alimentos en un pueblo, lo que permitía a las comunidades conocer su capacidad de abastecimiento.</w:t>
      </w:r>
    </w:p>
    <w:p w14:paraId="2E539620" w14:textId="3513C12F" w:rsidR="000022E0" w:rsidRDefault="000022E0" w:rsidP="000022E0">
      <w:pPr>
        <w:ind w:firstLine="0"/>
        <w:rPr>
          <w:lang w:val="es-CO"/>
        </w:rPr>
      </w:pPr>
      <w:r w:rsidRPr="000022E0">
        <w:rPr>
          <w:lang w:val="es-CO"/>
        </w:rPr>
        <w:t>Con el paso del tiempo, el desarrollo del conocimiento humano llevó a la creación de bibliotecas, análisis estadísticos y otras formas de organización de la información. Sin embargo, fue en el siglo XX cuando se produjeron avances tecnológicos significativos que permitieron el almacenamiento de grandes volúmenes de datos.</w:t>
      </w:r>
    </w:p>
    <w:p w14:paraId="51E6E836" w14:textId="77777777" w:rsidR="000022E0" w:rsidRDefault="000022E0" w:rsidP="000022E0">
      <w:pPr>
        <w:ind w:firstLine="0"/>
        <w:rPr>
          <w:lang w:val="es-CO"/>
        </w:rPr>
      </w:pPr>
    </w:p>
    <w:p w14:paraId="0A18FB42" w14:textId="137A277E" w:rsidR="000022E0" w:rsidRDefault="000022E0" w:rsidP="000022E0">
      <w:pPr>
        <w:ind w:firstLine="0"/>
      </w:pPr>
      <w:r>
        <w:t xml:space="preserve">El término "Big Data" fue utilizado por primera vez por el periodista Erik Larson en 1989, aunque su popularidad realmente comenzó a crecer en 2005, cuando Roger </w:t>
      </w:r>
      <w:proofErr w:type="spellStart"/>
      <w:r>
        <w:t>Mougalas</w:t>
      </w:r>
      <w:proofErr w:type="spellEnd"/>
      <w:r>
        <w:t xml:space="preserve"> adoptó el término con el objetivo de indexar toda la "</w:t>
      </w:r>
      <w:proofErr w:type="spellStart"/>
      <w:r>
        <w:t>World</w:t>
      </w:r>
      <w:proofErr w:type="spellEnd"/>
      <w:r>
        <w:t xml:space="preserve"> Wide Web". Este período marcó un punto de inflexión en la manera en que se concebía el manejo de la información, ya que se reconoció la necesidad de procesar datos a gran escala debido al crecimiento exponencial de la información disponible.</w:t>
      </w:r>
    </w:p>
    <w:p w14:paraId="5049C15F" w14:textId="63A0C25B" w:rsidR="000022E0" w:rsidRDefault="000022E0" w:rsidP="000022E0">
      <w:pPr>
        <w:ind w:firstLine="0"/>
      </w:pPr>
    </w:p>
    <w:p w14:paraId="294D104D" w14:textId="6DC68851" w:rsidR="000022E0" w:rsidRDefault="000022E0" w:rsidP="000022E0">
      <w:pPr>
        <w:ind w:firstLine="0"/>
      </w:pPr>
    </w:p>
    <w:p w14:paraId="74688C86" w14:textId="6E59A8DE" w:rsidR="000022E0" w:rsidRDefault="000022E0" w:rsidP="000022E0">
      <w:pPr>
        <w:ind w:firstLine="0"/>
      </w:pPr>
    </w:p>
    <w:p w14:paraId="00B03F38" w14:textId="77777777" w:rsidR="000022E0" w:rsidRDefault="000022E0" w:rsidP="000022E0">
      <w:pPr>
        <w:ind w:firstLine="0"/>
      </w:pPr>
    </w:p>
    <w:p w14:paraId="1C79AD47" w14:textId="6DDD1AE2" w:rsidR="000022E0" w:rsidRDefault="000022E0" w:rsidP="000022E0">
      <w:pPr>
        <w:ind w:firstLine="0"/>
      </w:pPr>
      <w:r>
        <w:lastRenderedPageBreak/>
        <w:t>Hoy en día, los actores involucrados en el ecosistema de Big Data son diversos y abarcan múltiples sectores. Entre ellos se encuentran:</w:t>
      </w:r>
    </w:p>
    <w:p w14:paraId="565D3255" w14:textId="4E74A7FE" w:rsidR="000022E0" w:rsidRPr="000022E0" w:rsidRDefault="000022E0" w:rsidP="000022E0">
      <w:pPr>
        <w:pStyle w:val="Prrafodelista"/>
        <w:numPr>
          <w:ilvl w:val="0"/>
          <w:numId w:val="40"/>
        </w:numPr>
        <w:rPr>
          <w:lang w:val="es-CO"/>
        </w:rPr>
      </w:pPr>
      <w:r>
        <w:rPr>
          <w:rStyle w:val="Textoennegrita"/>
        </w:rPr>
        <w:t>Empresas de Tecnología</w:t>
      </w:r>
      <w:r>
        <w:t>: Compañías como Google, Amazon y Microsoft han desarrollado soluciones en la nube que permiten el almacenamiento y análisis de grandes volúmenes de datos. Estas plataformas facilitan el acceso a herramientas y recursos necesarios para gestionar Big Data.</w:t>
      </w:r>
    </w:p>
    <w:p w14:paraId="6C5D8C32" w14:textId="14F98035" w:rsidR="000022E0" w:rsidRPr="000022E0" w:rsidRDefault="000022E0" w:rsidP="000022E0">
      <w:pPr>
        <w:pStyle w:val="Prrafodelista"/>
        <w:numPr>
          <w:ilvl w:val="0"/>
          <w:numId w:val="40"/>
        </w:numPr>
        <w:rPr>
          <w:lang w:val="es-CO"/>
        </w:rPr>
      </w:pPr>
      <w:r>
        <w:rPr>
          <w:rStyle w:val="Textoennegrita"/>
        </w:rPr>
        <w:t>Analistas de Datos</w:t>
      </w:r>
      <w:r>
        <w:t>: Profesionales que se especializan en la recopilación, procesamiento y análisis de datos. Su trabajo es fundamental para convertir datos en información valiosa que puede ser utilizada para la toma de decisiones.</w:t>
      </w:r>
    </w:p>
    <w:p w14:paraId="42B82541" w14:textId="3022BD47" w:rsidR="000022E0" w:rsidRPr="000022E0" w:rsidRDefault="000022E0" w:rsidP="000022E0">
      <w:pPr>
        <w:pStyle w:val="Prrafodelista"/>
        <w:numPr>
          <w:ilvl w:val="0"/>
          <w:numId w:val="40"/>
        </w:numPr>
        <w:rPr>
          <w:lang w:val="es-CO"/>
        </w:rPr>
      </w:pPr>
      <w:r>
        <w:rPr>
          <w:rStyle w:val="Textoennegrita"/>
        </w:rPr>
        <w:t>Desarrolladores de Software</w:t>
      </w:r>
      <w:r>
        <w:t>: Encargados de crear aplicaciones y herramientas que permiten a las organizaciones trabajar con Big Data, asegurando que los sistemas sean eficientes y escalables.</w:t>
      </w:r>
    </w:p>
    <w:p w14:paraId="3FC41BC5" w14:textId="553C8FFD" w:rsidR="000022E0" w:rsidRPr="000022E0" w:rsidRDefault="000022E0" w:rsidP="000022E0">
      <w:pPr>
        <w:pStyle w:val="Prrafodelista"/>
        <w:numPr>
          <w:ilvl w:val="0"/>
          <w:numId w:val="40"/>
        </w:numPr>
        <w:rPr>
          <w:lang w:val="es-CO"/>
        </w:rPr>
      </w:pPr>
      <w:r>
        <w:rPr>
          <w:rStyle w:val="Textoennegrita"/>
        </w:rPr>
        <w:t>Investigadores y Académicos</w:t>
      </w:r>
      <w:r>
        <w:t>: Estudian y desarrollan nuevas metodologías y tecnologías para el manejo y análisis de datos, contribuyendo al avance de la ciencia de datos y Big Data.</w:t>
      </w:r>
    </w:p>
    <w:p w14:paraId="2CBF65F9" w14:textId="720C3C93" w:rsidR="000022E0" w:rsidRPr="000022E0" w:rsidRDefault="000022E0" w:rsidP="000022E0">
      <w:pPr>
        <w:pStyle w:val="Prrafodelista"/>
        <w:numPr>
          <w:ilvl w:val="0"/>
          <w:numId w:val="40"/>
        </w:numPr>
        <w:rPr>
          <w:lang w:val="es-CO"/>
        </w:rPr>
      </w:pPr>
      <w:r>
        <w:rPr>
          <w:rStyle w:val="Textoennegrita"/>
        </w:rPr>
        <w:t>Gobiernos y Organismos Públicos</w:t>
      </w:r>
      <w:r>
        <w:t>: Utilizan Big Data para mejorar la eficiencia de sus servicios, analizar tendencias demográficas y tomar decisiones informadas que beneficien a la sociedad.</w:t>
      </w:r>
    </w:p>
    <w:p w14:paraId="5A7CBF26" w14:textId="77777777" w:rsidR="000022E0" w:rsidRPr="000022E0" w:rsidRDefault="000022E0" w:rsidP="000022E0">
      <w:pPr>
        <w:pStyle w:val="Prrafodelista"/>
        <w:rPr>
          <w:lang w:val="es-CO"/>
        </w:rPr>
      </w:pPr>
    </w:p>
    <w:p w14:paraId="7A747B58" w14:textId="3A9E3EAC" w:rsidR="000022E0" w:rsidRPr="000022E0" w:rsidRDefault="000022E0" w:rsidP="000022E0">
      <w:pPr>
        <w:ind w:firstLine="0"/>
        <w:rPr>
          <w:lang w:val="es-CO"/>
        </w:rPr>
      </w:pPr>
      <w:r>
        <w:t>La evolución de Big Data es un esfuerzo conjunto de múltiples actores, cada uno desempeñando un papel crucial en la manera en que se recopila, almacena y analiza la información en la actualidad. La necesidad de adaptarse a un entorno cada vez más digital y de datos ha llevado a un enfoque colaborativo en el desarrollo de tecnologías y estrategias para maximizar el valor de la información.</w:t>
      </w:r>
    </w:p>
    <w:p w14:paraId="6BDA6B39" w14:textId="13905A9A" w:rsidR="00036C64" w:rsidRDefault="00036C64" w:rsidP="000022E0">
      <w:pPr>
        <w:ind w:firstLine="0"/>
      </w:pPr>
    </w:p>
    <w:p w14:paraId="40B4BFB9" w14:textId="36AA0CEB" w:rsidR="00DD2513" w:rsidRDefault="000022E0" w:rsidP="00DD2513">
      <w:pPr>
        <w:pStyle w:val="Ttulo1"/>
      </w:pPr>
      <w:bookmarkStart w:id="9" w:name="_Toc178398073"/>
      <w:r>
        <w:t>Público Objetivo o Beneficiarios de Big Data</w:t>
      </w:r>
      <w:bookmarkEnd w:id="9"/>
    </w:p>
    <w:p w14:paraId="34BE741B" w14:textId="77777777" w:rsidR="000022E0" w:rsidRPr="000022E0" w:rsidRDefault="000022E0" w:rsidP="000022E0"/>
    <w:p w14:paraId="3BA50A51" w14:textId="77777777" w:rsidR="00FB475E" w:rsidRDefault="00F17135" w:rsidP="00F17135">
      <w:r w:rsidRPr="00F17135">
        <w:t xml:space="preserve">La Big data no solo se limita a la tecnología, también está profundamente relacionando con empresas y entre más categorías industriales. La importancia de </w:t>
      </w:r>
      <w:r w:rsidR="7DCFAA75">
        <w:t>B</w:t>
      </w:r>
      <w:r>
        <w:t>ig</w:t>
      </w:r>
      <w:r w:rsidRPr="00F17135">
        <w:t xml:space="preserve"> data radica en el valor que proporciona a las organizaciones en la capacidad de innovar continuamente y mantenerse a la vanguardia de sus industrias. Aquellas empresas </w:t>
      </w:r>
      <w:r w:rsidR="00FB475E">
        <w:t>que logran aprovechar eficazmente sus datos tienen una ventaja significativa en el mercado.</w:t>
      </w:r>
    </w:p>
    <w:p w14:paraId="64437DDB" w14:textId="13BFB958" w:rsidR="00FB475E" w:rsidRDefault="00FB475E" w:rsidP="00FB475E">
      <w:pPr>
        <w:ind w:firstLine="0"/>
      </w:pPr>
      <w:r>
        <w:t>Los principales beneficiarios de Big Data incluyen:</w:t>
      </w:r>
    </w:p>
    <w:p w14:paraId="7AA19F32" w14:textId="1595FAA7" w:rsidR="005821BD" w:rsidRDefault="00FB475E" w:rsidP="00FB475E">
      <w:pPr>
        <w:pStyle w:val="Prrafodelista"/>
        <w:numPr>
          <w:ilvl w:val="0"/>
          <w:numId w:val="41"/>
        </w:numPr>
      </w:pPr>
      <w:r>
        <w:rPr>
          <w:rStyle w:val="Textoennegrita"/>
        </w:rPr>
        <w:t>Empresas Privadas</w:t>
      </w:r>
      <w:r>
        <w:t>: Desde grandes corporaciones hasta pequeñas y medianas empresas, todas pueden beneficiarse del análisis de datos. Las organizaciones que implementan estrategias de Big Data pueden identificar tendencias de mercado, optimizar sus operaciones y crear productos o servicios más ajustados a las necesidades de sus clientes.</w:t>
      </w:r>
    </w:p>
    <w:p w14:paraId="35BD9B6E" w14:textId="28C4BBC7" w:rsidR="00FB475E" w:rsidRDefault="00FB475E" w:rsidP="00FB475E">
      <w:pPr>
        <w:pStyle w:val="Prrafodelista"/>
        <w:numPr>
          <w:ilvl w:val="0"/>
          <w:numId w:val="41"/>
        </w:numPr>
      </w:pPr>
      <w:r>
        <w:rPr>
          <w:rStyle w:val="Textoennegrita"/>
        </w:rPr>
        <w:t>Sector Público</w:t>
      </w:r>
      <w:r>
        <w:t>: Los gobiernos y organismos públicos utilizan Big Data para mejorar la planificación urbana, gestionar recursos y ofrecer servicios más eficientes a la ciudadanía. El análisis de datos permite una toma de decisiones más informada, lo que resulta en políticas públicas más efectivas.</w:t>
      </w:r>
    </w:p>
    <w:p w14:paraId="1E648435" w14:textId="0908F27E" w:rsidR="00FB475E" w:rsidRDefault="00FB475E" w:rsidP="00FB475E">
      <w:pPr>
        <w:pStyle w:val="Prrafodelista"/>
        <w:numPr>
          <w:ilvl w:val="0"/>
          <w:numId w:val="41"/>
        </w:numPr>
      </w:pPr>
      <w:r>
        <w:rPr>
          <w:rStyle w:val="Textoennegrita"/>
        </w:rPr>
        <w:t>Investigadores y Académicos</w:t>
      </w:r>
      <w:r>
        <w:t>: En el ámbito académico, Big Data permite a los investigadores analizar grandes volúmenes de información para obtener conclusiones relevantes en sus estudios. Esto es especialmente útil en áreas como la salud, la biología y las ciencias sociales.</w:t>
      </w:r>
    </w:p>
    <w:p w14:paraId="374B853F" w14:textId="36130637" w:rsidR="00FB475E" w:rsidRDefault="00FB475E" w:rsidP="00FB475E">
      <w:pPr>
        <w:pStyle w:val="Prrafodelista"/>
        <w:numPr>
          <w:ilvl w:val="0"/>
          <w:numId w:val="41"/>
        </w:numPr>
      </w:pPr>
      <w:r>
        <w:rPr>
          <w:rStyle w:val="Textoennegrita"/>
        </w:rPr>
        <w:t>Consumidores</w:t>
      </w:r>
      <w:r>
        <w:t xml:space="preserve">: Aunque no siempre son conscientes de ello, los consumidores se benefician indirectamente de Big Data a través de experiencias de compra </w:t>
      </w:r>
      <w:r>
        <w:lastRenderedPageBreak/>
        <w:t>personalizadas, recomendaciones de productos y servicios mejorados. Las empresas que utilizan Big Data pueden ofrecer ofertas más relevantes y adaptadas a los intereses de los usuarios.</w:t>
      </w:r>
    </w:p>
    <w:p w14:paraId="12E23B09" w14:textId="3FEBE058" w:rsidR="00FB475E" w:rsidRDefault="00FB475E" w:rsidP="00FB475E">
      <w:pPr>
        <w:pStyle w:val="Prrafodelista"/>
        <w:numPr>
          <w:ilvl w:val="0"/>
          <w:numId w:val="41"/>
        </w:numPr>
      </w:pPr>
      <w:r>
        <w:rPr>
          <w:rStyle w:val="Textoennegrita"/>
        </w:rPr>
        <w:t xml:space="preserve">Organizaciones Sin </w:t>
      </w:r>
      <w:r w:rsidR="008F22EA">
        <w:rPr>
          <w:rStyle w:val="Textoennegrita"/>
        </w:rPr>
        <w:t>Ánimo</w:t>
      </w:r>
      <w:r>
        <w:rPr>
          <w:rStyle w:val="Textoennegrita"/>
        </w:rPr>
        <w:t xml:space="preserve"> de Lucro</w:t>
      </w:r>
      <w:r>
        <w:t>: Estas organizaciones pueden utilizar Big Data para evaluar el impacto de sus programas y maximizar su efectividad. Al analizar datos sobre la población a la que sirven, pueden identificar áreas de necesidad y dirigir sus recursos de manera más eficiente.</w:t>
      </w:r>
    </w:p>
    <w:p w14:paraId="398F1934" w14:textId="77777777" w:rsidR="005821BD" w:rsidRDefault="005821BD" w:rsidP="005821BD"/>
    <w:p w14:paraId="7D6048AA" w14:textId="77777777" w:rsidR="005821BD" w:rsidRDefault="005821BD" w:rsidP="005821BD"/>
    <w:p w14:paraId="6D99F840" w14:textId="77777777" w:rsidR="005821BD" w:rsidRDefault="005821BD" w:rsidP="005821BD"/>
    <w:p w14:paraId="0C296461" w14:textId="77777777" w:rsidR="005821BD" w:rsidRDefault="005821BD" w:rsidP="005821BD"/>
    <w:p w14:paraId="34574487" w14:textId="77777777" w:rsidR="005821BD" w:rsidRDefault="005821BD" w:rsidP="005821BD"/>
    <w:p w14:paraId="7F9BF779" w14:textId="77777777" w:rsidR="00036C64" w:rsidRDefault="00036C64" w:rsidP="005821BD"/>
    <w:p w14:paraId="3207F932" w14:textId="77777777" w:rsidR="00036C64" w:rsidRDefault="00036C64" w:rsidP="005821BD"/>
    <w:p w14:paraId="65CCB13C" w14:textId="77777777" w:rsidR="00036C64" w:rsidRDefault="00036C64" w:rsidP="005821BD"/>
    <w:p w14:paraId="0B865E8C" w14:textId="77777777" w:rsidR="00036C64" w:rsidRDefault="00036C64" w:rsidP="005821BD"/>
    <w:p w14:paraId="250499D7" w14:textId="77777777" w:rsidR="00036C64" w:rsidRDefault="00036C64" w:rsidP="005821BD"/>
    <w:p w14:paraId="2AECD255" w14:textId="02D98888" w:rsidR="00036C64" w:rsidRDefault="00036C64" w:rsidP="1FB39DA3"/>
    <w:p w14:paraId="6E577C94" w14:textId="50856C12" w:rsidR="00FB475E" w:rsidRDefault="00FB475E" w:rsidP="1FB39DA3"/>
    <w:p w14:paraId="298FD963" w14:textId="132D8BC0" w:rsidR="00FB475E" w:rsidRDefault="00FB475E" w:rsidP="1FB39DA3"/>
    <w:p w14:paraId="5557099C" w14:textId="325F5EA8" w:rsidR="00FB475E" w:rsidRDefault="00FB475E" w:rsidP="1FB39DA3"/>
    <w:p w14:paraId="0FBF2D53" w14:textId="78E75B52" w:rsidR="00FB475E" w:rsidRDefault="00FB475E" w:rsidP="1FB39DA3"/>
    <w:p w14:paraId="5EA758C4" w14:textId="77777777" w:rsidR="00FB475E" w:rsidRPr="00F17135" w:rsidRDefault="00FB475E" w:rsidP="1FB39DA3"/>
    <w:p w14:paraId="13EBBD0D" w14:textId="59251A61" w:rsidR="005821BD" w:rsidRDefault="005D4A21" w:rsidP="005821BD">
      <w:pPr>
        <w:pStyle w:val="Ttulo1"/>
      </w:pPr>
      <w:bookmarkStart w:id="10" w:name="_Toc178398074"/>
      <w:r>
        <w:lastRenderedPageBreak/>
        <w:t>Metodologías, Ejemplos y Herramientas</w:t>
      </w:r>
      <w:bookmarkEnd w:id="10"/>
    </w:p>
    <w:p w14:paraId="7F71E5EF" w14:textId="77777777" w:rsidR="005D4A21" w:rsidRPr="005D4A21" w:rsidRDefault="005D4A21" w:rsidP="005D4A21"/>
    <w:p w14:paraId="18312EB3" w14:textId="05999BE4" w:rsidR="005821BD" w:rsidRDefault="005D4A21" w:rsidP="005821BD">
      <w:r>
        <w:t>El fenómeno del Big Data ha evolucionado significativamente a lo largo de la historia, desde sus inicios con la contabilidad en Mesopotamia hasta la actualidad, donde su importancia es indiscutible en la transformación digital. La capacidad de manejar grandes volúmenes de datos es esencial para el éxito de las organizaciones en un entorno altamente competitivo.</w:t>
      </w:r>
    </w:p>
    <w:p w14:paraId="70FE3F95" w14:textId="3D767640" w:rsidR="005D4A21" w:rsidRDefault="005D4A21" w:rsidP="005D4A21">
      <w:pPr>
        <w:pStyle w:val="Prrafodelista"/>
        <w:numPr>
          <w:ilvl w:val="1"/>
          <w:numId w:val="16"/>
        </w:numPr>
      </w:pPr>
      <w:r w:rsidRPr="005D4A21">
        <w:rPr>
          <w:b/>
        </w:rPr>
        <w:t>Metodología del Big Data</w:t>
      </w:r>
      <w:r w:rsidRPr="005D4A21">
        <w:t>: El proceso de Big Data se puede desglosar en varias etapas clave:</w:t>
      </w:r>
    </w:p>
    <w:p w14:paraId="04A342F4" w14:textId="783E500C" w:rsidR="005D4A21" w:rsidRDefault="005D4A21" w:rsidP="005D4A21">
      <w:pPr>
        <w:pStyle w:val="Prrafodelista"/>
        <w:numPr>
          <w:ilvl w:val="0"/>
          <w:numId w:val="43"/>
        </w:numPr>
      </w:pPr>
      <w:r>
        <w:rPr>
          <w:rStyle w:val="Textoennegrita"/>
        </w:rPr>
        <w:t>Recolección de Datos</w:t>
      </w:r>
      <w:r>
        <w:t>: Esta fase implica reunir datos de diversas fuentes, como redes sociales, dispositivos inteligentes y bases de datos. Los datos pueden ser estructurados (tablas) o no estructurados (texto, imágenes, videos).</w:t>
      </w:r>
    </w:p>
    <w:p w14:paraId="0991C2CA" w14:textId="288CD3D7" w:rsidR="005D4A21" w:rsidRDefault="005D4A21" w:rsidP="005D4A21">
      <w:pPr>
        <w:pStyle w:val="Prrafodelista"/>
        <w:numPr>
          <w:ilvl w:val="0"/>
          <w:numId w:val="43"/>
        </w:numPr>
      </w:pPr>
      <w:r>
        <w:rPr>
          <w:rStyle w:val="Textoennegrita"/>
        </w:rPr>
        <w:t>Almacenamiento de Datos</w:t>
      </w:r>
      <w:r>
        <w:t>: Los datos recolectados se almacenan en sistemas diseñados para manejar grandes volúmenes de información, como bases de datos NoSQL, que permiten el acceso y la escalabilidad.</w:t>
      </w:r>
    </w:p>
    <w:p w14:paraId="3DA7B07A" w14:textId="6B20DABB" w:rsidR="005D4A21" w:rsidRDefault="005D4A21" w:rsidP="005D4A21">
      <w:pPr>
        <w:pStyle w:val="Prrafodelista"/>
        <w:numPr>
          <w:ilvl w:val="0"/>
          <w:numId w:val="43"/>
        </w:numPr>
      </w:pPr>
      <w:r>
        <w:rPr>
          <w:rStyle w:val="Textoennegrita"/>
        </w:rPr>
        <w:t>Procesamiento de Datos</w:t>
      </w:r>
      <w:r>
        <w:t xml:space="preserve">: En esta etapa, se utilizan tecnologías como </w:t>
      </w:r>
      <w:r w:rsidRPr="005D4A21">
        <w:rPr>
          <w:rStyle w:val="Textoennegrita"/>
          <w:b w:val="0"/>
        </w:rPr>
        <w:t>Apache Hadoop</w:t>
      </w:r>
      <w:r w:rsidRPr="005D4A21">
        <w:rPr>
          <w:b/>
        </w:rPr>
        <w:t xml:space="preserve"> y </w:t>
      </w:r>
      <w:r w:rsidRPr="005D4A21">
        <w:rPr>
          <w:rStyle w:val="Textoennegrita"/>
          <w:b w:val="0"/>
        </w:rPr>
        <w:t xml:space="preserve">Apache </w:t>
      </w:r>
      <w:proofErr w:type="spellStart"/>
      <w:r w:rsidRPr="005D4A21">
        <w:rPr>
          <w:rStyle w:val="Textoennegrita"/>
          <w:b w:val="0"/>
        </w:rPr>
        <w:t>Spark</w:t>
      </w:r>
      <w:proofErr w:type="spellEnd"/>
      <w:r>
        <w:t xml:space="preserve"> para procesar los datos. Estas herramientas dividen el trabajo entre múltiples computadoras, lo que es esencial para gestionar rápidamente grandes conjuntos de datos.</w:t>
      </w:r>
    </w:p>
    <w:p w14:paraId="66742CE5" w14:textId="16427D7D" w:rsidR="0056173B" w:rsidRDefault="0056173B" w:rsidP="005D4A21">
      <w:pPr>
        <w:pStyle w:val="Prrafodelista"/>
        <w:numPr>
          <w:ilvl w:val="0"/>
          <w:numId w:val="43"/>
        </w:numPr>
      </w:pPr>
      <w:r>
        <w:rPr>
          <w:rStyle w:val="Textoennegrita"/>
        </w:rPr>
        <w:t>Análisis de Datos</w:t>
      </w:r>
      <w:r w:rsidRPr="0056173B">
        <w:t>:</w:t>
      </w:r>
      <w:r>
        <w:t xml:space="preserve"> Los datos procesados se analizan para extraer información valiosa y patrones. Este análisis puede incluir técnicas estadísticas, modelos predictivos y algoritmos de inteligencia artificial.</w:t>
      </w:r>
    </w:p>
    <w:p w14:paraId="0FD4D471" w14:textId="4A5204D0" w:rsidR="0056173B" w:rsidRDefault="0056173B" w:rsidP="005D4A21">
      <w:pPr>
        <w:pStyle w:val="Prrafodelista"/>
        <w:numPr>
          <w:ilvl w:val="0"/>
          <w:numId w:val="43"/>
        </w:numPr>
      </w:pPr>
      <w:r>
        <w:rPr>
          <w:rStyle w:val="Textoennegrita"/>
        </w:rPr>
        <w:lastRenderedPageBreak/>
        <w:t>Visualización y Presentación</w:t>
      </w:r>
      <w:r>
        <w:t>: Finalmente, los resultados del análisis se presentan de forma visual, a menudo mediante gráficos o tableros interactivos, facilitando así la toma de decisiones informadas por parte de las empresas.</w:t>
      </w:r>
    </w:p>
    <w:p w14:paraId="478F6BEA" w14:textId="3FFBBFC0" w:rsidR="0056173B" w:rsidRDefault="0056173B" w:rsidP="0056173B">
      <w:pPr>
        <w:pStyle w:val="Prrafodelista"/>
        <w:numPr>
          <w:ilvl w:val="1"/>
          <w:numId w:val="16"/>
        </w:numPr>
        <w:rPr>
          <w:b/>
        </w:rPr>
      </w:pPr>
      <w:r w:rsidRPr="0056173B">
        <w:rPr>
          <w:b/>
        </w:rPr>
        <w:t>Ejemplos de Herramientas y Tecnologías</w:t>
      </w:r>
    </w:p>
    <w:p w14:paraId="37F7FC4C" w14:textId="2E8EFDE9" w:rsidR="0056173B" w:rsidRPr="0056173B" w:rsidRDefault="0056173B" w:rsidP="0056173B">
      <w:pPr>
        <w:pStyle w:val="Prrafodelista"/>
        <w:numPr>
          <w:ilvl w:val="2"/>
          <w:numId w:val="16"/>
        </w:numPr>
        <w:rPr>
          <w:b/>
        </w:rPr>
      </w:pPr>
      <w:r>
        <w:rPr>
          <w:rStyle w:val="Textoennegrita"/>
        </w:rPr>
        <w:t>MapReduce</w:t>
      </w:r>
      <w:r>
        <w:t>: Un modelo de programación para el procesamiento distribuido de grandes conjuntos de datos.</w:t>
      </w:r>
    </w:p>
    <w:p w14:paraId="3EAF9CA0" w14:textId="199CFE02" w:rsidR="0056173B" w:rsidRPr="0056173B" w:rsidRDefault="0056173B" w:rsidP="0056173B">
      <w:pPr>
        <w:pStyle w:val="Prrafodelista"/>
        <w:numPr>
          <w:ilvl w:val="2"/>
          <w:numId w:val="16"/>
        </w:numPr>
        <w:rPr>
          <w:b/>
        </w:rPr>
      </w:pPr>
      <w:r>
        <w:rPr>
          <w:rStyle w:val="Textoennegrita"/>
        </w:rPr>
        <w:t>Hadoop</w:t>
      </w:r>
      <w:r>
        <w:t>: Una de las herramientas más utilizadas en Big Data, diseñada para el almacenamiento y procesamiento de grandes volúmenes de datos.</w:t>
      </w:r>
    </w:p>
    <w:p w14:paraId="51BA7F08" w14:textId="07A8D06D" w:rsidR="0056173B" w:rsidRPr="0056173B" w:rsidRDefault="0056173B" w:rsidP="0056173B">
      <w:pPr>
        <w:pStyle w:val="Prrafodelista"/>
        <w:numPr>
          <w:ilvl w:val="2"/>
          <w:numId w:val="16"/>
        </w:numPr>
        <w:rPr>
          <w:b/>
        </w:rPr>
      </w:pPr>
      <w:r>
        <w:rPr>
          <w:rStyle w:val="Textoennegrita"/>
        </w:rPr>
        <w:t>Computación en la Nube</w:t>
      </w:r>
      <w:r>
        <w:t>: Proporciona recursos escalables que permiten a las organizaciones almacenar y procesar datos sin grandes inversiones en hardware.</w:t>
      </w:r>
    </w:p>
    <w:p w14:paraId="7250A463" w14:textId="5F96BC3A" w:rsidR="0056173B" w:rsidRDefault="0056173B" w:rsidP="0056173B">
      <w:pPr>
        <w:pStyle w:val="Prrafodelista"/>
        <w:numPr>
          <w:ilvl w:val="1"/>
          <w:numId w:val="16"/>
        </w:numPr>
        <w:rPr>
          <w:b/>
        </w:rPr>
      </w:pPr>
      <w:r>
        <w:rPr>
          <w:b/>
        </w:rPr>
        <w:t>Ejemplos Históricos de Big Data</w:t>
      </w:r>
    </w:p>
    <w:p w14:paraId="34BFE1ED" w14:textId="18C784F2" w:rsidR="0056173B" w:rsidRPr="0056173B" w:rsidRDefault="0056173B" w:rsidP="0056173B">
      <w:pPr>
        <w:pStyle w:val="Prrafodelista"/>
        <w:numPr>
          <w:ilvl w:val="2"/>
          <w:numId w:val="16"/>
        </w:numPr>
        <w:rPr>
          <w:b/>
        </w:rPr>
      </w:pPr>
      <w:r>
        <w:rPr>
          <w:rStyle w:val="Textoennegrita"/>
        </w:rPr>
        <w:t>Estadísticas de Mortalidad (1663)</w:t>
      </w:r>
      <w:r>
        <w:t>: John Graunt realizó el primer análisis sistemático de datos, sentando las bases de la estadística moderna.</w:t>
      </w:r>
    </w:p>
    <w:p w14:paraId="3943EC24" w14:textId="78ABB3B6" w:rsidR="0056173B" w:rsidRPr="0056173B" w:rsidRDefault="0056173B" w:rsidP="0056173B">
      <w:pPr>
        <w:pStyle w:val="Prrafodelista"/>
        <w:numPr>
          <w:ilvl w:val="2"/>
          <w:numId w:val="16"/>
        </w:numPr>
        <w:rPr>
          <w:b/>
        </w:rPr>
      </w:pPr>
      <w:r>
        <w:rPr>
          <w:rStyle w:val="Textoennegrita"/>
        </w:rPr>
        <w:t>Censo de EE. UU. (1937)</w:t>
      </w:r>
      <w:r>
        <w:t>: Uso de máquinas de tarjetas perforadas por IBM para gestionar grandes volúmenes de datos.</w:t>
      </w:r>
    </w:p>
    <w:p w14:paraId="6E1A387D" w14:textId="3AE73696" w:rsidR="0056173B" w:rsidRPr="0056173B" w:rsidRDefault="0056173B" w:rsidP="0056173B">
      <w:pPr>
        <w:pStyle w:val="Prrafodelista"/>
        <w:numPr>
          <w:ilvl w:val="2"/>
          <w:numId w:val="16"/>
        </w:numPr>
        <w:rPr>
          <w:b/>
        </w:rPr>
      </w:pPr>
      <w:r>
        <w:rPr>
          <w:rStyle w:val="Textoennegrita"/>
        </w:rPr>
        <w:t>Proyecto Biométrico de India (2009)</w:t>
      </w:r>
      <w:r>
        <w:t>: Escaneo de iris y huellas digitales de 1.200 millones de ciudadanos, creando la base de datos biométrica más grande del mundo.</w:t>
      </w:r>
    </w:p>
    <w:p w14:paraId="5325FD0C" w14:textId="1C403EEF" w:rsidR="0056173B" w:rsidRPr="008F22EA" w:rsidRDefault="0056173B" w:rsidP="0056173B">
      <w:pPr>
        <w:pStyle w:val="Prrafodelista"/>
        <w:numPr>
          <w:ilvl w:val="2"/>
          <w:numId w:val="16"/>
        </w:numPr>
        <w:rPr>
          <w:b/>
        </w:rPr>
      </w:pPr>
      <w:r>
        <w:rPr>
          <w:rStyle w:val="Textoennegrita"/>
        </w:rPr>
        <w:lastRenderedPageBreak/>
        <w:t>Desarrollo de Hadoop (2005)</w:t>
      </w:r>
      <w:r>
        <w:t xml:space="preserve">: Creación de esta herramienta por Yahoo! para indexar la </w:t>
      </w:r>
      <w:proofErr w:type="spellStart"/>
      <w:r>
        <w:t>World</w:t>
      </w:r>
      <w:proofErr w:type="spellEnd"/>
      <w:r>
        <w:t xml:space="preserve"> Wide Web, facilitando el análisis de grandes conjuntos de datos.</w:t>
      </w:r>
    </w:p>
    <w:p w14:paraId="67BB07C0" w14:textId="6A8D1F18" w:rsidR="008F22EA" w:rsidRDefault="008F22EA" w:rsidP="008F22EA">
      <w:pPr>
        <w:rPr>
          <w:b/>
        </w:rPr>
      </w:pPr>
    </w:p>
    <w:p w14:paraId="253466A5" w14:textId="77777777" w:rsidR="008F22EA" w:rsidRPr="008F22EA" w:rsidRDefault="008F22EA" w:rsidP="008F22EA">
      <w:pPr>
        <w:rPr>
          <w:b/>
        </w:rPr>
      </w:pPr>
      <w:r w:rsidRPr="008F22EA">
        <w:rPr>
          <w:b/>
        </w:rPr>
        <w:t>Caso de estudio – Uso de Big Data en Netflix</w:t>
      </w:r>
    </w:p>
    <w:p w14:paraId="66529E2F" w14:textId="77777777" w:rsidR="008F22EA" w:rsidRDefault="008F22EA" w:rsidP="008F22EA">
      <w:pPr>
        <w:ind w:firstLine="0"/>
        <w:rPr>
          <w:rFonts w:ascii="Times New Roman" w:eastAsia="Times New Roman" w:hAnsi="Times New Roman" w:cs="Times New Roman"/>
        </w:rPr>
      </w:pPr>
      <w:r w:rsidRPr="79CA435F">
        <w:rPr>
          <w:rFonts w:ascii="Times New Roman" w:eastAsia="Times New Roman" w:hAnsi="Times New Roman" w:cs="Times New Roman"/>
        </w:rPr>
        <w:t>Netflix es uno de los mejores ejemplos del uso exitoso de Big Data en la industria del entretenimiento. La plataforma utiliza grandes volúmenes de datos no solo para mejorar la experiencia del usuario, sino también para tomar decisiones clave en su negocio, desde la creación de contenido hasta la gestión operativa.</w:t>
      </w:r>
    </w:p>
    <w:p w14:paraId="0A8B4D8A" w14:textId="77777777" w:rsidR="008F22EA" w:rsidRDefault="008F22EA" w:rsidP="008F22EA">
      <w:pPr>
        <w:ind w:firstLine="0"/>
        <w:rPr>
          <w:rFonts w:ascii="Times New Roman" w:eastAsia="Times New Roman" w:hAnsi="Times New Roman" w:cs="Times New Roman"/>
        </w:rPr>
      </w:pPr>
      <w:r w:rsidRPr="79CA435F">
        <w:rPr>
          <w:rFonts w:ascii="Times New Roman" w:eastAsia="Times New Roman" w:hAnsi="Times New Roman" w:cs="Times New Roman"/>
        </w:rPr>
        <w:t>Como Netflix utiliza Big Data</w:t>
      </w:r>
    </w:p>
    <w:p w14:paraId="1D2A6028" w14:textId="77777777" w:rsidR="008F22EA" w:rsidRDefault="008F22EA" w:rsidP="008F22EA">
      <w:pPr>
        <w:pStyle w:val="Prrafodelista"/>
        <w:numPr>
          <w:ilvl w:val="0"/>
          <w:numId w:val="1"/>
        </w:numPr>
        <w:rPr>
          <w:rFonts w:ascii="Times New Roman" w:eastAsia="Times New Roman" w:hAnsi="Times New Roman" w:cs="Times New Roman"/>
        </w:rPr>
      </w:pPr>
      <w:r w:rsidRPr="008F22EA">
        <w:rPr>
          <w:rFonts w:ascii="Times New Roman" w:eastAsia="Times New Roman" w:hAnsi="Times New Roman" w:cs="Times New Roman"/>
          <w:b/>
        </w:rPr>
        <w:t>Personalización de contenido:</w:t>
      </w:r>
      <w:r w:rsidRPr="79CA435F">
        <w:rPr>
          <w:rFonts w:ascii="Times New Roman" w:eastAsia="Times New Roman" w:hAnsi="Times New Roman" w:cs="Times New Roman"/>
        </w:rPr>
        <w:t xml:space="preserve"> Netflix analiza los datos de comportamiento de usuarios, </w:t>
      </w:r>
      <w:proofErr w:type="spellStart"/>
      <w:r w:rsidRPr="79CA435F">
        <w:rPr>
          <w:rFonts w:ascii="Times New Roman" w:eastAsia="Times New Roman" w:hAnsi="Times New Roman" w:cs="Times New Roman"/>
        </w:rPr>
        <w:t>com</w:t>
      </w:r>
      <w:proofErr w:type="spellEnd"/>
      <w:r w:rsidRPr="79CA435F">
        <w:rPr>
          <w:rFonts w:ascii="Times New Roman" w:eastAsia="Times New Roman" w:hAnsi="Times New Roman" w:cs="Times New Roman"/>
        </w:rPr>
        <w:t xml:space="preserve"> el historial de visualización, las </w:t>
      </w:r>
      <w:proofErr w:type="spellStart"/>
      <w:r w:rsidRPr="79CA435F">
        <w:rPr>
          <w:rFonts w:ascii="Times New Roman" w:eastAsia="Times New Roman" w:hAnsi="Times New Roman" w:cs="Times New Roman"/>
        </w:rPr>
        <w:t>busquedas</w:t>
      </w:r>
      <w:proofErr w:type="spellEnd"/>
      <w:r w:rsidRPr="79CA435F">
        <w:rPr>
          <w:rFonts w:ascii="Times New Roman" w:eastAsia="Times New Roman" w:hAnsi="Times New Roman" w:cs="Times New Roman"/>
        </w:rPr>
        <w:t xml:space="preserve">, el </w:t>
      </w:r>
      <w:proofErr w:type="spellStart"/>
      <w:r w:rsidRPr="79CA435F">
        <w:rPr>
          <w:rFonts w:ascii="Times New Roman" w:eastAsia="Times New Roman" w:hAnsi="Times New Roman" w:cs="Times New Roman"/>
        </w:rPr>
        <w:t>tiemo</w:t>
      </w:r>
      <w:proofErr w:type="spellEnd"/>
      <w:r w:rsidRPr="79CA435F">
        <w:rPr>
          <w:rFonts w:ascii="Times New Roman" w:eastAsia="Times New Roman" w:hAnsi="Times New Roman" w:cs="Times New Roman"/>
        </w:rPr>
        <w:t xml:space="preserve"> de reproducción y las valoraciones. Utiliza esta información para recomendar contenido personalizado a cada usuario, mejorando su experiencia.</w:t>
      </w:r>
    </w:p>
    <w:p w14:paraId="7DB79AC5" w14:textId="77777777" w:rsidR="008F22EA" w:rsidRDefault="008F22EA" w:rsidP="008F22EA">
      <w:pPr>
        <w:pStyle w:val="Prrafodelista"/>
        <w:numPr>
          <w:ilvl w:val="0"/>
          <w:numId w:val="1"/>
        </w:numPr>
        <w:rPr>
          <w:rFonts w:ascii="Times New Roman" w:eastAsia="Times New Roman" w:hAnsi="Times New Roman" w:cs="Times New Roman"/>
        </w:rPr>
      </w:pPr>
      <w:r w:rsidRPr="008F22EA">
        <w:rPr>
          <w:rFonts w:ascii="Times New Roman" w:eastAsia="Times New Roman" w:hAnsi="Times New Roman" w:cs="Times New Roman"/>
          <w:b/>
        </w:rPr>
        <w:t xml:space="preserve">Optimización de la producción de contenido: </w:t>
      </w:r>
      <w:r w:rsidRPr="79CA435F">
        <w:rPr>
          <w:rFonts w:ascii="Times New Roman" w:eastAsia="Times New Roman" w:hAnsi="Times New Roman" w:cs="Times New Roman"/>
        </w:rPr>
        <w:t xml:space="preserve">Los datos también juegan un papel crucial en las decisiones sobre que contenido producir. Por ejemplo, antes de lanzar la seria “House </w:t>
      </w:r>
      <w:proofErr w:type="spellStart"/>
      <w:r w:rsidRPr="79CA435F">
        <w:rPr>
          <w:rFonts w:ascii="Times New Roman" w:eastAsia="Times New Roman" w:hAnsi="Times New Roman" w:cs="Times New Roman"/>
        </w:rPr>
        <w:t>Of</w:t>
      </w:r>
      <w:proofErr w:type="spellEnd"/>
      <w:r w:rsidRPr="79CA435F">
        <w:rPr>
          <w:rFonts w:ascii="Times New Roman" w:eastAsia="Times New Roman" w:hAnsi="Times New Roman" w:cs="Times New Roman"/>
        </w:rPr>
        <w:t xml:space="preserve"> </w:t>
      </w:r>
      <w:proofErr w:type="spellStart"/>
      <w:r w:rsidRPr="79CA435F">
        <w:rPr>
          <w:rFonts w:ascii="Times New Roman" w:eastAsia="Times New Roman" w:hAnsi="Times New Roman" w:cs="Times New Roman"/>
        </w:rPr>
        <w:t>Cards</w:t>
      </w:r>
      <w:proofErr w:type="spellEnd"/>
      <w:r w:rsidRPr="79CA435F">
        <w:rPr>
          <w:rFonts w:ascii="Times New Roman" w:eastAsia="Times New Roman" w:hAnsi="Times New Roman" w:cs="Times New Roman"/>
        </w:rPr>
        <w:t xml:space="preserve">”, Netflix realizo un estudio donde analizo los patrones de visualización y determino que sus usuarios preferían thrillers políticos y dramas protagonizados por Kevin </w:t>
      </w:r>
      <w:proofErr w:type="spellStart"/>
      <w:r w:rsidRPr="79CA435F">
        <w:rPr>
          <w:rFonts w:ascii="Times New Roman" w:eastAsia="Times New Roman" w:hAnsi="Times New Roman" w:cs="Times New Roman"/>
        </w:rPr>
        <w:t>Spacey</w:t>
      </w:r>
      <w:proofErr w:type="spellEnd"/>
      <w:r w:rsidRPr="79CA435F">
        <w:rPr>
          <w:rFonts w:ascii="Times New Roman" w:eastAsia="Times New Roman" w:hAnsi="Times New Roman" w:cs="Times New Roman"/>
        </w:rPr>
        <w:t>. Este análisis ayudo a garantizar el éxito de la serie.</w:t>
      </w:r>
    </w:p>
    <w:p w14:paraId="07B97945" w14:textId="77777777" w:rsidR="008F22EA" w:rsidRDefault="008F22EA" w:rsidP="008F22EA">
      <w:pPr>
        <w:pStyle w:val="Prrafodelista"/>
        <w:numPr>
          <w:ilvl w:val="0"/>
          <w:numId w:val="1"/>
        </w:numPr>
        <w:rPr>
          <w:rFonts w:ascii="Times New Roman" w:eastAsia="Times New Roman" w:hAnsi="Times New Roman" w:cs="Times New Roman"/>
        </w:rPr>
      </w:pPr>
      <w:r w:rsidRPr="008F22EA">
        <w:rPr>
          <w:rFonts w:ascii="Times New Roman" w:eastAsia="Times New Roman" w:hAnsi="Times New Roman" w:cs="Times New Roman"/>
          <w:b/>
        </w:rPr>
        <w:t xml:space="preserve">Optimización de la calidad del </w:t>
      </w:r>
      <w:proofErr w:type="spellStart"/>
      <w:r w:rsidRPr="008F22EA">
        <w:rPr>
          <w:rFonts w:ascii="Times New Roman" w:eastAsia="Times New Roman" w:hAnsi="Times New Roman" w:cs="Times New Roman"/>
          <w:b/>
        </w:rPr>
        <w:t>Streaming</w:t>
      </w:r>
      <w:proofErr w:type="spellEnd"/>
      <w:r w:rsidRPr="008F22EA">
        <w:rPr>
          <w:rFonts w:ascii="Times New Roman" w:eastAsia="Times New Roman" w:hAnsi="Times New Roman" w:cs="Times New Roman"/>
          <w:b/>
        </w:rPr>
        <w:t xml:space="preserve">: </w:t>
      </w:r>
      <w:r w:rsidRPr="79CA435F">
        <w:rPr>
          <w:rFonts w:ascii="Times New Roman" w:eastAsia="Times New Roman" w:hAnsi="Times New Roman" w:cs="Times New Roman"/>
        </w:rPr>
        <w:t>Netflix analiza grandes cantidades de datos en tiempo real para ajustar la calidad del video según la velocidad de conexión a internet de cada usuario. Esto asegura que los usuarios tengan una experiencia de visualización continua, sin interrupciones, independientemente de la calidad de su conexión.</w:t>
      </w:r>
    </w:p>
    <w:p w14:paraId="716E0FB9" w14:textId="77777777" w:rsidR="008F22EA" w:rsidRDefault="008F22EA" w:rsidP="008F22EA">
      <w:pPr>
        <w:pStyle w:val="Prrafodelista"/>
        <w:numPr>
          <w:ilvl w:val="0"/>
          <w:numId w:val="1"/>
        </w:numPr>
        <w:rPr>
          <w:rFonts w:ascii="Times New Roman" w:eastAsia="Times New Roman" w:hAnsi="Times New Roman" w:cs="Times New Roman"/>
        </w:rPr>
      </w:pPr>
      <w:r w:rsidRPr="008F22EA">
        <w:rPr>
          <w:rFonts w:ascii="Times New Roman" w:eastAsia="Times New Roman" w:hAnsi="Times New Roman" w:cs="Times New Roman"/>
          <w:b/>
        </w:rPr>
        <w:lastRenderedPageBreak/>
        <w:t>Prevención de la cancelación de suscripciones:</w:t>
      </w:r>
      <w:r w:rsidRPr="79CA435F">
        <w:rPr>
          <w:rFonts w:ascii="Times New Roman" w:eastAsia="Times New Roman" w:hAnsi="Times New Roman" w:cs="Times New Roman"/>
        </w:rPr>
        <w:t xml:space="preserve"> Utilizando algoritmos de machine </w:t>
      </w:r>
      <w:proofErr w:type="spellStart"/>
      <w:r w:rsidRPr="79CA435F">
        <w:rPr>
          <w:rFonts w:ascii="Times New Roman" w:eastAsia="Times New Roman" w:hAnsi="Times New Roman" w:cs="Times New Roman"/>
        </w:rPr>
        <w:t>learning</w:t>
      </w:r>
      <w:proofErr w:type="spellEnd"/>
      <w:r w:rsidRPr="79CA435F">
        <w:rPr>
          <w:rFonts w:ascii="Times New Roman" w:eastAsia="Times New Roman" w:hAnsi="Times New Roman" w:cs="Times New Roman"/>
        </w:rPr>
        <w:t>, Netflix analiza patrones de comportamiento que pueden indicar cuándo un usuario está a punto de cancelar su suscripción. Con esta información, la plataforma puede enviar recomendaciones personalizadas o promociones para retener al usuario antes de que decida cancelar.</w:t>
      </w:r>
    </w:p>
    <w:p w14:paraId="265E2D3C" w14:textId="77777777" w:rsidR="008F22EA" w:rsidRDefault="008F22EA" w:rsidP="008F22EA">
      <w:pPr>
        <w:pStyle w:val="Prrafodelista"/>
        <w:rPr>
          <w:rFonts w:ascii="Times New Roman" w:eastAsia="Times New Roman" w:hAnsi="Times New Roman" w:cs="Times New Roman"/>
        </w:rPr>
      </w:pPr>
    </w:p>
    <w:p w14:paraId="05FA288C" w14:textId="77777777" w:rsidR="008F22EA" w:rsidRDefault="008F22EA" w:rsidP="008F22EA">
      <w:pPr>
        <w:pStyle w:val="Prrafodelista"/>
      </w:pPr>
      <w:r w:rsidRPr="79CA435F">
        <w:t>El uso de Big Data ha sido clave para el éxito de Netflix, permitiéndole mantener una alta tasa de retención de suscriptores gracias a la personalización del contenido, reducir riesgos en la producción de series y películas mediante decisiones basadas en datos, y optimizar sus costos operativos para garantizar una entrega eficiente de contenido a nivel global, independientemente de las limitaciones de infraestructura y conectividad en cada región.</w:t>
      </w:r>
    </w:p>
    <w:p w14:paraId="68F23CDA" w14:textId="77777777" w:rsidR="008F22EA" w:rsidRDefault="008F22EA" w:rsidP="008F22EA">
      <w:pPr>
        <w:pStyle w:val="Prrafodelista"/>
        <w:rPr>
          <w:rFonts w:ascii="Times New Roman" w:eastAsia="Times New Roman" w:hAnsi="Times New Roman" w:cs="Times New Roman"/>
        </w:rPr>
      </w:pPr>
    </w:p>
    <w:p w14:paraId="42EEBD6D" w14:textId="77777777" w:rsidR="008F22EA" w:rsidRPr="008F22EA" w:rsidRDefault="008F22EA" w:rsidP="008F22EA">
      <w:pPr>
        <w:rPr>
          <w:b/>
        </w:rPr>
      </w:pPr>
    </w:p>
    <w:p w14:paraId="78C14F67" w14:textId="50C6A537" w:rsidR="00036C64" w:rsidRDefault="00036C64" w:rsidP="1FB39DA3"/>
    <w:p w14:paraId="2212D72F" w14:textId="77777777" w:rsidR="00682436" w:rsidRDefault="00682436" w:rsidP="1FB39DA3"/>
    <w:p w14:paraId="1F9700D3" w14:textId="77777777" w:rsidR="007F4CB9" w:rsidRDefault="007F4CB9" w:rsidP="1FB39DA3"/>
    <w:p w14:paraId="5B531AB4" w14:textId="77777777" w:rsidR="007F4CB9" w:rsidRDefault="007F4CB9" w:rsidP="1FB39DA3"/>
    <w:p w14:paraId="6B599A52" w14:textId="77777777" w:rsidR="007F4CB9" w:rsidRDefault="007F4CB9" w:rsidP="1FB39DA3"/>
    <w:p w14:paraId="2960E3B3" w14:textId="77777777" w:rsidR="007F4CB9" w:rsidRDefault="007F4CB9" w:rsidP="1FB39DA3"/>
    <w:p w14:paraId="7368EB33" w14:textId="77777777" w:rsidR="007F4CB9" w:rsidRDefault="007F4CB9" w:rsidP="1FB39DA3"/>
    <w:p w14:paraId="545B64F5" w14:textId="77777777" w:rsidR="007F4CB9" w:rsidRDefault="007F4CB9" w:rsidP="1FB39DA3"/>
    <w:p w14:paraId="5EDDEC6D" w14:textId="70AF7668" w:rsidR="005821BD" w:rsidRDefault="005821BD" w:rsidP="005821BD">
      <w:pPr>
        <w:pStyle w:val="Ttulo1"/>
      </w:pPr>
      <w:bookmarkStart w:id="11" w:name="_Toc178398075"/>
      <w:r>
        <w:lastRenderedPageBreak/>
        <w:t>Ventajas</w:t>
      </w:r>
      <w:r w:rsidR="0056173B">
        <w:t>, Desafíos y Limitaciones</w:t>
      </w:r>
      <w:r w:rsidR="00753440">
        <w:t xml:space="preserve"> </w:t>
      </w:r>
      <w:r w:rsidR="0056173B">
        <w:t>de su Uso</w:t>
      </w:r>
      <w:bookmarkEnd w:id="11"/>
    </w:p>
    <w:p w14:paraId="288F72B7" w14:textId="2FC84F5B" w:rsidR="00A255F1" w:rsidRDefault="00A255F1" w:rsidP="00A255F1">
      <w:pPr>
        <w:rPr>
          <w:lang w:val="es-CO"/>
        </w:rPr>
      </w:pPr>
      <w:r w:rsidRPr="00A255F1">
        <w:t xml:space="preserve">El </w:t>
      </w:r>
      <w:r>
        <w:t>Big</w:t>
      </w:r>
      <w:r w:rsidR="30FBC10F">
        <w:t xml:space="preserve"> D</w:t>
      </w:r>
      <w:r>
        <w:t>ata</w:t>
      </w:r>
      <w:r w:rsidRPr="00A255F1">
        <w:t xml:space="preserve"> proporciona ventajas como decisiones más informadas, servicios personalizados y mejor detección de fraudes, además de optimiza los procesos empresariales, Sin embargo, presenta desafíos como riegos para la privacidad de los datos, complejidad técnica, altos costos y preocupaciones éticas que deben ser cuidadosamente evaluados</w:t>
      </w:r>
      <w:r w:rsidR="0056173B">
        <w:rPr>
          <w:lang w:val="es-CO"/>
        </w:rPr>
        <w:t>.</w:t>
      </w:r>
    </w:p>
    <w:p w14:paraId="329932D2" w14:textId="77777777" w:rsidR="0056173B" w:rsidRPr="00A255F1" w:rsidRDefault="0056173B" w:rsidP="00A255F1">
      <w:pPr>
        <w:rPr>
          <w:lang w:val="es-CO"/>
        </w:rPr>
      </w:pPr>
    </w:p>
    <w:p w14:paraId="3D4E54FA" w14:textId="38470D99" w:rsidR="00A255F1" w:rsidRPr="0056173B" w:rsidRDefault="00A255F1" w:rsidP="0056173B">
      <w:pPr>
        <w:pStyle w:val="Prrafodelista"/>
        <w:numPr>
          <w:ilvl w:val="1"/>
          <w:numId w:val="44"/>
        </w:numPr>
        <w:rPr>
          <w:b/>
          <w:lang w:val="es-CO"/>
        </w:rPr>
      </w:pPr>
      <w:r w:rsidRPr="0056173B">
        <w:rPr>
          <w:b/>
        </w:rPr>
        <w:t>Principales Ventajas del Big Data:</w:t>
      </w:r>
      <w:r w:rsidRPr="0056173B">
        <w:rPr>
          <w:b/>
          <w:lang w:val="es-CO"/>
        </w:rPr>
        <w:t>  </w:t>
      </w:r>
    </w:p>
    <w:p w14:paraId="13C62C1E" w14:textId="0782C11A" w:rsidR="00A255F1" w:rsidRPr="0056173B" w:rsidRDefault="00A255F1" w:rsidP="0056173B">
      <w:pPr>
        <w:pStyle w:val="Prrafodelista"/>
        <w:numPr>
          <w:ilvl w:val="0"/>
          <w:numId w:val="44"/>
        </w:numPr>
        <w:rPr>
          <w:b/>
          <w:lang w:val="es-CO"/>
        </w:rPr>
      </w:pPr>
      <w:r w:rsidRPr="0056173B">
        <w:rPr>
          <w:b/>
        </w:rPr>
        <w:t xml:space="preserve">Decisiones Más </w:t>
      </w:r>
      <w:r w:rsidR="0056173B" w:rsidRPr="0056173B">
        <w:rPr>
          <w:b/>
        </w:rPr>
        <w:t>Informadas:</w:t>
      </w:r>
      <w:r w:rsidR="0056173B">
        <w:rPr>
          <w:b/>
        </w:rPr>
        <w:t xml:space="preserve"> </w:t>
      </w:r>
      <w:r w:rsidRPr="00A255F1">
        <w:t xml:space="preserve">Analizar grandes volúmenes de datos en tiempo real proporciona a las organizaciones una base sólida para tomar decisiones estratégicas más fundamentadas. Esto es especialmente valioso en entornos dinámicos donde la rapidez y precisión en la toma de decisiones puede marcar la diferencia entre el éxito y el fracaso. La capacidad de interpretar patrones y tendencias a partir de datos extensos permite a las empresas anticiparse a cambios en el mercado, ajustar sus estrategias y responder de manera </w:t>
      </w:r>
      <w:r w:rsidR="24CA87A9">
        <w:t>ágil</w:t>
      </w:r>
      <w:r w:rsidRPr="00A255F1">
        <w:t xml:space="preserve"> a las necesidades de los clientes.</w:t>
      </w:r>
      <w:r w:rsidRPr="0056173B">
        <w:rPr>
          <w:lang w:val="es-CO"/>
        </w:rPr>
        <w:t> </w:t>
      </w:r>
    </w:p>
    <w:p w14:paraId="3E36C774" w14:textId="77777777" w:rsidR="0056173B" w:rsidRPr="0056173B" w:rsidRDefault="0056173B" w:rsidP="0056173B">
      <w:pPr>
        <w:pStyle w:val="Prrafodelista"/>
        <w:rPr>
          <w:b/>
          <w:lang w:val="es-CO"/>
        </w:rPr>
      </w:pPr>
    </w:p>
    <w:p w14:paraId="276D8F74" w14:textId="4E47FBCF" w:rsidR="00A255F1" w:rsidRPr="0056173B" w:rsidRDefault="0056173B" w:rsidP="0056173B">
      <w:pPr>
        <w:numPr>
          <w:ilvl w:val="0"/>
          <w:numId w:val="44"/>
        </w:numPr>
        <w:rPr>
          <w:b/>
          <w:lang w:val="es-CO"/>
        </w:rPr>
      </w:pPr>
      <w:r w:rsidRPr="0056173B">
        <w:rPr>
          <w:b/>
        </w:rPr>
        <w:t>Servicios Personalizados:</w:t>
      </w:r>
      <w:r>
        <w:rPr>
          <w:b/>
          <w:lang w:val="es-CO"/>
        </w:rPr>
        <w:t xml:space="preserve"> </w:t>
      </w:r>
      <w:r w:rsidR="00A255F1" w:rsidRPr="00A255F1">
        <w:t>El Big data permite una segmentación más fina de los consumidores y la comprensión más profunda de sus comportamientos y preferencias. Esto se traduce en la posibilidad de diseñar productos y servicios altamente personalizados que se alinean con las experiencias individuales de cada cliente. La personalización no solo mejora la experiencia del usuario, sino también puede incrementar la lealtad y el valor de vida del cliente, al ofrecerles ofertas y recomendaciones relevantes en el momento oportuno.</w:t>
      </w:r>
      <w:r w:rsidR="00A255F1" w:rsidRPr="0056173B">
        <w:rPr>
          <w:lang w:val="es-CO"/>
        </w:rPr>
        <w:t> </w:t>
      </w:r>
    </w:p>
    <w:p w14:paraId="0376E9D1" w14:textId="35C11373" w:rsidR="000735D8" w:rsidRPr="00A255F1" w:rsidRDefault="00A255F1" w:rsidP="0056173B">
      <w:pPr>
        <w:rPr>
          <w:lang w:val="es-CO"/>
        </w:rPr>
      </w:pPr>
      <w:r w:rsidRPr="00A255F1">
        <w:rPr>
          <w:lang w:val="es-CO"/>
        </w:rPr>
        <w:t> </w:t>
      </w:r>
    </w:p>
    <w:p w14:paraId="5E70DB49" w14:textId="283DDC71" w:rsidR="00A255F1" w:rsidRPr="003D69B7" w:rsidRDefault="00A255F1" w:rsidP="0056173B">
      <w:pPr>
        <w:numPr>
          <w:ilvl w:val="0"/>
          <w:numId w:val="46"/>
        </w:numPr>
        <w:rPr>
          <w:b/>
          <w:lang w:val="es-CO"/>
        </w:rPr>
      </w:pPr>
      <w:r w:rsidRPr="0056173B">
        <w:rPr>
          <w:b/>
        </w:rPr>
        <w:lastRenderedPageBreak/>
        <w:t>Prevención de Fraudes</w:t>
      </w:r>
      <w:r w:rsidR="0056173B" w:rsidRPr="0056173B">
        <w:rPr>
          <w:b/>
          <w:lang w:val="es-CO"/>
        </w:rPr>
        <w:t>:</w:t>
      </w:r>
      <w:r w:rsidR="0056173B">
        <w:rPr>
          <w:b/>
          <w:lang w:val="es-CO"/>
        </w:rPr>
        <w:t xml:space="preserve"> </w:t>
      </w:r>
      <w:r w:rsidRPr="00A255F1">
        <w:t xml:space="preserve">El análisis avanzado de datos permite a las empresas identificar </w:t>
      </w:r>
      <w:r w:rsidR="0B7EFAD7">
        <w:t>anomalías</w:t>
      </w:r>
      <w:r w:rsidRPr="00A255F1">
        <w:t xml:space="preserve"> y patrones inusuales que pueden indicar actividades fraudulentas. Los algoritmos y modelos predictivos pueden detectar intentos de fraude en tiempo real, lo que ayuda a las organizaciones a mitigar riesgos antes de que causen daños significativos. Esta capacidad de detectar y reaccionar ante fraudes de manera proactiva n solo protege los activos de la empresa, sino también fortalece la confianza de los clientes en la integridad y seguridad de la empresa.</w:t>
      </w:r>
      <w:r w:rsidRPr="0056173B">
        <w:rPr>
          <w:lang w:val="es-CO"/>
        </w:rPr>
        <w:t> </w:t>
      </w:r>
    </w:p>
    <w:p w14:paraId="683EA1A2" w14:textId="77777777" w:rsidR="003D69B7" w:rsidRPr="003D69B7" w:rsidRDefault="003D69B7" w:rsidP="003D69B7">
      <w:pPr>
        <w:ind w:left="720" w:firstLine="0"/>
        <w:rPr>
          <w:b/>
          <w:lang w:val="es-CO"/>
        </w:rPr>
      </w:pPr>
    </w:p>
    <w:p w14:paraId="59DD5AE2" w14:textId="3C7FE3DF" w:rsidR="00A255F1" w:rsidRPr="003D69B7" w:rsidRDefault="003D69B7" w:rsidP="003D69B7">
      <w:pPr>
        <w:numPr>
          <w:ilvl w:val="0"/>
          <w:numId w:val="46"/>
        </w:numPr>
        <w:rPr>
          <w:b/>
          <w:lang w:val="es-CO"/>
        </w:rPr>
      </w:pPr>
      <w:r w:rsidRPr="003D69B7">
        <w:rPr>
          <w:b/>
        </w:rPr>
        <w:t>Mejora en la Eficiencia Operativa</w:t>
      </w:r>
      <w:r w:rsidRPr="003D69B7">
        <w:rPr>
          <w:b/>
          <w:lang w:val="es-CO"/>
        </w:rPr>
        <w:t>:</w:t>
      </w:r>
      <w:r>
        <w:rPr>
          <w:b/>
          <w:lang w:val="es-CO"/>
        </w:rPr>
        <w:t xml:space="preserve"> </w:t>
      </w:r>
      <w:r w:rsidR="00A255F1" w:rsidRPr="00A255F1">
        <w:t>El uso de Big Data permite a las empresas identificar ineficiencias en sus procesos internos. Analizar los datos operativos puede revelar cuellos de botella y áreas de mejora, lo que resulta en mayor eficiencia, reducción de costos y mejor utilización de los recursos.</w:t>
      </w:r>
      <w:r w:rsidR="00A255F1" w:rsidRPr="003D69B7">
        <w:rPr>
          <w:lang w:val="es-CO"/>
        </w:rPr>
        <w:t> </w:t>
      </w:r>
    </w:p>
    <w:p w14:paraId="1BF4782E" w14:textId="07593E00" w:rsidR="00A255F1" w:rsidRDefault="00A255F1" w:rsidP="008F22EA">
      <w:pPr>
        <w:ind w:left="720" w:firstLine="0"/>
        <w:rPr>
          <w:lang w:val="es-CO"/>
        </w:rPr>
      </w:pPr>
    </w:p>
    <w:p w14:paraId="76535EE5" w14:textId="7F0ED182" w:rsidR="008F22EA" w:rsidRDefault="008F22EA" w:rsidP="00A255F1">
      <w:pPr>
        <w:rPr>
          <w:lang w:val="es-CO"/>
        </w:rPr>
      </w:pPr>
    </w:p>
    <w:p w14:paraId="7688631B" w14:textId="77777777" w:rsidR="008F22EA" w:rsidRPr="00A255F1" w:rsidRDefault="008F22EA" w:rsidP="00A255F1">
      <w:pPr>
        <w:rPr>
          <w:lang w:val="es-CO"/>
        </w:rPr>
      </w:pPr>
    </w:p>
    <w:p w14:paraId="0CB33BA7" w14:textId="77777777" w:rsidR="00A255F1" w:rsidRPr="00A255F1" w:rsidRDefault="00A255F1" w:rsidP="00A255F1">
      <w:pPr>
        <w:rPr>
          <w:lang w:val="es-CO"/>
        </w:rPr>
      </w:pPr>
      <w:r w:rsidRPr="00A255F1">
        <w:rPr>
          <w:lang w:val="es-CO"/>
        </w:rPr>
        <w:t> </w:t>
      </w:r>
    </w:p>
    <w:p w14:paraId="53043F52" w14:textId="1351D317" w:rsidR="00A255F1" w:rsidRPr="003D69B7" w:rsidRDefault="00A255F1" w:rsidP="003D69B7">
      <w:pPr>
        <w:pStyle w:val="Prrafodelista"/>
        <w:numPr>
          <w:ilvl w:val="0"/>
          <w:numId w:val="15"/>
        </w:numPr>
        <w:rPr>
          <w:b/>
          <w:lang w:val="es-CO"/>
        </w:rPr>
      </w:pPr>
      <w:r w:rsidRPr="003D69B7">
        <w:rPr>
          <w:b/>
        </w:rPr>
        <w:t>Principales Desventajas del Big Data</w:t>
      </w:r>
      <w:r w:rsidRPr="003D69B7">
        <w:rPr>
          <w:b/>
          <w:lang w:val="es-CO"/>
        </w:rPr>
        <w:t> </w:t>
      </w:r>
    </w:p>
    <w:p w14:paraId="64FE1BD5" w14:textId="77777777" w:rsidR="00A255F1" w:rsidRPr="00A255F1" w:rsidRDefault="00A255F1" w:rsidP="00A255F1">
      <w:pPr>
        <w:rPr>
          <w:lang w:val="es-CO"/>
        </w:rPr>
      </w:pPr>
      <w:r w:rsidRPr="00A255F1">
        <w:rPr>
          <w:lang w:val="es-CO"/>
        </w:rPr>
        <w:t> </w:t>
      </w:r>
    </w:p>
    <w:p w14:paraId="2B22AD58" w14:textId="47E27FCF" w:rsidR="00A255F1" w:rsidRPr="003D69B7" w:rsidRDefault="00A255F1" w:rsidP="003D69B7">
      <w:pPr>
        <w:numPr>
          <w:ilvl w:val="0"/>
          <w:numId w:val="47"/>
        </w:numPr>
        <w:rPr>
          <w:b/>
          <w:lang w:val="es-CO"/>
        </w:rPr>
      </w:pPr>
      <w:r w:rsidRPr="003D69B7">
        <w:rPr>
          <w:b/>
        </w:rPr>
        <w:t>Riesgos para la Privacidad y la Seguridad</w:t>
      </w:r>
      <w:r w:rsidR="003D69B7">
        <w:rPr>
          <w:b/>
          <w:lang w:val="es-CO"/>
        </w:rPr>
        <w:t xml:space="preserve">: </w:t>
      </w:r>
      <w:r w:rsidRPr="00A255F1">
        <w:t xml:space="preserve">La gestión de grandes volúmenes de datos, especialmente aquellos que contienen información personal sensible, conlleva riesgos significativos en </w:t>
      </w:r>
      <w:r w:rsidR="653FDD6D">
        <w:t>términos</w:t>
      </w:r>
      <w:r w:rsidRPr="00A255F1">
        <w:t xml:space="preserve"> de privacidad y seguridad. La posibilidad de violaciones de datos o accesos no autorizados pueden tener graves consecuencias legales y </w:t>
      </w:r>
      <w:r w:rsidR="0BF116DB">
        <w:t>éticas</w:t>
      </w:r>
      <w:r>
        <w:t xml:space="preserve">, </w:t>
      </w:r>
      <w:r w:rsidR="64D83929">
        <w:t>así</w:t>
      </w:r>
      <w:r w:rsidRPr="00A255F1">
        <w:t xml:space="preserve"> como daños a la reputación de la empresa.</w:t>
      </w:r>
      <w:r w:rsidRPr="003D69B7">
        <w:rPr>
          <w:lang w:val="es-CO"/>
        </w:rPr>
        <w:t> </w:t>
      </w:r>
    </w:p>
    <w:p w14:paraId="574E0974" w14:textId="77777777" w:rsidR="003D69B7" w:rsidRPr="003D69B7" w:rsidRDefault="003D69B7" w:rsidP="003D69B7">
      <w:pPr>
        <w:ind w:left="720" w:firstLine="0"/>
        <w:rPr>
          <w:b/>
          <w:lang w:val="es-CO"/>
        </w:rPr>
      </w:pPr>
    </w:p>
    <w:p w14:paraId="58D09490" w14:textId="501D9DAD" w:rsidR="00A255F1" w:rsidRPr="003D69B7" w:rsidRDefault="00A255F1" w:rsidP="003D69B7">
      <w:pPr>
        <w:numPr>
          <w:ilvl w:val="0"/>
          <w:numId w:val="29"/>
        </w:numPr>
        <w:rPr>
          <w:b/>
          <w:lang w:val="es-CO"/>
        </w:rPr>
      </w:pPr>
      <w:r w:rsidRPr="003D69B7">
        <w:rPr>
          <w:b/>
        </w:rPr>
        <w:lastRenderedPageBreak/>
        <w:t>Desafíos Técnicos</w:t>
      </w:r>
      <w:r w:rsidR="003D69B7">
        <w:rPr>
          <w:b/>
          <w:lang w:val="es-CO"/>
        </w:rPr>
        <w:t>:</w:t>
      </w:r>
      <w:r w:rsidRPr="00A255F1">
        <w:t xml:space="preserve"> Implementar y gestionar soluciones de Big Data requiere un alto nivel de habilidad técnica y conocimiento especializado. La complejidad en la configuración de sistemas, la </w:t>
      </w:r>
      <w:r w:rsidR="6EFC5BA4">
        <w:t>creación</w:t>
      </w:r>
      <w:r w:rsidRPr="00A255F1">
        <w:t xml:space="preserve"> de modelos analíticas y la integración de datos puede representar un desafío importante para muchas organizaciones, que a menudo necesitan contratar personal altamente capacitado.</w:t>
      </w:r>
      <w:r w:rsidRPr="003D69B7">
        <w:rPr>
          <w:lang w:val="es-CO"/>
        </w:rPr>
        <w:t> </w:t>
      </w:r>
    </w:p>
    <w:p w14:paraId="3B9FA96C" w14:textId="558F5D7D" w:rsidR="00A255F1" w:rsidRPr="003D69B7" w:rsidRDefault="00A255F1" w:rsidP="003D69B7">
      <w:pPr>
        <w:numPr>
          <w:ilvl w:val="0"/>
          <w:numId w:val="30"/>
        </w:numPr>
        <w:rPr>
          <w:lang w:val="es-CO"/>
        </w:rPr>
      </w:pPr>
      <w:r w:rsidRPr="003D69B7">
        <w:rPr>
          <w:b/>
        </w:rPr>
        <w:t>Altos Costos</w:t>
      </w:r>
      <w:r w:rsidR="003D69B7" w:rsidRPr="003D69B7">
        <w:rPr>
          <w:b/>
          <w:lang w:val="es-CO"/>
        </w:rPr>
        <w:t xml:space="preserve">: </w:t>
      </w:r>
      <w:r w:rsidRPr="00A255F1">
        <w:t>El despliegue y mantenimiento de tecnologías de Big Data pueden ser costosos. Los gastos asociados con la adquisición de infraestructura tecnológica, software de análisis, almacenamiento de datos y capacitación del personal pueden ser significativos, lo que puede ser una barrera para las empresas con presupuesto limitado.</w:t>
      </w:r>
      <w:r w:rsidRPr="003D69B7">
        <w:rPr>
          <w:lang w:val="es-CO"/>
        </w:rPr>
        <w:t> </w:t>
      </w:r>
    </w:p>
    <w:p w14:paraId="09A870DF" w14:textId="741A54B8" w:rsidR="00A255F1" w:rsidRPr="003D69B7" w:rsidRDefault="00A255F1" w:rsidP="003D69B7">
      <w:pPr>
        <w:numPr>
          <w:ilvl w:val="0"/>
          <w:numId w:val="31"/>
        </w:numPr>
        <w:rPr>
          <w:b/>
          <w:lang w:val="es-CO"/>
        </w:rPr>
      </w:pPr>
      <w:r w:rsidRPr="003D69B7">
        <w:rPr>
          <w:b/>
        </w:rPr>
        <w:t>Preocupaciones Éticas</w:t>
      </w:r>
      <w:r w:rsidR="003D69B7">
        <w:rPr>
          <w:b/>
          <w:lang w:val="es-CO"/>
        </w:rPr>
        <w:t xml:space="preserve">: </w:t>
      </w:r>
      <w:r w:rsidRPr="00A255F1">
        <w:t>El uso extenso de Big Data plantea varias cuestiones éticas, como la posible manipulación de datos para influir en el comportamiento de las personas o la falta de transparencia en cómo se utilizan los datos. Las empresas deben considerar las implicaciones éticas de sus prácticas de análisis de datos para evitar problemas reputaciones y cumplir con estándares éticos y normativos.</w:t>
      </w:r>
      <w:r w:rsidRPr="003D69B7">
        <w:rPr>
          <w:lang w:val="es-CO"/>
        </w:rPr>
        <w:t> </w:t>
      </w:r>
    </w:p>
    <w:p w14:paraId="302C39EF" w14:textId="77777777" w:rsidR="005821BD" w:rsidRDefault="005821BD" w:rsidP="005821BD"/>
    <w:p w14:paraId="354269E7" w14:textId="77777777" w:rsidR="005821BD" w:rsidRDefault="005821BD" w:rsidP="005821BD"/>
    <w:p w14:paraId="380BE105" w14:textId="77777777" w:rsidR="005821BD" w:rsidRDefault="005821BD" w:rsidP="005821BD"/>
    <w:p w14:paraId="24DEF143" w14:textId="6F1B17ED" w:rsidR="009E31FD" w:rsidRDefault="009E31FD" w:rsidP="008F22EA">
      <w:pPr>
        <w:ind w:firstLine="0"/>
      </w:pPr>
    </w:p>
    <w:p w14:paraId="3372BDF3" w14:textId="77777777" w:rsidR="0015551B" w:rsidRDefault="0015551B" w:rsidP="008F22EA">
      <w:pPr>
        <w:ind w:firstLine="0"/>
      </w:pPr>
    </w:p>
    <w:p w14:paraId="275F3A41" w14:textId="77777777" w:rsidR="0015551B" w:rsidRDefault="0015551B" w:rsidP="008F22EA">
      <w:pPr>
        <w:ind w:firstLine="0"/>
      </w:pPr>
    </w:p>
    <w:p w14:paraId="262E16A5" w14:textId="77777777" w:rsidR="00A85A74" w:rsidRDefault="00A85A74" w:rsidP="008F22EA">
      <w:pPr>
        <w:ind w:firstLine="0"/>
      </w:pPr>
    </w:p>
    <w:p w14:paraId="74390C89" w14:textId="77777777" w:rsidR="00A85A74" w:rsidRDefault="00A85A74" w:rsidP="008F22EA">
      <w:pPr>
        <w:ind w:firstLine="0"/>
      </w:pPr>
    </w:p>
    <w:p w14:paraId="37A340B8" w14:textId="77777777" w:rsidR="0015551B" w:rsidRDefault="0015551B" w:rsidP="008F22EA">
      <w:pPr>
        <w:ind w:firstLine="0"/>
      </w:pPr>
    </w:p>
    <w:p w14:paraId="1C15BD21" w14:textId="267862CF" w:rsidR="00E215AF" w:rsidRDefault="00E215AF" w:rsidP="00E215AF">
      <w:pPr>
        <w:pStyle w:val="Ttulo1"/>
        <w:rPr>
          <w:rFonts w:asciiTheme="minorHAnsi" w:eastAsiaTheme="minorEastAsia" w:hAnsiTheme="minorHAnsi" w:cstheme="minorBidi"/>
          <w:b w:val="0"/>
          <w:bCs w:val="0"/>
        </w:rPr>
      </w:pPr>
      <w:bookmarkStart w:id="12" w:name="_Toc178398076"/>
      <w:r>
        <w:lastRenderedPageBreak/>
        <w:t>Usabilidad</w:t>
      </w:r>
      <w:bookmarkEnd w:id="12"/>
    </w:p>
    <w:p w14:paraId="12A94AB8" w14:textId="5974FD9C" w:rsidR="00887B5D" w:rsidRDefault="1C4CC3C8" w:rsidP="00887B5D">
      <w:r>
        <w:t>El uso del Big Data y su arquitectura están diseñados para manejar de manera eficiente y controlada grandes volúmenes de datos</w:t>
      </w:r>
      <w:r w:rsidR="53252D91">
        <w:t xml:space="preserve"> </w:t>
      </w:r>
      <w:r>
        <w:t>que suelen ser demasiado grandes o complejos para los sistemas tradicionales</w:t>
      </w:r>
      <w:r w:rsidR="5961F234">
        <w:t>, para entrar más a detalle daremos a conocer como Azure implementa la arquitectura de los macrodatos.</w:t>
      </w:r>
    </w:p>
    <w:p w14:paraId="03A42F38" w14:textId="77777777" w:rsidR="00887B5D" w:rsidRDefault="00887B5D" w:rsidP="00887B5D"/>
    <w:p w14:paraId="737B978D" w14:textId="7CD9FFD2" w:rsidR="00A53E3D" w:rsidRDefault="00887B5D" w:rsidP="00A53E3D">
      <w:r>
        <w:t xml:space="preserve">Azure ofrece diversas opciones para el manejo de Big Data, ajustándose a las necesidades específicas de las organizaciones. Las principales </w:t>
      </w:r>
      <w:r w:rsidR="009A2453">
        <w:t>opciones</w:t>
      </w:r>
      <w:r>
        <w:t xml:space="preserve"> que propone </w:t>
      </w:r>
      <w:r w:rsidR="00FD5199">
        <w:t>son</w:t>
      </w:r>
      <w:r>
        <w:t>:</w:t>
      </w:r>
    </w:p>
    <w:p w14:paraId="29CD7D20" w14:textId="77777777" w:rsidR="00A53E3D" w:rsidRDefault="00A53E3D" w:rsidP="00A53E3D">
      <w:pPr>
        <w:pStyle w:val="Prrafodelista"/>
        <w:numPr>
          <w:ilvl w:val="0"/>
          <w:numId w:val="36"/>
        </w:numPr>
      </w:pPr>
      <w:r w:rsidRPr="00DF7308">
        <w:rPr>
          <w:b/>
          <w:bCs/>
        </w:rPr>
        <w:t>Procesamiento por lotes de macrodatos en reposo</w:t>
      </w:r>
      <w:r>
        <w:t>: Datos que no se generan en tiempo real, y que se procesan en lotes para su análisis.</w:t>
      </w:r>
    </w:p>
    <w:p w14:paraId="2CA77D95" w14:textId="77777777" w:rsidR="00A53E3D" w:rsidRDefault="00A53E3D" w:rsidP="00A53E3D">
      <w:pPr>
        <w:pStyle w:val="Prrafodelista"/>
        <w:numPr>
          <w:ilvl w:val="0"/>
          <w:numId w:val="36"/>
        </w:numPr>
      </w:pPr>
      <w:r w:rsidRPr="00CB3DF3">
        <w:rPr>
          <w:b/>
          <w:bCs/>
        </w:rPr>
        <w:t>Procesamiento en tiempo real de macrodatos en movimiento</w:t>
      </w:r>
      <w:r>
        <w:t>: Datos que se generan y procesan casi instantáneamente, permitiendo respuestas rápidas a eventos en tiempo real.</w:t>
      </w:r>
    </w:p>
    <w:p w14:paraId="31987010" w14:textId="77777777" w:rsidR="00A53E3D" w:rsidRDefault="00A53E3D" w:rsidP="00A53E3D">
      <w:pPr>
        <w:pStyle w:val="Prrafodelista"/>
        <w:numPr>
          <w:ilvl w:val="0"/>
          <w:numId w:val="36"/>
        </w:numPr>
      </w:pPr>
      <w:r w:rsidRPr="00CB3DF3">
        <w:rPr>
          <w:b/>
          <w:bCs/>
        </w:rPr>
        <w:t>Exploración interactiva de macrodatos</w:t>
      </w:r>
      <w:r>
        <w:t>: Permite a los usuarios realizar consultas rápidas y obtener respuestas inmediatas, explorando grandes volúmenes de datos en tiempo real.</w:t>
      </w:r>
    </w:p>
    <w:p w14:paraId="40DCE8D8" w14:textId="2956915D" w:rsidR="00204AB3" w:rsidRDefault="00A53E3D" w:rsidP="00A85A74">
      <w:pPr>
        <w:pStyle w:val="Prrafodelista"/>
        <w:numPr>
          <w:ilvl w:val="0"/>
          <w:numId w:val="36"/>
        </w:numPr>
      </w:pPr>
      <w:r w:rsidRPr="00CB3DF3">
        <w:rPr>
          <w:b/>
          <w:bCs/>
        </w:rPr>
        <w:t>Análisis predictivo y aprendizaje automático</w:t>
      </w:r>
      <w:r>
        <w:t xml:space="preserve">: Utilización de algoritmos de aprendizaje automático (machine </w:t>
      </w:r>
      <w:proofErr w:type="spellStart"/>
      <w:r>
        <w:t>learning</w:t>
      </w:r>
      <w:proofErr w:type="spellEnd"/>
      <w:r>
        <w:t>) para crear modelos predictivos a partir de los datos, proporcionando información valiosa (</w:t>
      </w:r>
      <w:proofErr w:type="spellStart"/>
      <w:r w:rsidRPr="00027AA6">
        <w:t>insights</w:t>
      </w:r>
      <w:proofErr w:type="spellEnd"/>
      <w:r>
        <w:t>) y permitiendo la automatización de decisiones.</w:t>
      </w:r>
    </w:p>
    <w:p w14:paraId="29422F7D" w14:textId="77777777" w:rsidR="007D3F73" w:rsidRDefault="007D3F73" w:rsidP="00DF7308">
      <w:pPr>
        <w:ind w:left="360" w:firstLine="360"/>
      </w:pPr>
    </w:p>
    <w:p w14:paraId="1ED0D0E9" w14:textId="6307472B" w:rsidR="00DF7308" w:rsidRDefault="00464C29" w:rsidP="00DF7308">
      <w:pPr>
        <w:ind w:left="360" w:firstLine="360"/>
      </w:pPr>
      <w:r>
        <w:t xml:space="preserve">También nos </w:t>
      </w:r>
      <w:r w:rsidR="006D59B5">
        <w:t>brinda información sobre algunos componentes</w:t>
      </w:r>
      <w:r w:rsidR="00473881">
        <w:t xml:space="preserve"> </w:t>
      </w:r>
      <w:r w:rsidR="00CA2962">
        <w:t>“</w:t>
      </w:r>
      <w:r w:rsidR="0079610F">
        <w:t>Pasos</w:t>
      </w:r>
      <w:r w:rsidR="00CA2962">
        <w:t>”</w:t>
      </w:r>
      <w:r w:rsidR="0079610F">
        <w:t xml:space="preserve"> </w:t>
      </w:r>
      <w:r w:rsidR="00323450">
        <w:t xml:space="preserve">a </w:t>
      </w:r>
      <w:r w:rsidR="00473881">
        <w:t xml:space="preserve">la hora de implementar </w:t>
      </w:r>
      <w:r w:rsidR="00CD7F78">
        <w:t>la</w:t>
      </w:r>
      <w:r w:rsidR="00052F05">
        <w:t xml:space="preserve"> arquitectura </w:t>
      </w:r>
      <w:r w:rsidR="00A53E3D">
        <w:t>del Big Data:</w:t>
      </w:r>
    </w:p>
    <w:p w14:paraId="4BEB396F" w14:textId="1289D2EC" w:rsidR="00DF7308" w:rsidRDefault="004849C1" w:rsidP="003E0023">
      <w:pPr>
        <w:pStyle w:val="Prrafodelista"/>
        <w:numPr>
          <w:ilvl w:val="0"/>
          <w:numId w:val="35"/>
        </w:numPr>
      </w:pPr>
      <w:r w:rsidRPr="004849C1">
        <w:rPr>
          <w:b/>
          <w:bCs/>
        </w:rPr>
        <w:t>Orígenes de datos</w:t>
      </w:r>
      <w:r>
        <w:t xml:space="preserve"> (</w:t>
      </w:r>
      <w:r w:rsidRPr="00DD5FB3">
        <w:rPr>
          <w:b/>
          <w:bCs/>
        </w:rPr>
        <w:t xml:space="preserve">Data </w:t>
      </w:r>
      <w:proofErr w:type="spellStart"/>
      <w:r w:rsidRPr="00DD5FB3">
        <w:rPr>
          <w:b/>
          <w:bCs/>
        </w:rPr>
        <w:t>sources</w:t>
      </w:r>
      <w:proofErr w:type="spellEnd"/>
      <w:r>
        <w:t xml:space="preserve">): </w:t>
      </w:r>
      <w:r w:rsidR="003E0023">
        <w:t>D</w:t>
      </w:r>
      <w:r w:rsidR="003E0023" w:rsidRPr="003E0023">
        <w:t>efinir los orígenes de los datos</w:t>
      </w:r>
      <w:r>
        <w:t>.</w:t>
      </w:r>
    </w:p>
    <w:p w14:paraId="1A073968" w14:textId="4D0308BB" w:rsidR="00DF7308" w:rsidRDefault="00A929E2" w:rsidP="00DF7308">
      <w:pPr>
        <w:pStyle w:val="Prrafodelista"/>
        <w:numPr>
          <w:ilvl w:val="0"/>
          <w:numId w:val="35"/>
        </w:numPr>
      </w:pPr>
      <w:r w:rsidRPr="00ED08EC">
        <w:rPr>
          <w:b/>
          <w:bCs/>
        </w:rPr>
        <w:lastRenderedPageBreak/>
        <w:t>Almacenamiento de datos</w:t>
      </w:r>
      <w:r w:rsidR="006D3C6F" w:rsidRPr="00ED08EC">
        <w:rPr>
          <w:b/>
          <w:bCs/>
        </w:rPr>
        <w:t xml:space="preserve"> (Data </w:t>
      </w:r>
      <w:proofErr w:type="spellStart"/>
      <w:r w:rsidR="006D3C6F" w:rsidRPr="00ED08EC">
        <w:rPr>
          <w:b/>
          <w:bCs/>
        </w:rPr>
        <w:t>storage</w:t>
      </w:r>
      <w:proofErr w:type="spellEnd"/>
      <w:r w:rsidR="006D3C6F" w:rsidRPr="00ED08EC">
        <w:rPr>
          <w:b/>
          <w:bCs/>
        </w:rPr>
        <w:t>):</w:t>
      </w:r>
      <w:r>
        <w:t xml:space="preserve"> </w:t>
      </w:r>
      <w:r w:rsidR="004A29D9" w:rsidRPr="004A29D9">
        <w:t>Los datos que se ingresan necesitan ser almacenados para su posterior procesamiento y análisis</w:t>
      </w:r>
      <w:r w:rsidR="006D3C6F">
        <w:t>.</w:t>
      </w:r>
    </w:p>
    <w:p w14:paraId="39ADB370" w14:textId="54B8E3AF" w:rsidR="00A53E3D" w:rsidRDefault="00B324C3" w:rsidP="00DF7308">
      <w:pPr>
        <w:pStyle w:val="Prrafodelista"/>
        <w:numPr>
          <w:ilvl w:val="0"/>
          <w:numId w:val="35"/>
        </w:numPr>
      </w:pPr>
      <w:r w:rsidRPr="00B324C3">
        <w:rPr>
          <w:b/>
          <w:bCs/>
        </w:rPr>
        <w:t>Ingesta de mensajes en tiempo real (Real-time message ingestion)</w:t>
      </w:r>
      <w:r w:rsidRPr="00B324C3">
        <w:t>:</w:t>
      </w:r>
      <w:r>
        <w:t xml:space="preserve"> </w:t>
      </w:r>
      <w:r w:rsidR="00A4601F">
        <w:t>C</w:t>
      </w:r>
      <w:r w:rsidR="00A4601F" w:rsidRPr="00A4601F">
        <w:t>apturar datos generados en tiempo real por sensores, dispositivos, aplicaciones o transacciones en línea</w:t>
      </w:r>
      <w:r>
        <w:t>.</w:t>
      </w:r>
    </w:p>
    <w:p w14:paraId="4CFA8881" w14:textId="1A63AD78" w:rsidR="00711053" w:rsidRDefault="002A0BA4">
      <w:pPr>
        <w:pStyle w:val="Prrafodelista"/>
        <w:numPr>
          <w:ilvl w:val="0"/>
          <w:numId w:val="35"/>
        </w:numPr>
      </w:pPr>
      <w:r w:rsidRPr="002A0BA4">
        <w:rPr>
          <w:b/>
          <w:bCs/>
        </w:rPr>
        <w:t>Procesamiento de flujos (</w:t>
      </w:r>
      <w:proofErr w:type="spellStart"/>
      <w:r w:rsidRPr="002A0BA4">
        <w:rPr>
          <w:b/>
          <w:bCs/>
        </w:rPr>
        <w:t>Stream</w:t>
      </w:r>
      <w:proofErr w:type="spellEnd"/>
      <w:r w:rsidRPr="002A0BA4">
        <w:rPr>
          <w:b/>
          <w:bCs/>
        </w:rPr>
        <w:t xml:space="preserve"> </w:t>
      </w:r>
      <w:proofErr w:type="spellStart"/>
      <w:r w:rsidRPr="002A0BA4">
        <w:rPr>
          <w:b/>
          <w:bCs/>
        </w:rPr>
        <w:t>processing</w:t>
      </w:r>
      <w:proofErr w:type="spellEnd"/>
      <w:r w:rsidRPr="002A0BA4">
        <w:rPr>
          <w:b/>
          <w:bCs/>
        </w:rPr>
        <w:t>)</w:t>
      </w:r>
      <w:r w:rsidRPr="002A0BA4">
        <w:t>:</w:t>
      </w:r>
      <w:r>
        <w:t xml:space="preserve"> </w:t>
      </w:r>
      <w:r w:rsidR="00D856A8">
        <w:t>E</w:t>
      </w:r>
      <w:r w:rsidR="00EB0000" w:rsidRPr="00EB0000">
        <w:t>xtraer información valiosa</w:t>
      </w:r>
      <w:r>
        <w:t>.</w:t>
      </w:r>
    </w:p>
    <w:p w14:paraId="2BE2646B" w14:textId="4E911BAD" w:rsidR="005109C0" w:rsidRDefault="002A0BA4">
      <w:pPr>
        <w:pStyle w:val="Prrafodelista"/>
        <w:numPr>
          <w:ilvl w:val="0"/>
          <w:numId w:val="35"/>
        </w:numPr>
      </w:pPr>
      <w:r w:rsidRPr="002A0BA4">
        <w:rPr>
          <w:b/>
          <w:bCs/>
        </w:rPr>
        <w:t>Almacén de datos analíticos (Analytical data store)</w:t>
      </w:r>
      <w:r w:rsidRPr="002A0BA4">
        <w:t>:</w:t>
      </w:r>
      <w:r>
        <w:t xml:space="preserve"> </w:t>
      </w:r>
      <w:r w:rsidR="005109C0">
        <w:t>Organizar</w:t>
      </w:r>
      <w:r w:rsidR="005109C0" w:rsidRPr="005109C0">
        <w:t xml:space="preserve"> y almacena</w:t>
      </w:r>
      <w:r w:rsidR="005109C0">
        <w:t>r los datos</w:t>
      </w:r>
      <w:r w:rsidR="005109C0" w:rsidRPr="005109C0">
        <w:t xml:space="preserve"> en un formato que permita hacer análisis profundos</w:t>
      </w:r>
      <w:r w:rsidR="005109C0">
        <w:t>.</w:t>
      </w:r>
    </w:p>
    <w:p w14:paraId="18DFB9E5" w14:textId="0C6F154C" w:rsidR="008E5191" w:rsidRDefault="00242DA5">
      <w:pPr>
        <w:pStyle w:val="Prrafodelista"/>
        <w:numPr>
          <w:ilvl w:val="0"/>
          <w:numId w:val="35"/>
        </w:numPr>
      </w:pPr>
      <w:r w:rsidRPr="00242DA5">
        <w:rPr>
          <w:b/>
          <w:bCs/>
        </w:rPr>
        <w:t>Análisis y creación de informes (Analysis and reporting)</w:t>
      </w:r>
      <w:r w:rsidRPr="00242DA5">
        <w:t>:</w:t>
      </w:r>
      <w:r>
        <w:t xml:space="preserve"> </w:t>
      </w:r>
      <w:r w:rsidR="00FE338C">
        <w:t>Analizar los datos.</w:t>
      </w:r>
    </w:p>
    <w:p w14:paraId="58386F7B" w14:textId="7EDF9631" w:rsidR="00AD327F" w:rsidRDefault="00242DA5">
      <w:pPr>
        <w:pStyle w:val="Prrafodelista"/>
        <w:numPr>
          <w:ilvl w:val="0"/>
          <w:numId w:val="35"/>
        </w:numPr>
      </w:pPr>
      <w:r w:rsidRPr="00242DA5">
        <w:rPr>
          <w:b/>
          <w:bCs/>
        </w:rPr>
        <w:t>Orquestación (Orchestration)</w:t>
      </w:r>
      <w:r w:rsidRPr="00242DA5">
        <w:t>:</w:t>
      </w:r>
      <w:r>
        <w:t xml:space="preserve"> </w:t>
      </w:r>
      <w:r w:rsidR="0064138F">
        <w:t>G</w:t>
      </w:r>
      <w:r w:rsidR="0064138F" w:rsidRPr="0064138F">
        <w:t>arantiza</w:t>
      </w:r>
      <w:r w:rsidR="0064138F">
        <w:t>r</w:t>
      </w:r>
      <w:r w:rsidR="0064138F" w:rsidRPr="0064138F">
        <w:t xml:space="preserve"> que los datos se muevan y procesen de manera ordenada</w:t>
      </w:r>
      <w:r w:rsidR="0064138F">
        <w:t xml:space="preserve">, </w:t>
      </w:r>
      <w:r w:rsidR="0064138F" w:rsidRPr="0064138F">
        <w:t>eficiente</w:t>
      </w:r>
      <w:r w:rsidR="0064138F">
        <w:t xml:space="preserve"> y automática</w:t>
      </w:r>
      <w:r>
        <w:t>.</w:t>
      </w:r>
    </w:p>
    <w:p w14:paraId="3C8847A3" w14:textId="77777777" w:rsidR="008230B4" w:rsidRDefault="008230B4" w:rsidP="008376BE"/>
    <w:p w14:paraId="29A908A3" w14:textId="75F79F14" w:rsidR="00722E62" w:rsidRDefault="00722E62" w:rsidP="008376BE">
      <w:r>
        <w:t>L</w:t>
      </w:r>
      <w:r w:rsidR="00847C99">
        <w:t>os componentes “Pasos”</w:t>
      </w:r>
      <w:r>
        <w:t xml:space="preserve"> anterior</w:t>
      </w:r>
      <w:r w:rsidR="00847C99">
        <w:t>es</w:t>
      </w:r>
      <w:r>
        <w:t xml:space="preserve"> se recomienda</w:t>
      </w:r>
      <w:r w:rsidR="00847C99">
        <w:t>n</w:t>
      </w:r>
      <w:r>
        <w:t xml:space="preserve"> utilizar cuando </w:t>
      </w:r>
      <w:r w:rsidR="00452F08">
        <w:t>se necesite lo siguiente (Según Azure):</w:t>
      </w:r>
    </w:p>
    <w:p w14:paraId="12212389" w14:textId="77777777" w:rsidR="008376BE" w:rsidRDefault="008376BE" w:rsidP="008376BE">
      <w:pPr>
        <w:pStyle w:val="Prrafodelista"/>
        <w:numPr>
          <w:ilvl w:val="0"/>
          <w:numId w:val="37"/>
        </w:numPr>
      </w:pPr>
      <w:r>
        <w:t>Almacenar y procesar datos en volúmenes demasiado grandes para una base de datos tradicional.</w:t>
      </w:r>
    </w:p>
    <w:p w14:paraId="1C5CED74" w14:textId="77777777" w:rsidR="008376BE" w:rsidRDefault="008376BE" w:rsidP="008376BE">
      <w:pPr>
        <w:pStyle w:val="Prrafodelista"/>
        <w:numPr>
          <w:ilvl w:val="0"/>
          <w:numId w:val="37"/>
        </w:numPr>
      </w:pPr>
      <w:r>
        <w:t>Transformar datos no estructurados para el análisis y la creación de informes.</w:t>
      </w:r>
    </w:p>
    <w:p w14:paraId="340E34D6" w14:textId="77777777" w:rsidR="008376BE" w:rsidRDefault="008376BE" w:rsidP="008376BE">
      <w:pPr>
        <w:pStyle w:val="Prrafodelista"/>
        <w:numPr>
          <w:ilvl w:val="0"/>
          <w:numId w:val="37"/>
        </w:numPr>
      </w:pPr>
      <w:r>
        <w:t>Capturar, procesar y analizar flujos no asociados de datos en tiempo real, o con una latencia baja.</w:t>
      </w:r>
    </w:p>
    <w:p w14:paraId="25057AAA" w14:textId="200DCA57" w:rsidR="008376BE" w:rsidRPr="00E215AF" w:rsidRDefault="008376BE" w:rsidP="008376BE">
      <w:pPr>
        <w:pStyle w:val="Prrafodelista"/>
        <w:numPr>
          <w:ilvl w:val="0"/>
          <w:numId w:val="37"/>
        </w:numPr>
      </w:pPr>
      <w:r>
        <w:t xml:space="preserve">Uso de Azure Machine </w:t>
      </w:r>
      <w:proofErr w:type="spellStart"/>
      <w:r>
        <w:t>Learning</w:t>
      </w:r>
      <w:proofErr w:type="spellEnd"/>
      <w:r>
        <w:t xml:space="preserve"> o Azure Cognitive Services.</w:t>
      </w:r>
    </w:p>
    <w:p w14:paraId="7725B30C" w14:textId="77777777" w:rsidR="00A85A74" w:rsidRDefault="00A85A74" w:rsidP="00072D77"/>
    <w:p w14:paraId="12067BFE" w14:textId="77777777" w:rsidR="00A85A74" w:rsidRDefault="00A85A74" w:rsidP="00072D77"/>
    <w:p w14:paraId="25F556D3" w14:textId="7C52DD73" w:rsidR="00072D77" w:rsidRDefault="002435FC" w:rsidP="00072D77">
      <w:r w:rsidRPr="002435FC">
        <w:lastRenderedPageBreak/>
        <w:t>Para implementar una solución de Big Data en Azure, las siguientes herramientas son esenciales</w:t>
      </w:r>
      <w:r w:rsidR="008C0FFE">
        <w:t>:</w:t>
      </w:r>
    </w:p>
    <w:p w14:paraId="50109872" w14:textId="77777777" w:rsidR="00072D77" w:rsidRDefault="00072D77" w:rsidP="00072D77">
      <w:pPr>
        <w:pStyle w:val="Prrafodelista"/>
        <w:numPr>
          <w:ilvl w:val="0"/>
          <w:numId w:val="38"/>
        </w:numPr>
      </w:pPr>
      <w:r w:rsidRPr="00A804E6">
        <w:rPr>
          <w:b/>
          <w:bCs/>
        </w:rPr>
        <w:t>Azure IoT Hub:</w:t>
      </w:r>
      <w:r>
        <w:t xml:space="preserve"> Para gestionar la ingesta de datos en tiempo real desde dispositivos conectados.</w:t>
      </w:r>
    </w:p>
    <w:p w14:paraId="27B5254F" w14:textId="77777777" w:rsidR="00072D77" w:rsidRDefault="00072D77" w:rsidP="00072D77">
      <w:pPr>
        <w:pStyle w:val="Prrafodelista"/>
        <w:numPr>
          <w:ilvl w:val="0"/>
          <w:numId w:val="38"/>
        </w:numPr>
      </w:pPr>
      <w:r w:rsidRPr="00D238BF">
        <w:rPr>
          <w:b/>
          <w:bCs/>
        </w:rPr>
        <w:t>Azure Event Hubs:</w:t>
      </w:r>
      <w:r>
        <w:t xml:space="preserve"> Para capturar eventos de aplicaciones web y transacciones.</w:t>
      </w:r>
    </w:p>
    <w:p w14:paraId="6B64FDA5" w14:textId="6D0A73E5" w:rsidR="00072D77" w:rsidRDefault="00072D77" w:rsidP="00072D77">
      <w:pPr>
        <w:pStyle w:val="Prrafodelista"/>
        <w:numPr>
          <w:ilvl w:val="0"/>
          <w:numId w:val="38"/>
        </w:numPr>
      </w:pPr>
      <w:r w:rsidRPr="00D238BF">
        <w:rPr>
          <w:b/>
          <w:bCs/>
        </w:rPr>
        <w:t>Azure Data Lake Storage:</w:t>
      </w:r>
      <w:r>
        <w:t xml:space="preserve"> Almacenamiento de datos.</w:t>
      </w:r>
    </w:p>
    <w:p w14:paraId="1C639AC1" w14:textId="77777777" w:rsidR="00072D77" w:rsidRDefault="00072D77" w:rsidP="00072D77">
      <w:pPr>
        <w:pStyle w:val="Prrafodelista"/>
        <w:numPr>
          <w:ilvl w:val="0"/>
          <w:numId w:val="38"/>
        </w:numPr>
      </w:pPr>
      <w:r w:rsidRPr="00D238BF">
        <w:rPr>
          <w:b/>
          <w:bCs/>
        </w:rPr>
        <w:t xml:space="preserve">Azure </w:t>
      </w:r>
      <w:proofErr w:type="spellStart"/>
      <w:r w:rsidRPr="00D238BF">
        <w:rPr>
          <w:b/>
          <w:bCs/>
        </w:rPr>
        <w:t>Stream</w:t>
      </w:r>
      <w:proofErr w:type="spellEnd"/>
      <w:r w:rsidRPr="00D238BF">
        <w:rPr>
          <w:b/>
          <w:bCs/>
        </w:rPr>
        <w:t xml:space="preserve"> Analytics:</w:t>
      </w:r>
      <w:r>
        <w:t xml:space="preserve"> Procesamiento de datos en tiempo real.</w:t>
      </w:r>
    </w:p>
    <w:p w14:paraId="3434A2AC" w14:textId="77777777" w:rsidR="00072D77" w:rsidRDefault="00072D77" w:rsidP="00072D77">
      <w:pPr>
        <w:pStyle w:val="Prrafodelista"/>
        <w:numPr>
          <w:ilvl w:val="0"/>
          <w:numId w:val="38"/>
        </w:numPr>
      </w:pPr>
      <w:r w:rsidRPr="00D238BF">
        <w:rPr>
          <w:b/>
          <w:bCs/>
        </w:rPr>
        <w:t>Azure Synapse Analytics:</w:t>
      </w:r>
      <w:r>
        <w:t xml:space="preserve"> Almacén de datos y procesamiento por lotes.</w:t>
      </w:r>
    </w:p>
    <w:p w14:paraId="6251820A" w14:textId="77777777" w:rsidR="00072D77" w:rsidRDefault="00072D77" w:rsidP="00072D77">
      <w:pPr>
        <w:pStyle w:val="Prrafodelista"/>
        <w:numPr>
          <w:ilvl w:val="0"/>
          <w:numId w:val="38"/>
        </w:numPr>
      </w:pPr>
      <w:r w:rsidRPr="00D238BF">
        <w:rPr>
          <w:b/>
          <w:bCs/>
        </w:rPr>
        <w:t xml:space="preserve">Azure Machine </w:t>
      </w:r>
      <w:proofErr w:type="spellStart"/>
      <w:r w:rsidRPr="00D238BF">
        <w:rPr>
          <w:b/>
          <w:bCs/>
        </w:rPr>
        <w:t>Learning</w:t>
      </w:r>
      <w:proofErr w:type="spellEnd"/>
      <w:r w:rsidRPr="00D238BF">
        <w:rPr>
          <w:b/>
          <w:bCs/>
        </w:rPr>
        <w:t>:</w:t>
      </w:r>
      <w:r>
        <w:t xml:space="preserve"> Para entrenar modelos predictivos.</w:t>
      </w:r>
    </w:p>
    <w:p w14:paraId="6BF6A680" w14:textId="77777777" w:rsidR="00072D77" w:rsidRDefault="00072D77" w:rsidP="00072D77">
      <w:pPr>
        <w:pStyle w:val="Prrafodelista"/>
        <w:numPr>
          <w:ilvl w:val="0"/>
          <w:numId w:val="38"/>
        </w:numPr>
      </w:pPr>
      <w:r w:rsidRPr="00D238BF">
        <w:rPr>
          <w:b/>
          <w:bCs/>
        </w:rPr>
        <w:t>Power BI:</w:t>
      </w:r>
      <w:r>
        <w:t xml:space="preserve"> Para generar informes interactivos y paneles de control.</w:t>
      </w:r>
    </w:p>
    <w:p w14:paraId="18AE4236" w14:textId="6A8693B3" w:rsidR="00072D77" w:rsidRDefault="00072D77" w:rsidP="00A804E6">
      <w:pPr>
        <w:pStyle w:val="Prrafodelista"/>
        <w:numPr>
          <w:ilvl w:val="0"/>
          <w:numId w:val="38"/>
        </w:numPr>
      </w:pPr>
      <w:r w:rsidRPr="00D238BF">
        <w:rPr>
          <w:b/>
          <w:bCs/>
        </w:rPr>
        <w:t>Azure Data Factory:</w:t>
      </w:r>
      <w:r>
        <w:t xml:space="preserve"> Para orquestar flujos de trabajo</w:t>
      </w:r>
      <w:r w:rsidR="009129E2">
        <w:t>.</w:t>
      </w:r>
    </w:p>
    <w:p w14:paraId="283D847D" w14:textId="77777777" w:rsidR="009129E2" w:rsidRDefault="009129E2" w:rsidP="009129E2"/>
    <w:p w14:paraId="582BECA6" w14:textId="77777777" w:rsidR="00C923F0" w:rsidRDefault="00A502E9" w:rsidP="00C923F0">
      <w:r w:rsidRPr="00A502E9">
        <w:t>Es importante tener en cuenta que el caso presentado aquí refleja específicamente cómo Azure implementa una arquitectura de Big Data. Dependiendo de la empresa o la solución específica</w:t>
      </w:r>
      <w:r w:rsidR="00C923F0">
        <w:t xml:space="preserve"> l</w:t>
      </w:r>
      <w:r w:rsidRPr="00A502E9">
        <w:t xml:space="preserve">as herramientas, la arquitectura y la usabilidad pueden variar. </w:t>
      </w:r>
    </w:p>
    <w:p w14:paraId="51F22F53" w14:textId="7C54B18A" w:rsidR="005821BD" w:rsidRDefault="00A502E9" w:rsidP="00C923F0">
      <w:r w:rsidRPr="00A502E9">
        <w:t>Sin embargo, este es un buen ejemplo de cómo se puede estructurar y utilizar la arquitectura de Big Data para manejar grandes volúmenes de datos de manera efectiva.</w:t>
      </w:r>
    </w:p>
    <w:p w14:paraId="67C60FE6" w14:textId="77777777" w:rsidR="0034080B" w:rsidRDefault="0034080B" w:rsidP="005821BD"/>
    <w:p w14:paraId="66B05F4F" w14:textId="77777777" w:rsidR="0034080B" w:rsidRDefault="0034080B" w:rsidP="005821BD"/>
    <w:p w14:paraId="5788E7C4" w14:textId="77777777" w:rsidR="0034080B" w:rsidRDefault="0034080B" w:rsidP="005821BD"/>
    <w:p w14:paraId="120A0E7E" w14:textId="77777777" w:rsidR="0095140C" w:rsidRPr="0095140C" w:rsidRDefault="0095140C" w:rsidP="00AF6C00">
      <w:pPr>
        <w:ind w:firstLine="0"/>
      </w:pPr>
    </w:p>
    <w:p w14:paraId="3FA94D1D" w14:textId="21DC56A1" w:rsidR="0034080B" w:rsidRDefault="0034080B" w:rsidP="0034080B">
      <w:pPr>
        <w:pStyle w:val="Ttulo1"/>
        <w:rPr>
          <w:rFonts w:asciiTheme="minorHAnsi" w:eastAsiaTheme="minorEastAsia" w:hAnsiTheme="minorHAnsi" w:cstheme="minorBidi"/>
          <w:b w:val="0"/>
          <w:bCs w:val="0"/>
        </w:rPr>
      </w:pPr>
      <w:bookmarkStart w:id="13" w:name="_Toc178398077"/>
      <w:r>
        <w:lastRenderedPageBreak/>
        <w:t>Conclusión</w:t>
      </w:r>
      <w:bookmarkEnd w:id="13"/>
    </w:p>
    <w:p w14:paraId="26DAAE66" w14:textId="77777777" w:rsidR="0095140C" w:rsidRDefault="0095140C" w:rsidP="0095140C">
      <w:r>
        <w:t>La Big Data se ha convertido en una herramienta indispensable para las empresas modernas, al ofrecer la capacidad de procesar grandes volúmenes de datos de manera eficiente y en tiempo real. Este tipo de tecnología proporciona una ventaja competitiva significativa, ya que permite a las organizaciones analizar información detallada y tomar decisiones estratégicas más informadas. Las empresas que logran capitalizar el potencial de la Big Data pueden ser más ágiles en sus operaciones, responder con rapidez a los cambios del mercado y ajustar sus ofertas para satisfacer mejor las necesidades de sus clientes, lo que las sitúa en una posición privilegiada frente a sus competidores.</w:t>
      </w:r>
    </w:p>
    <w:p w14:paraId="2E61427E" w14:textId="77777777" w:rsidR="0095140C" w:rsidRDefault="0095140C" w:rsidP="0095140C"/>
    <w:p w14:paraId="6440A188" w14:textId="77777777" w:rsidR="0095140C" w:rsidRDefault="0095140C" w:rsidP="0095140C">
      <w:r>
        <w:t>Además, la capacidad de procesar y analizar grandes cantidades de información de manera rápida permite identificar patrones y tendencias que pueden ser esenciales para la innovación y el crecimiento de las organizaciones. En este sentido, la Big Data no solo es una herramienta de apoyo en la toma de decisiones, sino que también puede ser un motor de cambio y mejora continua dentro de las empresas. Sin embargo, para aprovechar plenamente estos beneficios, es fundamental contar con la infraestructura tecnológica adecuada y con personal capacitado para gestionar correctamente los datos masivos.</w:t>
      </w:r>
    </w:p>
    <w:p w14:paraId="1E81BC5E" w14:textId="77777777" w:rsidR="0095140C" w:rsidRDefault="0095140C" w:rsidP="0095140C"/>
    <w:p w14:paraId="72243371" w14:textId="77777777" w:rsidR="0095140C" w:rsidRDefault="0095140C" w:rsidP="0095140C">
      <w:r>
        <w:t xml:space="preserve">No obstante, es crucial tener en cuenta que el poder que brinda la Big Data no está exento de riesgos. En las manos adecuadas, esta herramienta puede impulsar el desarrollo de nuevos productos, servicios y procesos, pero en manos equivocadas, la información obtenida puede ser mal utilizada para manipular opiniones o incluso para desinformar a grandes públicos. La gran cantidad de datos que se recopila y analiza diariamente requiere un enfoque ético y responsable. Las empresas deben implementar medidas estrictas de seguridad para </w:t>
      </w:r>
      <w:r>
        <w:lastRenderedPageBreak/>
        <w:t>proteger la información de los usuarios y asegurarse de cumplir con las normativas de privacidad vigentes.</w:t>
      </w:r>
    </w:p>
    <w:p w14:paraId="71D67953" w14:textId="77777777" w:rsidR="0095140C" w:rsidRDefault="0095140C" w:rsidP="0095140C"/>
    <w:p w14:paraId="4BF947FB" w14:textId="77777777" w:rsidR="0095140C" w:rsidRDefault="0095140C" w:rsidP="0095140C">
      <w:r>
        <w:t xml:space="preserve">Asimismo, no se debe subestimar el valor que puede tener cualquier fragmento de información, ya que, aunque a simple vista parezca irrelevante, puede ser aprovechado con fines poco éticos. Es por ello </w:t>
      </w:r>
      <w:proofErr w:type="gramStart"/>
      <w:r>
        <w:t>que</w:t>
      </w:r>
      <w:proofErr w:type="gramEnd"/>
      <w:r>
        <w:t xml:space="preserve"> se necesita una gestión cuidadosa de los datos, con una atención especial en cómo se almacenan, procesan y utilizan. Un manejo responsable de la Big Data es esencial no solo para proteger a las empresas, sino también para garantizar un uso adecuado que no comprometa la confianza del público ni genere consecuencias negativas para la sociedad.</w:t>
      </w:r>
    </w:p>
    <w:p w14:paraId="5D66F070" w14:textId="77777777" w:rsidR="0034080B" w:rsidRPr="005821BD" w:rsidRDefault="0034080B" w:rsidP="0095140C">
      <w:pPr>
        <w:jc w:val="both"/>
      </w:pPr>
    </w:p>
    <w:p w14:paraId="29685347" w14:textId="77777777" w:rsidR="00DD2513" w:rsidRPr="00DD2513" w:rsidRDefault="00DD2513" w:rsidP="00DD2513"/>
    <w:p w14:paraId="419EB6F0" w14:textId="77777777" w:rsidR="007436C6" w:rsidRDefault="007436C6" w:rsidP="00351733">
      <w:pPr>
        <w:jc w:val="center"/>
      </w:pPr>
    </w:p>
    <w:p w14:paraId="481CD68B" w14:textId="77777777" w:rsidR="007436C6" w:rsidRPr="00351733" w:rsidRDefault="007436C6" w:rsidP="00351733">
      <w:pPr>
        <w:jc w:val="center"/>
      </w:pPr>
    </w:p>
    <w:bookmarkStart w:id="14" w:name="_Toc178398078" w:displacedByCustomXml="next"/>
    <w:sdt>
      <w:sdtPr>
        <w:rPr>
          <w:rFonts w:asciiTheme="minorHAnsi" w:eastAsiaTheme="minorEastAsia" w:hAnsiTheme="minorHAnsi" w:cstheme="minorBidi"/>
        </w:rPr>
        <w:id w:val="-1096949615"/>
        <w:docPartObj>
          <w:docPartGallery w:val="Bibliographies"/>
          <w:docPartUnique/>
        </w:docPartObj>
      </w:sdtPr>
      <w:sdtContent>
        <w:p w14:paraId="666A2636" w14:textId="0434F1E8" w:rsidR="14BCCADB" w:rsidRPr="003D69B7" w:rsidRDefault="00097169" w:rsidP="00D8510A">
          <w:pPr>
            <w:pStyle w:val="Ttulodeseccin"/>
            <w:rPr>
              <w:b/>
            </w:rPr>
          </w:pPr>
          <w:r w:rsidRPr="003D69B7">
            <w:rPr>
              <w:b/>
              <w:lang w:bidi="es-ES"/>
            </w:rPr>
            <w:t>Referencias</w:t>
          </w:r>
          <w:bookmarkEnd w:id="14"/>
        </w:p>
        <w:p w14:paraId="22AB1D35" w14:textId="5E535566" w:rsidR="47EBC75B" w:rsidRPr="000A4355" w:rsidRDefault="47EBC75B" w:rsidP="5C0403F0">
          <w:pPr>
            <w:pStyle w:val="Prrafodelista"/>
            <w:numPr>
              <w:ilvl w:val="0"/>
              <w:numId w:val="32"/>
            </w:numPr>
            <w:rPr>
              <w:lang w:val="es-CO"/>
            </w:rPr>
          </w:pPr>
          <w:r w:rsidRPr="000A4355">
            <w:rPr>
              <w:lang w:val="es-CO"/>
            </w:rPr>
            <w:t xml:space="preserve">Coello Yagual, R. R., &amp; Parrales Ponce, J. D. (2019). </w:t>
          </w:r>
          <w:r w:rsidRPr="5C0403F0">
            <w:rPr>
              <w:lang w:val="en-US"/>
            </w:rPr>
            <w:t xml:space="preserve">Analysis of the advantages and disadvantages of Big Data and Cloud Computing in the decision-making process of companies that practice electronic commerce. </w:t>
          </w:r>
          <w:r w:rsidRPr="000A4355">
            <w:rPr>
              <w:lang w:val="es-CO"/>
            </w:rPr>
            <w:t xml:space="preserve">Revista Ciencia y Tecnología, 15(1), 55-70. </w:t>
          </w:r>
          <w:hyperlink r:id="rId14">
            <w:r w:rsidRPr="000A4355">
              <w:rPr>
                <w:rStyle w:val="Hipervnculo"/>
                <w:lang w:val="es-CO"/>
              </w:rPr>
              <w:t>https://cienciaytecnologia.uteg.edu.ec/revista/index.php/cienciaytecnologia/article/view/279/422</w:t>
            </w:r>
          </w:hyperlink>
        </w:p>
        <w:p w14:paraId="28263318" w14:textId="2A6E4468" w:rsidR="563B2FEF" w:rsidRPr="000A4355" w:rsidRDefault="563B2FEF" w:rsidP="5C0403F0">
          <w:pPr>
            <w:pStyle w:val="Prrafodelista"/>
            <w:numPr>
              <w:ilvl w:val="0"/>
              <w:numId w:val="32"/>
            </w:numPr>
            <w:rPr>
              <w:lang w:val="es-CO"/>
            </w:rPr>
          </w:pPr>
          <w:r w:rsidRPr="000A4355">
            <w:rPr>
              <w:lang w:val="es-CO"/>
            </w:rPr>
            <w:t xml:space="preserve">Herrera Estrada, J. C., Melo Silva, I. A., &amp; Barrero Páez, J. O. (2018). Big Data: Ventajas y desventajas - aplicaciones y tecnologías para implementar el servicio. En Actas del 8° Congreso Internacional de Computación México - Colombia (CICOM 2018), XVII Jornada Académica en Inteligencia Artificial (pp. 44-55). Taxco, Guerrero, México. </w:t>
          </w:r>
          <w:hyperlink r:id="rId15" w:anchor="page=44">
            <w:r w:rsidRPr="000A4355">
              <w:rPr>
                <w:rStyle w:val="Hipervnculo"/>
                <w:lang w:val="es-CO"/>
              </w:rPr>
              <w:t>https://www.researchgate.net/profile/Jose-Marmolejo-Valle/publication/333433150_Evaluacion_del_proceso_de_ensenanza_aprendizaje_en_modalidad_virtual_del_SUVUAGro/links/5ced85aa458515026a637e6d/Evaluacion-del-proceso-de-ensenanza-aprendizaje-en-modalidad-virtual-del-SUVUAGro.pdf#page=44</w:t>
            </w:r>
          </w:hyperlink>
        </w:p>
        <w:p w14:paraId="327ABF14" w14:textId="035F47F7" w:rsidR="76369D2C" w:rsidRDefault="76369D2C" w:rsidP="5C0403F0">
          <w:pPr>
            <w:pStyle w:val="Prrafodelista"/>
            <w:numPr>
              <w:ilvl w:val="0"/>
              <w:numId w:val="32"/>
            </w:numPr>
            <w:rPr>
              <w:lang w:val="en-US"/>
            </w:rPr>
          </w:pPr>
          <w:proofErr w:type="spellStart"/>
          <w:r w:rsidRPr="5C0403F0">
            <w:rPr>
              <w:lang w:val="en-US"/>
            </w:rPr>
            <w:t>Oussous</w:t>
          </w:r>
          <w:proofErr w:type="spellEnd"/>
          <w:r w:rsidRPr="5C0403F0">
            <w:rPr>
              <w:lang w:val="en-US"/>
            </w:rPr>
            <w:t xml:space="preserve">, A., Benjelloun, F.-Z., </w:t>
          </w:r>
          <w:proofErr w:type="spellStart"/>
          <w:r w:rsidRPr="5C0403F0">
            <w:rPr>
              <w:lang w:val="en-US"/>
            </w:rPr>
            <w:t>Ait</w:t>
          </w:r>
          <w:proofErr w:type="spellEnd"/>
          <w:r w:rsidRPr="5C0403F0">
            <w:rPr>
              <w:lang w:val="en-US"/>
            </w:rPr>
            <w:t xml:space="preserve"> Lahcen, A., &amp; </w:t>
          </w:r>
          <w:proofErr w:type="spellStart"/>
          <w:r w:rsidRPr="5C0403F0">
            <w:rPr>
              <w:lang w:val="en-US"/>
            </w:rPr>
            <w:t>Belfkih</w:t>
          </w:r>
          <w:proofErr w:type="spellEnd"/>
          <w:r w:rsidRPr="5C0403F0">
            <w:rPr>
              <w:lang w:val="en-US"/>
            </w:rPr>
            <w:t xml:space="preserve">, S. (2018). Big Data technologies: A survey. </w:t>
          </w:r>
          <w:r w:rsidRPr="5C0403F0">
            <w:rPr>
              <w:i/>
              <w:iCs/>
              <w:lang w:val="en-US"/>
            </w:rPr>
            <w:t>Journal of King Saud University - Computer and Information Sciences, 30</w:t>
          </w:r>
          <w:r w:rsidRPr="5C0403F0">
            <w:rPr>
              <w:lang w:val="en-US"/>
            </w:rPr>
            <w:t xml:space="preserve">(4), 431-448. </w:t>
          </w:r>
          <w:hyperlink r:id="rId16">
            <w:r w:rsidRPr="5C0403F0">
              <w:rPr>
                <w:rStyle w:val="Hipervnculo"/>
                <w:lang w:val="en-US"/>
              </w:rPr>
              <w:t>https://doi.org/10.1016/j.jksuci.2017.06.001</w:t>
            </w:r>
          </w:hyperlink>
        </w:p>
        <w:p w14:paraId="3914C566" w14:textId="77777777" w:rsidR="000A4355" w:rsidRPr="000A4355" w:rsidRDefault="000A4355" w:rsidP="000A4355">
          <w:pPr>
            <w:pStyle w:val="Bibliografa"/>
            <w:numPr>
              <w:ilvl w:val="0"/>
              <w:numId w:val="32"/>
            </w:numPr>
          </w:pPr>
          <w:r w:rsidRPr="00287A67">
            <w:rPr>
              <w:lang w:val="es-CO"/>
            </w:rPr>
            <w:t xml:space="preserve">Big data, ¿Qué es y por qué es importante? </w:t>
          </w:r>
          <w:hyperlink r:id="rId17" w:history="1">
            <w:r w:rsidRPr="000A4355">
              <w:rPr>
                <w:rStyle w:val="Hipervnculo"/>
              </w:rPr>
              <w:t>https://www.sas.com/es_co/insights/big-data/what-is-big-data.html</w:t>
            </w:r>
          </w:hyperlink>
        </w:p>
        <w:p w14:paraId="426FD788" w14:textId="2D79D90A" w:rsidR="00F82B69" w:rsidRPr="000A5EBB" w:rsidRDefault="00F82B69" w:rsidP="00CB5307">
          <w:pPr>
            <w:pStyle w:val="Prrafodelista"/>
            <w:numPr>
              <w:ilvl w:val="0"/>
              <w:numId w:val="32"/>
            </w:numPr>
            <w:rPr>
              <w:lang w:val="en-US"/>
            </w:rPr>
          </w:pPr>
          <w:r w:rsidRPr="000A5EBB">
            <w:rPr>
              <w:lang w:val="en-US"/>
            </w:rPr>
            <w:t>Big Data: What is it and how does it work?</w:t>
          </w:r>
        </w:p>
        <w:p w14:paraId="3F2C9B9A" w14:textId="50C0F44A" w:rsidR="00CB5307" w:rsidRPr="00204AB3" w:rsidRDefault="00000000" w:rsidP="00F82B69">
          <w:pPr>
            <w:pStyle w:val="Prrafodelista"/>
            <w:rPr>
              <w:lang w:val="en-US"/>
            </w:rPr>
          </w:pPr>
          <w:hyperlink r:id="rId18" w:anchor="chapter-7">
            <w:r w:rsidR="00F82B69" w:rsidRPr="00204AB3">
              <w:rPr>
                <w:rStyle w:val="Hipervnculo"/>
                <w:lang w:val="en-US"/>
              </w:rPr>
              <w:t>https://www.mailjet.com/es/blog/marketing/big-data/#chapter-7</w:t>
            </w:r>
          </w:hyperlink>
        </w:p>
        <w:p w14:paraId="3B755E46" w14:textId="4BA4ABD1" w:rsidR="00287A67" w:rsidRPr="00287A67" w:rsidRDefault="00287A67" w:rsidP="00287A67">
          <w:pPr>
            <w:pStyle w:val="Prrafodelista"/>
            <w:numPr>
              <w:ilvl w:val="0"/>
              <w:numId w:val="32"/>
            </w:numPr>
            <w:rPr>
              <w:lang w:val="es-CO"/>
            </w:rPr>
          </w:pPr>
          <w:r w:rsidRPr="00287A67">
            <w:lastRenderedPageBreak/>
            <w:t>Big Data: qué es, para qué sirve y por qué es importante</w:t>
          </w:r>
          <w:r>
            <w:t xml:space="preserve"> </w:t>
          </w:r>
          <w:hyperlink r:id="rId19" w:history="1">
            <w:r w:rsidRPr="00287A67">
              <w:rPr>
                <w:rStyle w:val="Hipervnculo"/>
                <w:lang w:val="es-CO"/>
              </w:rPr>
              <w:t>https://www.iebschool.com/blog/valor-big-data/</w:t>
            </w:r>
          </w:hyperlink>
        </w:p>
        <w:p w14:paraId="25B91BF4" w14:textId="77777777" w:rsidR="008C47D8" w:rsidRPr="008C47D8" w:rsidRDefault="008C47D8" w:rsidP="008C47D8">
          <w:pPr>
            <w:pStyle w:val="Prrafodelista"/>
            <w:numPr>
              <w:ilvl w:val="0"/>
              <w:numId w:val="32"/>
            </w:numPr>
            <w:rPr>
              <w:lang w:val="es-CO"/>
            </w:rPr>
          </w:pPr>
          <w:r w:rsidRPr="00D71CF7">
            <w:rPr>
              <w:lang w:val="es-CO"/>
            </w:rPr>
            <w:t xml:space="preserve">Big Data: ¿En qué consiste? Su importancia, desafíos y gobernabilidad </w:t>
          </w:r>
          <w:hyperlink r:id="rId20" w:history="1">
            <w:r w:rsidRPr="008C47D8">
              <w:rPr>
                <w:rStyle w:val="Hipervnculo"/>
                <w:lang w:val="es-CO"/>
              </w:rPr>
              <w:t>https://www.powerdata.es/big-data</w:t>
            </w:r>
          </w:hyperlink>
        </w:p>
        <w:p w14:paraId="72735048" w14:textId="77777777" w:rsidR="00D71CF7" w:rsidRPr="00D71CF7" w:rsidRDefault="00D71CF7" w:rsidP="00D71CF7">
          <w:pPr>
            <w:pStyle w:val="Prrafodelista"/>
            <w:numPr>
              <w:ilvl w:val="0"/>
              <w:numId w:val="32"/>
            </w:numPr>
            <w:rPr>
              <w:lang w:val="es-CO"/>
            </w:rPr>
          </w:pPr>
          <w:proofErr w:type="spellStart"/>
          <w:r w:rsidRPr="00D71CF7">
            <w:rPr>
              <w:lang w:val="es-CO"/>
            </w:rPr>
            <w:t>TecnoLógicasPrint</w:t>
          </w:r>
          <w:proofErr w:type="spellEnd"/>
          <w:r w:rsidRPr="00D71CF7">
            <w:rPr>
              <w:lang w:val="es-CO"/>
            </w:rPr>
            <w:t xml:space="preserve"> </w:t>
          </w:r>
          <w:proofErr w:type="spellStart"/>
          <w:r w:rsidRPr="00D71CF7">
            <w:rPr>
              <w:lang w:val="es-CO"/>
            </w:rPr>
            <w:t>version</w:t>
          </w:r>
          <w:proofErr w:type="spellEnd"/>
          <w:r w:rsidRPr="00D71CF7">
            <w:rPr>
              <w:lang w:val="es-CO"/>
            </w:rPr>
            <w:t xml:space="preserve"> ISSN 0123-7799On-line </w:t>
          </w:r>
          <w:proofErr w:type="spellStart"/>
          <w:r w:rsidRPr="00D71CF7">
            <w:rPr>
              <w:lang w:val="es-CO"/>
            </w:rPr>
            <w:t>version</w:t>
          </w:r>
          <w:proofErr w:type="spellEnd"/>
          <w:r w:rsidRPr="00D71CF7">
            <w:rPr>
              <w:lang w:val="es-CO"/>
            </w:rPr>
            <w:t xml:space="preserve"> ISSN 2256-5337 </w:t>
          </w:r>
          <w:proofErr w:type="spellStart"/>
          <w:r w:rsidRPr="00D71CF7">
            <w:rPr>
              <w:lang w:val="es-CO"/>
            </w:rPr>
            <w:t>TecnoL</w:t>
          </w:r>
          <w:proofErr w:type="spellEnd"/>
          <w:r w:rsidRPr="00D71CF7">
            <w:rPr>
              <w:lang w:val="es-CO"/>
            </w:rPr>
            <w:t>. vol.20 no.39 Medellín May/</w:t>
          </w:r>
          <w:proofErr w:type="spellStart"/>
          <w:r w:rsidRPr="00D71CF7">
            <w:rPr>
              <w:lang w:val="es-CO"/>
            </w:rPr>
            <w:t>Aug</w:t>
          </w:r>
          <w:proofErr w:type="spellEnd"/>
          <w:r w:rsidRPr="00D71CF7">
            <w:rPr>
              <w:lang w:val="es-CO"/>
            </w:rPr>
            <w:t>. 2017 Artículo de investigación/</w:t>
          </w:r>
          <w:proofErr w:type="spellStart"/>
          <w:r w:rsidRPr="00D71CF7">
            <w:rPr>
              <w:lang w:val="es-CO"/>
            </w:rPr>
            <w:t>Research</w:t>
          </w:r>
          <w:proofErr w:type="spellEnd"/>
          <w:r w:rsidRPr="00D71CF7">
            <w:rPr>
              <w:lang w:val="es-CO"/>
            </w:rPr>
            <w:t xml:space="preserve"> </w:t>
          </w:r>
          <w:proofErr w:type="spellStart"/>
          <w:r w:rsidRPr="00D71CF7">
            <w:rPr>
              <w:lang w:val="es-CO"/>
            </w:rPr>
            <w:t>article</w:t>
          </w:r>
          <w:proofErr w:type="spellEnd"/>
          <w:r w:rsidRPr="00D71CF7">
            <w:rPr>
              <w:lang w:val="es-CO"/>
            </w:rPr>
            <w:t xml:space="preserve"> Big Data: una exploración de investigaciones, tecnologías y casos de aplicación Big Data: </w:t>
          </w:r>
          <w:proofErr w:type="spellStart"/>
          <w:r w:rsidRPr="00D71CF7">
            <w:rPr>
              <w:lang w:val="es-CO"/>
            </w:rPr>
            <w:t>an</w:t>
          </w:r>
          <w:proofErr w:type="spellEnd"/>
          <w:r w:rsidRPr="00D71CF7">
            <w:rPr>
              <w:lang w:val="es-CO"/>
            </w:rPr>
            <w:t xml:space="preserve"> </w:t>
          </w:r>
          <w:proofErr w:type="spellStart"/>
          <w:r w:rsidRPr="00D71CF7">
            <w:rPr>
              <w:lang w:val="es-CO"/>
            </w:rPr>
            <w:t>exploration</w:t>
          </w:r>
          <w:proofErr w:type="spellEnd"/>
          <w:r w:rsidRPr="00D71CF7">
            <w:rPr>
              <w:lang w:val="es-CO"/>
            </w:rPr>
            <w:t xml:space="preserve"> </w:t>
          </w:r>
          <w:proofErr w:type="spellStart"/>
          <w:r w:rsidRPr="00D71CF7">
            <w:rPr>
              <w:lang w:val="es-CO"/>
            </w:rPr>
            <w:t>of</w:t>
          </w:r>
          <w:proofErr w:type="spellEnd"/>
          <w:r w:rsidRPr="00D71CF7">
            <w:rPr>
              <w:lang w:val="es-CO"/>
            </w:rPr>
            <w:t xml:space="preserve"> </w:t>
          </w:r>
          <w:proofErr w:type="spellStart"/>
          <w:r w:rsidRPr="00D71CF7">
            <w:rPr>
              <w:lang w:val="es-CO"/>
            </w:rPr>
            <w:t>research</w:t>
          </w:r>
          <w:proofErr w:type="spellEnd"/>
          <w:r w:rsidRPr="00D71CF7">
            <w:rPr>
              <w:lang w:val="es-CO"/>
            </w:rPr>
            <w:t xml:space="preserve">, </w:t>
          </w:r>
          <w:proofErr w:type="spellStart"/>
          <w:r w:rsidRPr="00D71CF7">
            <w:rPr>
              <w:lang w:val="es-CO"/>
            </w:rPr>
            <w:t>technologies</w:t>
          </w:r>
          <w:proofErr w:type="spellEnd"/>
          <w:r w:rsidRPr="00D71CF7">
            <w:rPr>
              <w:lang w:val="es-CO"/>
            </w:rPr>
            <w:t xml:space="preserve"> and </w:t>
          </w:r>
          <w:proofErr w:type="spellStart"/>
          <w:r w:rsidRPr="00D71CF7">
            <w:rPr>
              <w:lang w:val="es-CO"/>
            </w:rPr>
            <w:t>application</w:t>
          </w:r>
          <w:proofErr w:type="spellEnd"/>
          <w:r w:rsidRPr="00D71CF7">
            <w:rPr>
              <w:lang w:val="es-CO"/>
            </w:rPr>
            <w:t xml:space="preserve"> cases </w:t>
          </w:r>
          <w:proofErr w:type="spellStart"/>
          <w:r w:rsidRPr="00D71CF7">
            <w:rPr>
              <w:lang w:val="es-CO"/>
            </w:rPr>
            <w:t>Emilcy</w:t>
          </w:r>
          <w:proofErr w:type="spellEnd"/>
          <w:r w:rsidRPr="00D71CF7">
            <w:rPr>
              <w:lang w:val="es-CO"/>
            </w:rPr>
            <w:t xml:space="preserve"> J. Hernández-Leal1, Néstor D. Duque-Méndez2 y Julián Moreno-Cadavid3 </w:t>
          </w:r>
          <w:hyperlink r:id="rId21" w:tgtFrame="_blank" w:history="1">
            <w:r w:rsidRPr="00D71CF7">
              <w:rPr>
                <w:rStyle w:val="Hipervnculo"/>
                <w:lang w:val="es-CO"/>
              </w:rPr>
              <w:t>http://www.scielo.org.co/scielo.php?pid=S0123-77992017000200002&amp;script=sci_arttext</w:t>
            </w:r>
          </w:hyperlink>
        </w:p>
        <w:p w14:paraId="35A18226" w14:textId="77777777" w:rsidR="00BE5B13" w:rsidRPr="000A5EBB" w:rsidRDefault="00BE5B13" w:rsidP="00F72EFD">
          <w:pPr>
            <w:pStyle w:val="Prrafodelista"/>
            <w:numPr>
              <w:ilvl w:val="0"/>
              <w:numId w:val="32"/>
            </w:numPr>
            <w:rPr>
              <w:lang w:val="en-US"/>
            </w:rPr>
          </w:pPr>
          <w:r w:rsidRPr="000A5EBB">
            <w:rPr>
              <w:lang w:val="en-US"/>
            </w:rPr>
            <w:t>How Big Data and IA work together</w:t>
          </w:r>
        </w:p>
        <w:p w14:paraId="4DF4699B" w14:textId="4B458C0C" w:rsidR="009A2937" w:rsidRPr="000A5EBB" w:rsidRDefault="00000000" w:rsidP="009A2937">
          <w:pPr>
            <w:pStyle w:val="Prrafodelista"/>
            <w:rPr>
              <w:lang w:val="en-US"/>
            </w:rPr>
          </w:pPr>
          <w:hyperlink r:id="rId22" w:history="1">
            <w:r w:rsidR="009A2937" w:rsidRPr="000A5EBB">
              <w:rPr>
                <w:rStyle w:val="Hipervnculo"/>
                <w:lang w:val="en-US"/>
              </w:rPr>
              <w:t>https://nexusintegra.io/how-big-data-and-ia-work-together/</w:t>
            </w:r>
          </w:hyperlink>
        </w:p>
        <w:p w14:paraId="0AA233B5" w14:textId="513E1618" w:rsidR="00FF1774" w:rsidRPr="00FF1774" w:rsidRDefault="00FF1774" w:rsidP="00FF1774">
          <w:pPr>
            <w:pStyle w:val="Prrafodelista"/>
            <w:numPr>
              <w:ilvl w:val="0"/>
              <w:numId w:val="32"/>
            </w:numPr>
            <w:rPr>
              <w:lang w:val="es-CO"/>
            </w:rPr>
          </w:pPr>
          <w:r w:rsidRPr="00FF1774">
            <w:rPr>
              <w:lang w:val="es-CO"/>
            </w:rPr>
            <w:t xml:space="preserve">La historia del </w:t>
          </w:r>
          <w:proofErr w:type="spellStart"/>
          <w:r w:rsidRPr="00FF1774">
            <w:rPr>
              <w:lang w:val="es-CO"/>
            </w:rPr>
            <w:t>big</w:t>
          </w:r>
          <w:proofErr w:type="spellEnd"/>
          <w:r w:rsidRPr="00FF1774">
            <w:rPr>
              <w:lang w:val="es-CO"/>
            </w:rPr>
            <w:t xml:space="preserve"> data: sus orígenes y evolución Feb 9, 2021 | BI, </w:t>
          </w:r>
          <w:proofErr w:type="spellStart"/>
          <w:r w:rsidRPr="00FF1774">
            <w:rPr>
              <w:lang w:val="es-CO"/>
            </w:rPr>
            <w:t>Bigdata</w:t>
          </w:r>
          <w:proofErr w:type="spellEnd"/>
          <w:r w:rsidRPr="00FF1774">
            <w:rPr>
              <w:lang w:val="es-CO"/>
            </w:rPr>
            <w:t xml:space="preserve"> </w:t>
          </w:r>
          <w:hyperlink r:id="rId23" w:history="1">
            <w:r w:rsidR="00471546" w:rsidRPr="00CC62D9">
              <w:rPr>
                <w:rStyle w:val="Hipervnculo"/>
                <w:lang w:val="es-CO"/>
              </w:rPr>
              <w:t>https://www.egosbi.com/histo</w:t>
            </w:r>
            <w:r w:rsidR="00471546" w:rsidRPr="00CC62D9">
              <w:rPr>
                <w:rStyle w:val="Hipervnculo"/>
                <w:lang w:val="es-CO"/>
              </w:rPr>
              <w:tab/>
            </w:r>
            <w:proofErr w:type="spellStart"/>
            <w:r w:rsidR="00471546" w:rsidRPr="00CC62D9">
              <w:rPr>
                <w:rStyle w:val="Hipervnculo"/>
                <w:lang w:val="es-CO"/>
              </w:rPr>
              <w:t>ria</w:t>
            </w:r>
            <w:proofErr w:type="spellEnd"/>
            <w:r w:rsidR="00471546" w:rsidRPr="00CC62D9">
              <w:rPr>
                <w:rStyle w:val="Hipervnculo"/>
                <w:lang w:val="es-CO"/>
              </w:rPr>
              <w:t>-del-</w:t>
            </w:r>
            <w:proofErr w:type="spellStart"/>
            <w:r w:rsidR="00471546" w:rsidRPr="00CC62D9">
              <w:rPr>
                <w:rStyle w:val="Hipervnculo"/>
                <w:lang w:val="es-CO"/>
              </w:rPr>
              <w:t>big</w:t>
            </w:r>
            <w:proofErr w:type="spellEnd"/>
            <w:r w:rsidR="00471546" w:rsidRPr="00CC62D9">
              <w:rPr>
                <w:rStyle w:val="Hipervnculo"/>
                <w:lang w:val="es-CO"/>
              </w:rPr>
              <w:t>-data/</w:t>
            </w:r>
          </w:hyperlink>
        </w:p>
        <w:p w14:paraId="5DC27F7D" w14:textId="77777777" w:rsidR="00885449" w:rsidRDefault="00716F25" w:rsidP="00716F25">
          <w:pPr>
            <w:pStyle w:val="Bibliografa"/>
            <w:numPr>
              <w:ilvl w:val="0"/>
              <w:numId w:val="32"/>
            </w:numPr>
            <w:rPr>
              <w:rStyle w:val="Hipervnculo"/>
            </w:rPr>
          </w:pPr>
          <w:r w:rsidRPr="00716F25">
            <w:rPr>
              <w:lang w:val="es-CO"/>
            </w:rPr>
            <w:t xml:space="preserve">¿A quién va dirigido el Executive </w:t>
          </w:r>
          <w:proofErr w:type="spellStart"/>
          <w:r w:rsidRPr="00716F25">
            <w:rPr>
              <w:lang w:val="es-CO"/>
            </w:rPr>
            <w:t>Program</w:t>
          </w:r>
          <w:proofErr w:type="spellEnd"/>
          <w:r w:rsidRPr="00716F25">
            <w:rPr>
              <w:lang w:val="es-CO"/>
            </w:rPr>
            <w:t xml:space="preserve"> in Analytics &amp; Big Data?</w:t>
          </w:r>
          <w:r>
            <w:rPr>
              <w:lang w:val="es-CO"/>
            </w:rPr>
            <w:t xml:space="preserve"> </w:t>
          </w:r>
          <w:hyperlink r:id="rId24" w:tgtFrame="_blank" w:history="1">
            <w:r w:rsidRPr="0050321C">
              <w:rPr>
                <w:rStyle w:val="Hipervnculo"/>
              </w:rPr>
              <w:t>https://youtu.be/Z7L8JmZE30c</w:t>
            </w:r>
          </w:hyperlink>
        </w:p>
        <w:p w14:paraId="0B9DB124" w14:textId="77777777" w:rsidR="0068094F" w:rsidRDefault="00F43DD9" w:rsidP="0068094F">
          <w:pPr>
            <w:pStyle w:val="Prrafodelista"/>
            <w:numPr>
              <w:ilvl w:val="0"/>
              <w:numId w:val="32"/>
            </w:numPr>
          </w:pPr>
          <w:proofErr w:type="spellStart"/>
          <w:r w:rsidRPr="00F43DD9">
            <w:t>What</w:t>
          </w:r>
          <w:proofErr w:type="spellEnd"/>
          <w:r w:rsidRPr="00F43DD9">
            <w:t xml:space="preserve"> </w:t>
          </w:r>
          <w:proofErr w:type="spellStart"/>
          <w:r w:rsidRPr="00F43DD9">
            <w:t>Is</w:t>
          </w:r>
          <w:proofErr w:type="spellEnd"/>
          <w:r w:rsidRPr="00F43DD9">
            <w:t xml:space="preserve"> Big Data?</w:t>
          </w:r>
        </w:p>
        <w:p w14:paraId="43F1E364" w14:textId="28480ADF" w:rsidR="0068094F" w:rsidRDefault="00000000" w:rsidP="0068094F">
          <w:pPr>
            <w:pStyle w:val="Prrafodelista"/>
          </w:pPr>
          <w:hyperlink r:id="rId25" w:history="1">
            <w:r w:rsidR="0068094F" w:rsidRPr="00DB23CB">
              <w:rPr>
                <w:rStyle w:val="Hipervnculo"/>
              </w:rPr>
              <w:t>https://www.oracle.com/big-data/what-is-big-data/</w:t>
            </w:r>
          </w:hyperlink>
        </w:p>
        <w:p w14:paraId="01F02EC3" w14:textId="77777777" w:rsidR="000C6CBC" w:rsidRDefault="00796C0B" w:rsidP="000C6CBC">
          <w:pPr>
            <w:pStyle w:val="Prrafodelista"/>
            <w:numPr>
              <w:ilvl w:val="0"/>
              <w:numId w:val="32"/>
            </w:numPr>
          </w:pPr>
          <w:r w:rsidRPr="00796C0B">
            <w:t xml:space="preserve">Big data </w:t>
          </w:r>
          <w:proofErr w:type="spellStart"/>
          <w:r w:rsidRPr="00796C0B">
            <w:t>architecture</w:t>
          </w:r>
          <w:proofErr w:type="spellEnd"/>
          <w:r w:rsidRPr="00796C0B">
            <w:t xml:space="preserve"> </w:t>
          </w:r>
          <w:proofErr w:type="spellStart"/>
          <w:r w:rsidRPr="00796C0B">
            <w:t>style</w:t>
          </w:r>
          <w:proofErr w:type="spellEnd"/>
        </w:p>
        <w:p w14:paraId="62746BB2" w14:textId="3AA1EAF5" w:rsidR="00097169" w:rsidRPr="00885449" w:rsidRDefault="00000000" w:rsidP="009128B4">
          <w:pPr>
            <w:pStyle w:val="Prrafodelista"/>
          </w:pPr>
          <w:hyperlink r:id="rId26">
            <w:r w:rsidR="000C6CBC" w:rsidRPr="15FE0BCD">
              <w:rPr>
                <w:rStyle w:val="Hipervnculo"/>
                <w:lang w:val="es-CO"/>
              </w:rPr>
              <w:t>https://learn.microsoft.com/en-us/azure/architecture/guide/architecture-styles/big-data</w:t>
            </w:r>
          </w:hyperlink>
        </w:p>
      </w:sdtContent>
    </w:sdt>
    <w:p w14:paraId="6B84BA82" w14:textId="11C9819E" w:rsidR="0061747E" w:rsidRPr="0061747E" w:rsidRDefault="0061747E" w:rsidP="0061747E"/>
    <w:p w14:paraId="1DB41B12" w14:textId="0FD82C3D" w:rsidR="004D6B86" w:rsidRDefault="004D6B86">
      <w:pPr>
        <w:pStyle w:val="Tablailustracin"/>
      </w:pPr>
    </w:p>
    <w:p w14:paraId="707AAE8C" w14:textId="77777777" w:rsidR="00234D00" w:rsidRDefault="00234D00">
      <w:pPr>
        <w:pStyle w:val="Tablailustracin"/>
      </w:pPr>
    </w:p>
    <w:p w14:paraId="566A8841" w14:textId="7F8F7D56" w:rsidR="00234D00" w:rsidRDefault="08201A2A" w:rsidP="79CA435F">
      <w:pPr>
        <w:pStyle w:val="Ttulo1"/>
        <w:rPr>
          <w:rFonts w:asciiTheme="minorHAnsi" w:eastAsiaTheme="minorEastAsia" w:hAnsiTheme="minorHAnsi" w:cstheme="minorBidi"/>
          <w:b w:val="0"/>
          <w:bCs w:val="0"/>
        </w:rPr>
      </w:pPr>
      <w:bookmarkStart w:id="15" w:name="_Toc178398079"/>
      <w:r>
        <w:lastRenderedPageBreak/>
        <w:t>Anexos</w:t>
      </w:r>
      <w:bookmarkEnd w:id="15"/>
    </w:p>
    <w:p w14:paraId="7ED87279" w14:textId="77777777" w:rsidR="006F094F" w:rsidRPr="002B55B6"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1. Big Data se refiere solo al volumen de los datos, sin importar la variedad ni la velocidad con la que se generan.</w:t>
      </w:r>
    </w:p>
    <w:p w14:paraId="045888FC" w14:textId="2108D5AE" w:rsidR="006F094F" w:rsidRDefault="006F094F" w:rsidP="006F094F">
      <w:pPr>
        <w:jc w:val="both"/>
        <w:rPr>
          <w:rFonts w:ascii="Times New Roman" w:eastAsia="Times New Roman" w:hAnsi="Times New Roman" w:cs="Times New Roman"/>
          <w:lang w:val="es-CO"/>
        </w:rPr>
      </w:pPr>
      <w:r w:rsidRPr="00D75BE5">
        <w:rPr>
          <w:rFonts w:ascii="Times New Roman" w:eastAsia="Times New Roman" w:hAnsi="Times New Roman" w:cs="Times New Roman"/>
          <w:highlight w:val="yellow"/>
          <w:lang w:val="es-CO"/>
        </w:rPr>
        <w:t>Falso</w:t>
      </w:r>
    </w:p>
    <w:p w14:paraId="50AC9719" w14:textId="73A5B2D9"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Verdadero</w:t>
      </w:r>
    </w:p>
    <w:p w14:paraId="7663FB3A" w14:textId="77777777" w:rsidR="002B55B6" w:rsidRDefault="002B55B6" w:rsidP="006F094F">
      <w:pPr>
        <w:jc w:val="both"/>
        <w:rPr>
          <w:rFonts w:ascii="Times New Roman" w:eastAsia="Times New Roman" w:hAnsi="Times New Roman" w:cs="Times New Roman"/>
          <w:b/>
          <w:bCs/>
          <w:lang w:val="es-CO"/>
        </w:rPr>
      </w:pPr>
    </w:p>
    <w:p w14:paraId="082D7FC3" w14:textId="0E9B499E" w:rsidR="006F094F" w:rsidRPr="002B55B6" w:rsidRDefault="002B55B6"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2. ¿</w:t>
      </w:r>
      <w:r w:rsidR="006F094F" w:rsidRPr="002B55B6">
        <w:rPr>
          <w:rFonts w:ascii="Times New Roman" w:eastAsia="Times New Roman" w:hAnsi="Times New Roman" w:cs="Times New Roman"/>
          <w:b/>
          <w:bCs/>
          <w:lang w:val="es-CO"/>
        </w:rPr>
        <w:t>Cuál es una de las "Tres V" que caracteriza a Big Data?</w:t>
      </w:r>
    </w:p>
    <w:p w14:paraId="6377B4ED" w14:textId="60862B46" w:rsidR="00D75BE5" w:rsidRPr="00D75BE5" w:rsidRDefault="00D75BE5" w:rsidP="006F094F">
      <w:pPr>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(Única respuesta)</w:t>
      </w:r>
    </w:p>
    <w:p w14:paraId="548B21F9" w14:textId="7B32B5DC"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a) </w:t>
      </w:r>
      <w:r w:rsidRPr="00D75BE5">
        <w:rPr>
          <w:rFonts w:ascii="Times New Roman" w:eastAsia="Times New Roman" w:hAnsi="Times New Roman" w:cs="Times New Roman"/>
          <w:highlight w:val="yellow"/>
          <w:lang w:val="es-CO"/>
        </w:rPr>
        <w:t>Velocidad</w:t>
      </w:r>
    </w:p>
    <w:p w14:paraId="78A327E4"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b) Varianza</w:t>
      </w:r>
    </w:p>
    <w:p w14:paraId="263E5F40"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c) Valor</w:t>
      </w:r>
    </w:p>
    <w:p w14:paraId="41D8D2D2"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d) Variabilidad</w:t>
      </w:r>
    </w:p>
    <w:p w14:paraId="1B61B64C" w14:textId="77777777" w:rsidR="002B55B6" w:rsidRDefault="002B55B6" w:rsidP="006F094F">
      <w:pPr>
        <w:jc w:val="both"/>
        <w:rPr>
          <w:rFonts w:ascii="Times New Roman" w:eastAsia="Times New Roman" w:hAnsi="Times New Roman" w:cs="Times New Roman"/>
          <w:b/>
          <w:bCs/>
          <w:lang w:val="es-CO"/>
        </w:rPr>
      </w:pPr>
    </w:p>
    <w:p w14:paraId="361CA173" w14:textId="0D3A948E" w:rsidR="006F094F" w:rsidRPr="002B55B6"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3.</w:t>
      </w:r>
      <w:r w:rsidR="002B55B6" w:rsidRPr="002B55B6">
        <w:rPr>
          <w:rFonts w:ascii="Times New Roman" w:eastAsia="Times New Roman" w:hAnsi="Times New Roman" w:cs="Times New Roman"/>
          <w:b/>
          <w:bCs/>
          <w:lang w:val="es-CO"/>
        </w:rPr>
        <w:t xml:space="preserve"> </w:t>
      </w:r>
      <w:r w:rsidRPr="002B55B6">
        <w:rPr>
          <w:rFonts w:ascii="Times New Roman" w:eastAsia="Times New Roman" w:hAnsi="Times New Roman" w:cs="Times New Roman"/>
          <w:b/>
          <w:bCs/>
          <w:lang w:val="es-CO"/>
        </w:rPr>
        <w:t>Big Data permite a las empresas mejorar la toma de decisiones estratégicas analizando grandes volúmenes de datos.</w:t>
      </w:r>
    </w:p>
    <w:p w14:paraId="036A867B" w14:textId="394121FC" w:rsid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Falso</w:t>
      </w:r>
    </w:p>
    <w:p w14:paraId="7AFF134E" w14:textId="5F1EC210" w:rsidR="002B55B6" w:rsidRPr="006F094F" w:rsidRDefault="002B55B6" w:rsidP="006F094F">
      <w:pPr>
        <w:jc w:val="both"/>
        <w:rPr>
          <w:rFonts w:ascii="Times New Roman" w:eastAsia="Times New Roman" w:hAnsi="Times New Roman" w:cs="Times New Roman"/>
          <w:lang w:val="es-CO"/>
        </w:rPr>
      </w:pPr>
      <w:r w:rsidRPr="00D75BE5">
        <w:rPr>
          <w:rFonts w:ascii="Times New Roman" w:eastAsia="Times New Roman" w:hAnsi="Times New Roman" w:cs="Times New Roman"/>
          <w:highlight w:val="yellow"/>
          <w:lang w:val="es-CO"/>
        </w:rPr>
        <w:t>Verdadero</w:t>
      </w:r>
    </w:p>
    <w:p w14:paraId="317E4CAA" w14:textId="77777777" w:rsidR="002B55B6" w:rsidRDefault="002B55B6" w:rsidP="006F094F">
      <w:pPr>
        <w:jc w:val="both"/>
        <w:rPr>
          <w:rFonts w:ascii="Times New Roman" w:eastAsia="Times New Roman" w:hAnsi="Times New Roman" w:cs="Times New Roman"/>
          <w:b/>
          <w:bCs/>
          <w:lang w:val="es-CO"/>
        </w:rPr>
      </w:pPr>
    </w:p>
    <w:p w14:paraId="28B5DE06" w14:textId="74A9CF30" w:rsidR="006F094F" w:rsidRPr="002B55B6"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4.</w:t>
      </w:r>
      <w:r w:rsidR="002B55B6" w:rsidRPr="002B55B6">
        <w:rPr>
          <w:rFonts w:ascii="Times New Roman" w:eastAsia="Times New Roman" w:hAnsi="Times New Roman" w:cs="Times New Roman"/>
          <w:b/>
          <w:bCs/>
          <w:lang w:val="es-CO"/>
        </w:rPr>
        <w:t xml:space="preserve"> </w:t>
      </w:r>
      <w:r w:rsidRPr="002B55B6">
        <w:rPr>
          <w:rFonts w:ascii="Times New Roman" w:eastAsia="Times New Roman" w:hAnsi="Times New Roman" w:cs="Times New Roman"/>
          <w:b/>
          <w:bCs/>
          <w:lang w:val="es-CO"/>
        </w:rPr>
        <w:t>¿Cuáles de las siguientes son aplicaciones comunes de Big Data?</w:t>
      </w:r>
    </w:p>
    <w:p w14:paraId="6AEB459E" w14:textId="4E21A138" w:rsidR="00D75BE5" w:rsidRPr="00D75BE5" w:rsidRDefault="00D75BE5" w:rsidP="006F094F">
      <w:pPr>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(Única respuesta)</w:t>
      </w:r>
    </w:p>
    <w:p w14:paraId="64134EA4" w14:textId="4AA9B0AA"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a) </w:t>
      </w:r>
      <w:r w:rsidRPr="00D75BE5">
        <w:rPr>
          <w:rFonts w:ascii="Times New Roman" w:eastAsia="Times New Roman" w:hAnsi="Times New Roman" w:cs="Times New Roman"/>
          <w:highlight w:val="yellow"/>
          <w:lang w:val="es-CO"/>
        </w:rPr>
        <w:t>Optimización de procesos</w:t>
      </w:r>
    </w:p>
    <w:p w14:paraId="53BCC7D6"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b) </w:t>
      </w:r>
      <w:r w:rsidRPr="00D75BE5">
        <w:rPr>
          <w:rFonts w:ascii="Times New Roman" w:eastAsia="Times New Roman" w:hAnsi="Times New Roman" w:cs="Times New Roman"/>
          <w:highlight w:val="yellow"/>
          <w:lang w:val="es-CO"/>
        </w:rPr>
        <w:t>Predicción de desastres naturales</w:t>
      </w:r>
    </w:p>
    <w:p w14:paraId="0C4B49EB"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c) </w:t>
      </w:r>
      <w:r w:rsidRPr="00D75BE5">
        <w:rPr>
          <w:rFonts w:ascii="Times New Roman" w:eastAsia="Times New Roman" w:hAnsi="Times New Roman" w:cs="Times New Roman"/>
          <w:highlight w:val="yellow"/>
          <w:lang w:val="es-CO"/>
        </w:rPr>
        <w:t>Marketing personalizado</w:t>
      </w:r>
    </w:p>
    <w:p w14:paraId="63C18EC9" w14:textId="16371704" w:rsidR="002B55B6" w:rsidRDefault="006F094F" w:rsidP="00D75BE5">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d) Recopilación de información manual</w:t>
      </w:r>
    </w:p>
    <w:p w14:paraId="495020A7" w14:textId="138FA617" w:rsidR="006F094F" w:rsidRPr="002B55B6"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lastRenderedPageBreak/>
        <w:t>5.</w:t>
      </w:r>
      <w:r w:rsidR="002B55B6" w:rsidRPr="002B55B6">
        <w:rPr>
          <w:rFonts w:ascii="Times New Roman" w:eastAsia="Times New Roman" w:hAnsi="Times New Roman" w:cs="Times New Roman"/>
          <w:b/>
          <w:bCs/>
          <w:lang w:val="es-CO"/>
        </w:rPr>
        <w:t xml:space="preserve"> </w:t>
      </w:r>
      <w:r w:rsidRPr="002B55B6">
        <w:rPr>
          <w:rFonts w:ascii="Times New Roman" w:eastAsia="Times New Roman" w:hAnsi="Times New Roman" w:cs="Times New Roman"/>
          <w:b/>
          <w:bCs/>
          <w:lang w:val="es-CO"/>
        </w:rPr>
        <w:t>¿Qué ejemplo histórico involucró el uso de Big Data para la biometría?</w:t>
      </w:r>
    </w:p>
    <w:p w14:paraId="4FD77842" w14:textId="5D48BDE4" w:rsidR="00D75BE5" w:rsidRPr="00D75BE5" w:rsidRDefault="00D75BE5" w:rsidP="00D75BE5">
      <w:pPr>
        <w:pStyle w:val="Prrafodelista"/>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(Selecci</w:t>
      </w:r>
      <w:r>
        <w:rPr>
          <w:rFonts w:ascii="Times New Roman" w:eastAsia="Times New Roman" w:hAnsi="Times New Roman" w:cs="Times New Roman"/>
          <w:b/>
          <w:bCs/>
          <w:lang w:val="es-CO"/>
        </w:rPr>
        <w:t>ón múltiple</w:t>
      </w:r>
      <w:r w:rsidRPr="00D75BE5">
        <w:rPr>
          <w:rFonts w:ascii="Times New Roman" w:eastAsia="Times New Roman" w:hAnsi="Times New Roman" w:cs="Times New Roman"/>
          <w:b/>
          <w:bCs/>
          <w:lang w:val="es-CO"/>
        </w:rPr>
        <w:t>)</w:t>
      </w:r>
    </w:p>
    <w:p w14:paraId="220188D4" w14:textId="4BA3393B"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a) Proyecto Genoma Humano</w:t>
      </w:r>
    </w:p>
    <w:p w14:paraId="2FEADE8B"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b) Censo de EE. UU.</w:t>
      </w:r>
    </w:p>
    <w:p w14:paraId="606856CE"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c) </w:t>
      </w:r>
      <w:r w:rsidRPr="00D75BE5">
        <w:rPr>
          <w:rFonts w:ascii="Times New Roman" w:eastAsia="Times New Roman" w:hAnsi="Times New Roman" w:cs="Times New Roman"/>
          <w:highlight w:val="yellow"/>
          <w:lang w:val="es-CO"/>
        </w:rPr>
        <w:t>Proyecto Biométrico de India</w:t>
      </w:r>
    </w:p>
    <w:p w14:paraId="1DD714A6"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d) Desarrollo de Hadoop</w:t>
      </w:r>
    </w:p>
    <w:p w14:paraId="196C5DB7" w14:textId="77777777" w:rsidR="002B55B6" w:rsidRDefault="002B55B6" w:rsidP="006F094F">
      <w:pPr>
        <w:jc w:val="both"/>
        <w:rPr>
          <w:rFonts w:ascii="Times New Roman" w:eastAsia="Times New Roman" w:hAnsi="Times New Roman" w:cs="Times New Roman"/>
          <w:lang w:val="es-CO"/>
        </w:rPr>
      </w:pPr>
    </w:p>
    <w:p w14:paraId="5F3FE8CA" w14:textId="08E37782" w:rsidR="006F094F" w:rsidRPr="006F094F" w:rsidRDefault="006F094F" w:rsidP="006F094F">
      <w:pPr>
        <w:jc w:val="both"/>
        <w:rPr>
          <w:rFonts w:ascii="Times New Roman" w:eastAsia="Times New Roman" w:hAnsi="Times New Roman" w:cs="Times New Roman"/>
          <w:lang w:val="es-CO"/>
        </w:rPr>
      </w:pPr>
      <w:r w:rsidRPr="002B55B6">
        <w:rPr>
          <w:rFonts w:ascii="Times New Roman" w:eastAsia="Times New Roman" w:hAnsi="Times New Roman" w:cs="Times New Roman"/>
          <w:b/>
          <w:bCs/>
          <w:lang w:val="es-CO"/>
        </w:rPr>
        <w:t>6.Hadoop es una herramienta comúnmente utilizada para el almacenamiento y procesamiento de datos en Big Data</w:t>
      </w:r>
      <w:r w:rsidRPr="006F094F">
        <w:rPr>
          <w:rFonts w:ascii="Times New Roman" w:eastAsia="Times New Roman" w:hAnsi="Times New Roman" w:cs="Times New Roman"/>
          <w:lang w:val="es-CO"/>
        </w:rPr>
        <w:t>.</w:t>
      </w:r>
    </w:p>
    <w:p w14:paraId="31D267F9" w14:textId="0997574D" w:rsid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Falso</w:t>
      </w:r>
    </w:p>
    <w:p w14:paraId="3F0E9981" w14:textId="35AA299D" w:rsidR="002B55B6" w:rsidRPr="006F094F" w:rsidRDefault="002B55B6" w:rsidP="006F094F">
      <w:pPr>
        <w:jc w:val="both"/>
        <w:rPr>
          <w:rFonts w:ascii="Times New Roman" w:eastAsia="Times New Roman" w:hAnsi="Times New Roman" w:cs="Times New Roman"/>
          <w:lang w:val="es-CO"/>
        </w:rPr>
      </w:pPr>
      <w:r w:rsidRPr="00D75BE5">
        <w:rPr>
          <w:rFonts w:ascii="Times New Roman" w:eastAsia="Times New Roman" w:hAnsi="Times New Roman" w:cs="Times New Roman"/>
          <w:highlight w:val="yellow"/>
          <w:lang w:val="es-CO"/>
        </w:rPr>
        <w:t>Verdadero</w:t>
      </w:r>
    </w:p>
    <w:p w14:paraId="184E7068" w14:textId="77777777" w:rsidR="002B55B6" w:rsidRDefault="002B55B6" w:rsidP="006F094F">
      <w:pPr>
        <w:jc w:val="both"/>
        <w:rPr>
          <w:rFonts w:ascii="Times New Roman" w:eastAsia="Times New Roman" w:hAnsi="Times New Roman" w:cs="Times New Roman"/>
          <w:lang w:val="es-CO"/>
        </w:rPr>
      </w:pPr>
    </w:p>
    <w:p w14:paraId="6FEB8615" w14:textId="1DE7F566" w:rsidR="006F094F" w:rsidRPr="00D75BE5" w:rsidRDefault="006F094F" w:rsidP="00D75BE5">
      <w:pPr>
        <w:pStyle w:val="Prrafodelista"/>
        <w:numPr>
          <w:ilvl w:val="0"/>
          <w:numId w:val="19"/>
        </w:numPr>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¿Cuáles son los principales sectores que se benefician de Big Data?</w:t>
      </w:r>
    </w:p>
    <w:p w14:paraId="72ED8A85" w14:textId="2A811136" w:rsidR="00D75BE5" w:rsidRPr="00D75BE5" w:rsidRDefault="00D75BE5" w:rsidP="00D75BE5">
      <w:pPr>
        <w:pStyle w:val="Prrafodelista"/>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(Selecci</w:t>
      </w:r>
      <w:r>
        <w:rPr>
          <w:rFonts w:ascii="Times New Roman" w:eastAsia="Times New Roman" w:hAnsi="Times New Roman" w:cs="Times New Roman"/>
          <w:b/>
          <w:bCs/>
          <w:lang w:val="es-CO"/>
        </w:rPr>
        <w:t>ón múltiple</w:t>
      </w:r>
      <w:r w:rsidRPr="00D75BE5">
        <w:rPr>
          <w:rFonts w:ascii="Times New Roman" w:eastAsia="Times New Roman" w:hAnsi="Times New Roman" w:cs="Times New Roman"/>
          <w:b/>
          <w:bCs/>
          <w:lang w:val="es-CO"/>
        </w:rPr>
        <w:t>)</w:t>
      </w:r>
    </w:p>
    <w:p w14:paraId="3983D089"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a) </w:t>
      </w:r>
      <w:r w:rsidRPr="00D75BE5">
        <w:rPr>
          <w:rFonts w:ascii="Times New Roman" w:eastAsia="Times New Roman" w:hAnsi="Times New Roman" w:cs="Times New Roman"/>
          <w:highlight w:val="yellow"/>
          <w:lang w:val="es-CO"/>
        </w:rPr>
        <w:t>Empresas privadas</w:t>
      </w:r>
    </w:p>
    <w:p w14:paraId="10E3E9D2"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b) </w:t>
      </w:r>
      <w:r w:rsidRPr="00D75BE5">
        <w:rPr>
          <w:rFonts w:ascii="Times New Roman" w:eastAsia="Times New Roman" w:hAnsi="Times New Roman" w:cs="Times New Roman"/>
          <w:highlight w:val="yellow"/>
          <w:lang w:val="es-CO"/>
        </w:rPr>
        <w:t>Gobierno</w:t>
      </w:r>
    </w:p>
    <w:p w14:paraId="128DCCCC"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c) </w:t>
      </w:r>
      <w:r w:rsidRPr="00D75BE5">
        <w:rPr>
          <w:rFonts w:ascii="Times New Roman" w:eastAsia="Times New Roman" w:hAnsi="Times New Roman" w:cs="Times New Roman"/>
          <w:highlight w:val="yellow"/>
          <w:lang w:val="es-CO"/>
        </w:rPr>
        <w:t>Investigación científica</w:t>
      </w:r>
    </w:p>
    <w:p w14:paraId="64F667BA"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d) Agricultura manual</w:t>
      </w:r>
    </w:p>
    <w:p w14:paraId="35A5D8CA" w14:textId="77777777" w:rsidR="002B55B6" w:rsidRDefault="002B55B6" w:rsidP="006F094F">
      <w:pPr>
        <w:jc w:val="both"/>
        <w:rPr>
          <w:rFonts w:ascii="Times New Roman" w:eastAsia="Times New Roman" w:hAnsi="Times New Roman" w:cs="Times New Roman"/>
          <w:lang w:val="es-CO"/>
        </w:rPr>
      </w:pPr>
    </w:p>
    <w:p w14:paraId="5BF63E8F" w14:textId="367A87DD" w:rsidR="006F094F"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8.</w:t>
      </w:r>
      <w:r w:rsidR="002B55B6" w:rsidRPr="002B55B6">
        <w:rPr>
          <w:rFonts w:ascii="Times New Roman" w:eastAsia="Times New Roman" w:hAnsi="Times New Roman" w:cs="Times New Roman"/>
          <w:b/>
          <w:bCs/>
          <w:lang w:val="es-CO"/>
        </w:rPr>
        <w:t xml:space="preserve"> </w:t>
      </w:r>
      <w:r w:rsidRPr="002B55B6">
        <w:rPr>
          <w:rFonts w:ascii="Times New Roman" w:eastAsia="Times New Roman" w:hAnsi="Times New Roman" w:cs="Times New Roman"/>
          <w:b/>
          <w:bCs/>
          <w:lang w:val="es-CO"/>
        </w:rPr>
        <w:t>¿Qué herramienta o tecnología se utiliza comúnmente en el procesamiento de datos en Big Data?</w:t>
      </w:r>
    </w:p>
    <w:p w14:paraId="0CF66F04" w14:textId="5F0188DA" w:rsidR="00D75BE5" w:rsidRPr="002B55B6" w:rsidRDefault="00D75BE5" w:rsidP="006F094F">
      <w:pPr>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(Única respuesta)</w:t>
      </w:r>
    </w:p>
    <w:p w14:paraId="10CAD4AF"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a) SQL</w:t>
      </w:r>
    </w:p>
    <w:p w14:paraId="504E0428"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b) </w:t>
      </w:r>
      <w:r w:rsidRPr="00D75BE5">
        <w:rPr>
          <w:rFonts w:ascii="Times New Roman" w:eastAsia="Times New Roman" w:hAnsi="Times New Roman" w:cs="Times New Roman"/>
          <w:highlight w:val="yellow"/>
          <w:lang w:val="es-CO"/>
        </w:rPr>
        <w:t>MapReduce</w:t>
      </w:r>
    </w:p>
    <w:p w14:paraId="5C02506A"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lastRenderedPageBreak/>
        <w:t>c) Excel</w:t>
      </w:r>
    </w:p>
    <w:p w14:paraId="5FD3E333"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d) MySQL</w:t>
      </w:r>
    </w:p>
    <w:p w14:paraId="2F7A9C45" w14:textId="77777777" w:rsidR="00D75BE5" w:rsidRDefault="00D75BE5" w:rsidP="006F094F">
      <w:pPr>
        <w:jc w:val="both"/>
        <w:rPr>
          <w:rFonts w:ascii="Times New Roman" w:eastAsia="Times New Roman" w:hAnsi="Times New Roman" w:cs="Times New Roman"/>
          <w:b/>
          <w:bCs/>
          <w:lang w:val="es-CO"/>
        </w:rPr>
      </w:pPr>
    </w:p>
    <w:p w14:paraId="5EBFFC8F" w14:textId="5A7AAE39" w:rsidR="006F094F" w:rsidRPr="002B55B6" w:rsidRDefault="006F094F"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9.</w:t>
      </w:r>
      <w:r w:rsidR="002B55B6">
        <w:rPr>
          <w:rFonts w:ascii="Times New Roman" w:eastAsia="Times New Roman" w:hAnsi="Times New Roman" w:cs="Times New Roman"/>
          <w:b/>
          <w:bCs/>
          <w:lang w:val="es-CO"/>
        </w:rPr>
        <w:t xml:space="preserve"> </w:t>
      </w:r>
      <w:r w:rsidRPr="002B55B6">
        <w:rPr>
          <w:rFonts w:ascii="Times New Roman" w:eastAsia="Times New Roman" w:hAnsi="Times New Roman" w:cs="Times New Roman"/>
          <w:b/>
          <w:bCs/>
          <w:lang w:val="es-CO"/>
        </w:rPr>
        <w:t>Una de las desventajas del uso de Big Data es el riesgo de comprometer la privacidad y seguridad de los datos.</w:t>
      </w:r>
    </w:p>
    <w:p w14:paraId="0648DC69" w14:textId="7BA7EDE1" w:rsid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Falso</w:t>
      </w:r>
    </w:p>
    <w:p w14:paraId="489E92B7" w14:textId="21E68EB0" w:rsidR="002B55B6" w:rsidRPr="006F094F" w:rsidRDefault="002B55B6" w:rsidP="006F094F">
      <w:pPr>
        <w:jc w:val="both"/>
        <w:rPr>
          <w:rFonts w:ascii="Times New Roman" w:eastAsia="Times New Roman" w:hAnsi="Times New Roman" w:cs="Times New Roman"/>
          <w:lang w:val="es-CO"/>
        </w:rPr>
      </w:pPr>
      <w:r w:rsidRPr="00D75BE5">
        <w:rPr>
          <w:rFonts w:ascii="Times New Roman" w:eastAsia="Times New Roman" w:hAnsi="Times New Roman" w:cs="Times New Roman"/>
          <w:highlight w:val="yellow"/>
          <w:lang w:val="es-CO"/>
        </w:rPr>
        <w:t>Verdadero</w:t>
      </w:r>
    </w:p>
    <w:p w14:paraId="3FDE920B" w14:textId="77777777" w:rsidR="002B55B6" w:rsidRDefault="002B55B6" w:rsidP="006F094F">
      <w:pPr>
        <w:jc w:val="both"/>
        <w:rPr>
          <w:rFonts w:ascii="Times New Roman" w:eastAsia="Times New Roman" w:hAnsi="Times New Roman" w:cs="Times New Roman"/>
          <w:lang w:val="es-CO"/>
        </w:rPr>
      </w:pPr>
    </w:p>
    <w:p w14:paraId="343C4F2F" w14:textId="32EFC254" w:rsidR="006F094F" w:rsidRDefault="002B55B6" w:rsidP="006F094F">
      <w:pPr>
        <w:jc w:val="both"/>
        <w:rPr>
          <w:rFonts w:ascii="Times New Roman" w:eastAsia="Times New Roman" w:hAnsi="Times New Roman" w:cs="Times New Roman"/>
          <w:b/>
          <w:bCs/>
          <w:lang w:val="es-CO"/>
        </w:rPr>
      </w:pPr>
      <w:r w:rsidRPr="002B55B6">
        <w:rPr>
          <w:rFonts w:ascii="Times New Roman" w:eastAsia="Times New Roman" w:hAnsi="Times New Roman" w:cs="Times New Roman"/>
          <w:b/>
          <w:bCs/>
          <w:lang w:val="es-CO"/>
        </w:rPr>
        <w:t>10. ¿</w:t>
      </w:r>
      <w:r w:rsidR="006F094F" w:rsidRPr="002B55B6">
        <w:rPr>
          <w:rFonts w:ascii="Times New Roman" w:eastAsia="Times New Roman" w:hAnsi="Times New Roman" w:cs="Times New Roman"/>
          <w:b/>
          <w:bCs/>
          <w:lang w:val="es-CO"/>
        </w:rPr>
        <w:t>Cuál es uno de los desafíos principales al implementar Big Data en una organización?</w:t>
      </w:r>
    </w:p>
    <w:p w14:paraId="76547F71" w14:textId="7527E5C4" w:rsidR="00D75BE5" w:rsidRPr="002B55B6" w:rsidRDefault="00D75BE5" w:rsidP="006F094F">
      <w:pPr>
        <w:jc w:val="both"/>
        <w:rPr>
          <w:rFonts w:ascii="Times New Roman" w:eastAsia="Times New Roman" w:hAnsi="Times New Roman" w:cs="Times New Roman"/>
          <w:b/>
          <w:bCs/>
          <w:lang w:val="es-CO"/>
        </w:rPr>
      </w:pPr>
      <w:r w:rsidRPr="00D75BE5">
        <w:rPr>
          <w:rFonts w:ascii="Times New Roman" w:eastAsia="Times New Roman" w:hAnsi="Times New Roman" w:cs="Times New Roman"/>
          <w:b/>
          <w:bCs/>
          <w:lang w:val="es-CO"/>
        </w:rPr>
        <w:t>(Única respuesta)</w:t>
      </w:r>
    </w:p>
    <w:p w14:paraId="08B689E8"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a) Baja capacidad de almacenamiento</w:t>
      </w:r>
    </w:p>
    <w:p w14:paraId="5DD535DD"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 xml:space="preserve">b) </w:t>
      </w:r>
      <w:r w:rsidRPr="00D75BE5">
        <w:rPr>
          <w:rFonts w:ascii="Times New Roman" w:eastAsia="Times New Roman" w:hAnsi="Times New Roman" w:cs="Times New Roman"/>
          <w:highlight w:val="yellow"/>
          <w:lang w:val="es-CO"/>
        </w:rPr>
        <w:t>Altos costos</w:t>
      </w:r>
    </w:p>
    <w:p w14:paraId="57803C0C" w14:textId="77777777" w:rsidR="006F094F" w:rsidRPr="006F094F" w:rsidRDefault="006F094F" w:rsidP="006F094F">
      <w:pPr>
        <w:jc w:val="both"/>
        <w:rPr>
          <w:rFonts w:ascii="Times New Roman" w:eastAsia="Times New Roman" w:hAnsi="Times New Roman" w:cs="Times New Roman"/>
          <w:lang w:val="es-CO"/>
        </w:rPr>
      </w:pPr>
      <w:r w:rsidRPr="006F094F">
        <w:rPr>
          <w:rFonts w:ascii="Times New Roman" w:eastAsia="Times New Roman" w:hAnsi="Times New Roman" w:cs="Times New Roman"/>
          <w:lang w:val="es-CO"/>
        </w:rPr>
        <w:t>c) Falta de datos disponibles</w:t>
      </w:r>
    </w:p>
    <w:p w14:paraId="7B91C236" w14:textId="6D8C6D40" w:rsidR="79CA435F" w:rsidRPr="008F22EA" w:rsidRDefault="006F094F" w:rsidP="006F094F">
      <w:pPr>
        <w:jc w:val="both"/>
        <w:rPr>
          <w:lang w:val="es-CO"/>
        </w:rPr>
      </w:pPr>
      <w:r w:rsidRPr="006F094F">
        <w:rPr>
          <w:rFonts w:ascii="Times New Roman" w:eastAsia="Times New Roman" w:hAnsi="Times New Roman" w:cs="Times New Roman"/>
          <w:lang w:val="es-CO"/>
        </w:rPr>
        <w:t>d) Poca conectividad a Internet</w:t>
      </w:r>
    </w:p>
    <w:p w14:paraId="3D61AE32" w14:textId="52779134" w:rsidR="79CA435F" w:rsidRDefault="79CA435F" w:rsidP="79CA435F">
      <w:pPr>
        <w:ind w:firstLine="0"/>
        <w:rPr>
          <w:rFonts w:ascii="Times New Roman" w:eastAsia="Times New Roman" w:hAnsi="Times New Roman" w:cs="Times New Roman"/>
        </w:rPr>
      </w:pPr>
    </w:p>
    <w:p w14:paraId="786CFFA8" w14:textId="0F91C290" w:rsidR="3E0AE2EA" w:rsidRDefault="3E0AE2EA" w:rsidP="79CA435F">
      <w:pPr>
        <w:ind w:firstLine="0"/>
        <w:rPr>
          <w:rFonts w:ascii="Times New Roman" w:eastAsia="Times New Roman" w:hAnsi="Times New Roman" w:cs="Times New Roman"/>
        </w:rPr>
      </w:pPr>
    </w:p>
    <w:p w14:paraId="3405AE92" w14:textId="6917062E" w:rsidR="79CA435F" w:rsidRDefault="79CA435F" w:rsidP="79CA435F"/>
    <w:p w14:paraId="2F4DA629" w14:textId="6A00D57C" w:rsidR="00234D00" w:rsidRDefault="00FE538B">
      <w:pPr>
        <w:pStyle w:val="Tablailustracin"/>
      </w:pPr>
      <w:r>
        <w:t xml:space="preserve"> </w:t>
      </w:r>
    </w:p>
    <w:sectPr w:rsidR="00234D00" w:rsidSect="0009683F">
      <w:headerReference w:type="default" r:id="rId27"/>
      <w:footerReference w:type="default" r:id="rId28"/>
      <w:headerReference w:type="first" r:id="rId29"/>
      <w:footerReference w:type="first" r:id="rId3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9D3C8" w14:textId="77777777" w:rsidR="00D376A2" w:rsidRDefault="00D376A2">
      <w:pPr>
        <w:spacing w:line="240" w:lineRule="auto"/>
      </w:pPr>
      <w:r>
        <w:separator/>
      </w:r>
    </w:p>
    <w:p w14:paraId="47EE43D9" w14:textId="77777777" w:rsidR="00D376A2" w:rsidRDefault="00D376A2"/>
  </w:endnote>
  <w:endnote w:type="continuationSeparator" w:id="0">
    <w:p w14:paraId="13958AE0" w14:textId="77777777" w:rsidR="00D376A2" w:rsidRDefault="00D376A2">
      <w:pPr>
        <w:spacing w:line="240" w:lineRule="auto"/>
      </w:pPr>
      <w:r>
        <w:continuationSeparator/>
      </w:r>
    </w:p>
    <w:p w14:paraId="6AFD81E6" w14:textId="77777777" w:rsidR="00D376A2" w:rsidRDefault="00D376A2"/>
  </w:endnote>
  <w:endnote w:type="continuationNotice" w:id="1">
    <w:p w14:paraId="6BAA92A4" w14:textId="77777777" w:rsidR="00D376A2" w:rsidRDefault="00D376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Pr>
    <w:tblGrid>
      <w:gridCol w:w="1080"/>
    </w:tblGrid>
    <w:tr w:rsidR="00563B17" w14:paraId="59692C6C" w14:textId="77777777">
      <w:tc>
        <w:tcPr>
          <w:tcW w:w="1080" w:type="dxa"/>
        </w:tcPr>
        <w:p w14:paraId="57DD21DE" w14:textId="4A40C5F8" w:rsidR="00563B17" w:rsidRDefault="00563B17" w:rsidP="001D32A5">
          <w:pPr>
            <w:pStyle w:val="Encabezado"/>
            <w:jc w:val="both"/>
          </w:pPr>
          <w:r>
            <w:rPr>
              <w:lang w:bidi="es-ES"/>
            </w:rPr>
            <w:t xml:space="preserve">                                        </w:t>
          </w:r>
        </w:p>
      </w:tc>
    </w:tr>
  </w:tbl>
  <w:p w14:paraId="68B02127" w14:textId="7EBBAAD7" w:rsidR="00563B17" w:rsidRDefault="00563B17" w:rsidP="004273E6">
    <w:pPr>
      <w:pStyle w:val="Piedepgina"/>
      <w:tabs>
        <w:tab w:val="clear" w:pos="4680"/>
        <w:tab w:val="clear" w:pos="9360"/>
        <w:tab w:val="left" w:pos="1185"/>
      </w:tabs>
      <w:ind w:firstLine="0"/>
      <w:rPr>
        <w:lang w:val="es-MX"/>
      </w:rPr>
    </w:pPr>
  </w:p>
  <w:sdt>
    <w:sdtPr>
      <w:id w:val="-1484538987"/>
      <w:docPartObj>
        <w:docPartGallery w:val="Page Numbers (Bottom of Page)"/>
        <w:docPartUnique/>
      </w:docPartObj>
    </w:sdtPr>
    <w:sdtEndPr>
      <w:rPr>
        <w:rFonts w:ascii="Times New Roman" w:hAnsi="Times New Roman" w:cs="Times New Roman"/>
      </w:rPr>
    </w:sdtEndPr>
    <w:sdtContent>
      <w:p w14:paraId="7504B22F" w14:textId="34C3801B" w:rsidR="00563B17" w:rsidRDefault="00563B17" w:rsidP="004273E6">
        <w:pPr>
          <w:pStyle w:val="Piedepgina"/>
          <w:tabs>
            <w:tab w:val="center" w:pos="4419"/>
            <w:tab w:val="right" w:pos="8838"/>
          </w:tabs>
          <w:ind w:firstLine="0"/>
          <w:jc w:val="right"/>
          <w:rPr>
            <w:rFonts w:ascii="Times New Roman" w:hAnsi="Times New Roman" w:cs="Times New Roman"/>
          </w:rPr>
        </w:pPr>
        <w:r w:rsidRPr="0006401E">
          <w:rPr>
            <w:rFonts w:ascii="Times New Roman" w:hAnsi="Times New Roman" w:cs="Times New Roman"/>
          </w:rPr>
          <w:fldChar w:fldCharType="begin"/>
        </w:r>
        <w:r w:rsidRPr="0006401E">
          <w:rPr>
            <w:rFonts w:ascii="Times New Roman" w:hAnsi="Times New Roman" w:cs="Times New Roman"/>
          </w:rPr>
          <w:instrText>PAGE   \* MERGEFORMAT</w:instrText>
        </w:r>
        <w:r w:rsidRPr="0006401E">
          <w:rPr>
            <w:rFonts w:ascii="Times New Roman" w:hAnsi="Times New Roman" w:cs="Times New Roman"/>
          </w:rPr>
          <w:fldChar w:fldCharType="separate"/>
        </w:r>
        <w:r w:rsidR="008F22EA">
          <w:rPr>
            <w:rFonts w:ascii="Times New Roman" w:hAnsi="Times New Roman" w:cs="Times New Roman"/>
            <w:noProof/>
          </w:rPr>
          <w:t>23</w:t>
        </w:r>
        <w:r w:rsidRPr="0006401E">
          <w:rPr>
            <w:rFonts w:ascii="Times New Roman" w:hAnsi="Times New Roman" w:cs="Times New Roman"/>
          </w:rPr>
          <w:fldChar w:fldCharType="end"/>
        </w:r>
      </w:p>
    </w:sdtContent>
  </w:sdt>
  <w:p w14:paraId="5E90D33D" w14:textId="77777777" w:rsidR="00563B17" w:rsidRPr="009861A0" w:rsidRDefault="00563B17" w:rsidP="00F81ABF">
    <w:pPr>
      <w:pStyle w:val="Piedepgina"/>
      <w:tabs>
        <w:tab w:val="clear" w:pos="4680"/>
        <w:tab w:val="clear" w:pos="9360"/>
        <w:tab w:val="left" w:pos="1185"/>
      </w:tabs>
      <w:ind w:firstLine="0"/>
      <w:jc w:val="right"/>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71145" w14:textId="6F474A02" w:rsidR="00563B17" w:rsidRDefault="00563B17" w:rsidP="009861A0">
    <w:pPr>
      <w:pStyle w:val="Encabezado"/>
      <w:jc w:val="right"/>
    </w:pPr>
    <w:r>
      <w:rPr>
        <w:lang w:bidi="es-ES"/>
      </w:rPr>
      <w:fldChar w:fldCharType="begin"/>
    </w:r>
    <w:r>
      <w:rPr>
        <w:lang w:bidi="es-ES"/>
      </w:rPr>
      <w:instrText xml:space="preserve"> PAGE   \* MERGEFORMAT </w:instrText>
    </w:r>
    <w:r>
      <w:rPr>
        <w:lang w:bidi="es-ES"/>
      </w:rPr>
      <w:fldChar w:fldCharType="separate"/>
    </w:r>
    <w:r w:rsidR="008F22EA">
      <w:rPr>
        <w:noProof/>
        <w:lang w:bidi="es-ES"/>
      </w:rPr>
      <w:t>1</w:t>
    </w:r>
    <w:r>
      <w:rPr>
        <w:noProof/>
        <w:lang w:bidi="es-ES"/>
      </w:rPr>
      <w:fldChar w:fldCharType="end"/>
    </w:r>
  </w:p>
  <w:p w14:paraId="1E279511" w14:textId="77777777" w:rsidR="00563B17" w:rsidRDefault="00563B17" w:rsidP="009861A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1083B" w14:textId="77777777" w:rsidR="00D376A2" w:rsidRDefault="00D376A2">
      <w:pPr>
        <w:spacing w:line="240" w:lineRule="auto"/>
      </w:pPr>
      <w:r>
        <w:separator/>
      </w:r>
    </w:p>
    <w:p w14:paraId="7745AE8D" w14:textId="77777777" w:rsidR="00D376A2" w:rsidRDefault="00D376A2"/>
  </w:footnote>
  <w:footnote w:type="continuationSeparator" w:id="0">
    <w:p w14:paraId="6CFCEBBA" w14:textId="77777777" w:rsidR="00D376A2" w:rsidRDefault="00D376A2">
      <w:pPr>
        <w:spacing w:line="240" w:lineRule="auto"/>
      </w:pPr>
      <w:r>
        <w:continuationSeparator/>
      </w:r>
    </w:p>
    <w:p w14:paraId="3DEC2D51" w14:textId="77777777" w:rsidR="00D376A2" w:rsidRDefault="00D376A2"/>
  </w:footnote>
  <w:footnote w:type="continuationNotice" w:id="1">
    <w:p w14:paraId="3453638D" w14:textId="77777777" w:rsidR="00D376A2" w:rsidRDefault="00D376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78"/>
      <w:gridCol w:w="1048"/>
    </w:tblGrid>
    <w:tr w:rsidR="00563B17" w14:paraId="1413781B" w14:textId="77777777">
      <w:tc>
        <w:tcPr>
          <w:tcW w:w="8280" w:type="dxa"/>
        </w:tcPr>
        <w:p w14:paraId="75EB35C6" w14:textId="200DEE29" w:rsidR="00563B17" w:rsidRPr="00170521" w:rsidRDefault="00000000"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xNBH1A=="/>
              <w15:appearance w15:val="hidden"/>
            </w:sdtPr>
            <w:sdtContent>
              <w:r w:rsidR="007F4CB9">
                <w:rPr>
                  <w:noProof/>
                  <w:lang w:bidi="es-ES"/>
                </w:rPr>
                <w:drawing>
                  <wp:inline distT="0" distB="0" distL="0" distR="0" wp14:anchorId="7B537266" wp14:editId="4B58B68E">
                    <wp:extent cx="1628775" cy="364515"/>
                    <wp:effectExtent l="0" t="0" r="0" b="0"/>
                    <wp:docPr id="1115297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44325" name="Imagen 1292744325"/>
                            <pic:cNvPicPr/>
                          </pic:nvPicPr>
                          <pic:blipFill>
                            <a:blip r:embed="rId1"/>
                            <a:stretch>
                              <a:fillRect/>
                            </a:stretch>
                          </pic:blipFill>
                          <pic:spPr>
                            <a:xfrm>
                              <a:off x="0" y="0"/>
                              <a:ext cx="1671549" cy="374088"/>
                            </a:xfrm>
                            <a:prstGeom prst="rect">
                              <a:avLst/>
                            </a:prstGeom>
                          </pic:spPr>
                        </pic:pic>
                      </a:graphicData>
                    </a:graphic>
                  </wp:inline>
                </w:drawing>
              </w:r>
            </w:sdtContent>
          </w:sdt>
        </w:p>
      </w:tc>
      <w:tc>
        <w:tcPr>
          <w:tcW w:w="1080" w:type="dxa"/>
        </w:tcPr>
        <w:p w14:paraId="5B7AE0EB" w14:textId="1B87D047" w:rsidR="00563B17" w:rsidRPr="009861A0" w:rsidRDefault="00563B17">
          <w:pPr>
            <w:pStyle w:val="Encabezado"/>
            <w:jc w:val="right"/>
            <w:rPr>
              <w:i/>
              <w:iCs/>
            </w:rPr>
          </w:pPr>
          <w:r w:rsidRPr="009861A0">
            <w:rPr>
              <w:i/>
              <w:iCs/>
              <w:lang w:bidi="es-ES"/>
            </w:rPr>
            <w:t>Big Data</w:t>
          </w:r>
        </w:p>
      </w:tc>
    </w:tr>
  </w:tbl>
  <w:p w14:paraId="49F36A64" w14:textId="77777777" w:rsidR="00563B17" w:rsidRDefault="00563B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78"/>
      <w:gridCol w:w="1048"/>
    </w:tblGrid>
    <w:tr w:rsidR="00563B17" w:rsidRPr="009861A0" w14:paraId="67F37776" w14:textId="77777777">
      <w:tc>
        <w:tcPr>
          <w:tcW w:w="8280" w:type="dxa"/>
        </w:tcPr>
        <w:p w14:paraId="71EF744E" w14:textId="49E282A3" w:rsidR="00563B17" w:rsidRPr="009F0414" w:rsidRDefault="00563B17" w:rsidP="00504F88">
          <w:pPr>
            <w:pStyle w:val="Encabezado"/>
          </w:pPr>
          <w:r>
            <w:rPr>
              <w:noProof/>
              <w:lang w:bidi="es-ES"/>
            </w:rPr>
            <w:t xml:space="preserve"> </w:t>
          </w:r>
          <w:r>
            <w:rPr>
              <w:noProof/>
              <w:lang w:val="en-US" w:eastAsia="en-US"/>
            </w:rPr>
            <w:drawing>
              <wp:inline distT="0" distB="0" distL="0" distR="0" wp14:anchorId="02C8575F" wp14:editId="5E48F6C8">
                <wp:extent cx="1628775" cy="364515"/>
                <wp:effectExtent l="0" t="0" r="0" b="0"/>
                <wp:docPr id="1292744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44325" name="Imagen 1292744325"/>
                        <pic:cNvPicPr/>
                      </pic:nvPicPr>
                      <pic:blipFill>
                        <a:blip r:embed="rId1"/>
                        <a:stretch>
                          <a:fillRect/>
                        </a:stretch>
                      </pic:blipFill>
                      <pic:spPr>
                        <a:xfrm>
                          <a:off x="0" y="0"/>
                          <a:ext cx="1671549" cy="374088"/>
                        </a:xfrm>
                        <a:prstGeom prst="rect">
                          <a:avLst/>
                        </a:prstGeom>
                      </pic:spPr>
                    </pic:pic>
                  </a:graphicData>
                </a:graphic>
              </wp:inline>
            </w:drawing>
          </w:r>
        </w:p>
      </w:tc>
      <w:tc>
        <w:tcPr>
          <w:tcW w:w="1080" w:type="dxa"/>
        </w:tcPr>
        <w:p w14:paraId="0A4DDBBC" w14:textId="0E3CD1A9" w:rsidR="00563B17" w:rsidRPr="009861A0" w:rsidRDefault="00563B17">
          <w:pPr>
            <w:pStyle w:val="Encabezado"/>
            <w:jc w:val="right"/>
            <w:rPr>
              <w:i/>
              <w:iCs/>
            </w:rPr>
          </w:pPr>
          <w:r w:rsidRPr="009861A0">
            <w:rPr>
              <w:i/>
              <w:iCs/>
              <w:lang w:bidi="es-ES"/>
            </w:rPr>
            <w:t>Big Data</w:t>
          </w:r>
        </w:p>
      </w:tc>
    </w:tr>
  </w:tbl>
  <w:p w14:paraId="023AE49B" w14:textId="075C46FD" w:rsidR="00563B17" w:rsidRDefault="00563B17" w:rsidP="002C627C">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LKW0rwZ5otrYm" int2:id="ybVknANf">
      <int2:state int2:value="Rejected" int2:type="AugLoop_Text_Critique"/>
    </int2:textHash>
    <int2:textHash int2:hashCode="/IEd5Mkv6fpTy7" int2:id="2eRg7Ees">
      <int2:state int2:value="Rejected" int2:type="AugLoop_Text_Critique"/>
    </int2:textHash>
    <int2:textHash int2:hashCode="T5VvJu7AX4yyuo" int2:id="3DVsYuzQ">
      <int2:state int2:value="Rejected" int2:type="AugLoop_Text_Critique"/>
    </int2:textHash>
    <int2:textHash int2:hashCode="OjEPbsch5rNi/N" int2:id="6gLHJ2cD">
      <int2:state int2:value="Rejected" int2:type="AugLoop_Text_Critique"/>
    </int2:textHash>
    <int2:textHash int2:hashCode="fCEUM/AgcVl3Qe" int2:id="KJ3IyLEy">
      <int2:state int2:value="Rejected" int2:type="AugLoop_Text_Critique"/>
    </int2:textHash>
    <int2:textHash int2:hashCode="jnHuniUq3VOr8W" int2:id="Pn5tc5G2">
      <int2:state int2:value="Rejected" int2:type="AugLoop_Text_Critique"/>
    </int2:textHash>
    <int2:textHash int2:hashCode="RZ+yluk1a+R+mU" int2:id="Rphp7l7q">
      <int2:state int2:value="Rejected" int2:type="AugLoop_Text_Critique"/>
    </int2:textHash>
    <int2:textHash int2:hashCode="kuku5Ek2vmv0CX" int2:id="TUGowSuI">
      <int2:state int2:value="Rejected" int2:type="AugLoop_Text_Critique"/>
    </int2:textHash>
    <int2:textHash int2:hashCode="TQ4y+jLVFE4fce" int2:id="fFs2VWOr">
      <int2:state int2:value="Rejected" int2:type="AugLoop_Text_Critique"/>
    </int2:textHash>
    <int2:textHash int2:hashCode="cYfa3qqYJQVL8m" int2:id="jmDAfwFQ">
      <int2:state int2:value="Rejected" int2:type="AugLoop_Text_Critique"/>
    </int2:textHash>
    <int2:bookmark int2:bookmarkName="_Int_Q8mDGhuw" int2:invalidationBookmarkName="" int2:hashCode="muabOCJd/sPM+A" int2:id="KlzynKdR">
      <int2:state int2:value="Rejected" int2:type="AugLoop_Text_Critique"/>
    </int2:bookmark>
    <int2:bookmark int2:bookmarkName="_Int_zURr9U0E" int2:invalidationBookmarkName="" int2:hashCode="ByC/ZBxIAuLqM2" int2:id="UR28azS0">
      <int2:state int2:value="Rejected" int2:type="AugLoop_Text_Critique"/>
    </int2:bookmark>
    <int2:bookmark int2:bookmarkName="_Int_zHy6dHgN" int2:invalidationBookmarkName="" int2:hashCode="ylhJkXvAvX/nuj" int2:id="ghL3Ybo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E87246"/>
    <w:multiLevelType w:val="multilevel"/>
    <w:tmpl w:val="195C3E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01FE4"/>
    <w:multiLevelType w:val="hybridMultilevel"/>
    <w:tmpl w:val="57409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3CFAB2E"/>
    <w:multiLevelType w:val="hybridMultilevel"/>
    <w:tmpl w:val="85C2EE3E"/>
    <w:lvl w:ilvl="0" w:tplc="88CED06A">
      <w:start w:val="1"/>
      <w:numFmt w:val="decimal"/>
      <w:lvlText w:val="%1."/>
      <w:lvlJc w:val="left"/>
      <w:pPr>
        <w:ind w:left="720" w:hanging="360"/>
      </w:pPr>
    </w:lvl>
    <w:lvl w:ilvl="1" w:tplc="FFD2BC18">
      <w:start w:val="1"/>
      <w:numFmt w:val="lowerLetter"/>
      <w:lvlText w:val="%2."/>
      <w:lvlJc w:val="left"/>
      <w:pPr>
        <w:ind w:left="1440" w:hanging="360"/>
      </w:pPr>
    </w:lvl>
    <w:lvl w:ilvl="2" w:tplc="91DC2AE6">
      <w:start w:val="1"/>
      <w:numFmt w:val="lowerRoman"/>
      <w:lvlText w:val="%3."/>
      <w:lvlJc w:val="right"/>
      <w:pPr>
        <w:ind w:left="2160" w:hanging="180"/>
      </w:pPr>
    </w:lvl>
    <w:lvl w:ilvl="3" w:tplc="422632EA">
      <w:start w:val="1"/>
      <w:numFmt w:val="decimal"/>
      <w:lvlText w:val="%4."/>
      <w:lvlJc w:val="left"/>
      <w:pPr>
        <w:ind w:left="2880" w:hanging="360"/>
      </w:pPr>
    </w:lvl>
    <w:lvl w:ilvl="4" w:tplc="BE46389C">
      <w:start w:val="1"/>
      <w:numFmt w:val="lowerLetter"/>
      <w:lvlText w:val="%5."/>
      <w:lvlJc w:val="left"/>
      <w:pPr>
        <w:ind w:left="3600" w:hanging="360"/>
      </w:pPr>
    </w:lvl>
    <w:lvl w:ilvl="5" w:tplc="2FDC6624">
      <w:start w:val="1"/>
      <w:numFmt w:val="lowerRoman"/>
      <w:lvlText w:val="%6."/>
      <w:lvlJc w:val="right"/>
      <w:pPr>
        <w:ind w:left="4320" w:hanging="180"/>
      </w:pPr>
    </w:lvl>
    <w:lvl w:ilvl="6" w:tplc="F6B8B03E">
      <w:start w:val="1"/>
      <w:numFmt w:val="decimal"/>
      <w:lvlText w:val="%7."/>
      <w:lvlJc w:val="left"/>
      <w:pPr>
        <w:ind w:left="5040" w:hanging="360"/>
      </w:pPr>
    </w:lvl>
    <w:lvl w:ilvl="7" w:tplc="D21AE460">
      <w:start w:val="1"/>
      <w:numFmt w:val="lowerLetter"/>
      <w:lvlText w:val="%8."/>
      <w:lvlJc w:val="left"/>
      <w:pPr>
        <w:ind w:left="5760" w:hanging="360"/>
      </w:pPr>
    </w:lvl>
    <w:lvl w:ilvl="8" w:tplc="E1484862">
      <w:start w:val="1"/>
      <w:numFmt w:val="lowerRoman"/>
      <w:lvlText w:val="%9."/>
      <w:lvlJc w:val="right"/>
      <w:pPr>
        <w:ind w:left="6480" w:hanging="180"/>
      </w:pPr>
    </w:lvl>
  </w:abstractNum>
  <w:abstractNum w:abstractNumId="13" w15:restartNumberingAfterBreak="0">
    <w:nsid w:val="0787A99D"/>
    <w:multiLevelType w:val="hybridMultilevel"/>
    <w:tmpl w:val="20A851B0"/>
    <w:lvl w:ilvl="0" w:tplc="F1340FEE">
      <w:start w:val="1"/>
      <w:numFmt w:val="bullet"/>
      <w:lvlText w:val=""/>
      <w:lvlJc w:val="left"/>
      <w:pPr>
        <w:ind w:left="720" w:hanging="360"/>
      </w:pPr>
      <w:rPr>
        <w:rFonts w:ascii="Symbol" w:hAnsi="Symbol" w:hint="default"/>
      </w:rPr>
    </w:lvl>
    <w:lvl w:ilvl="1" w:tplc="82B003B8">
      <w:start w:val="1"/>
      <w:numFmt w:val="bullet"/>
      <w:lvlText w:val="o"/>
      <w:lvlJc w:val="left"/>
      <w:pPr>
        <w:ind w:left="1440" w:hanging="360"/>
      </w:pPr>
      <w:rPr>
        <w:rFonts w:ascii="Courier New" w:hAnsi="Courier New" w:hint="default"/>
      </w:rPr>
    </w:lvl>
    <w:lvl w:ilvl="2" w:tplc="F2DA3320">
      <w:start w:val="1"/>
      <w:numFmt w:val="bullet"/>
      <w:lvlText w:val=""/>
      <w:lvlJc w:val="left"/>
      <w:pPr>
        <w:ind w:left="2160" w:hanging="360"/>
      </w:pPr>
      <w:rPr>
        <w:rFonts w:ascii="Wingdings" w:hAnsi="Wingdings" w:hint="default"/>
      </w:rPr>
    </w:lvl>
    <w:lvl w:ilvl="3" w:tplc="DE8670E8">
      <w:start w:val="1"/>
      <w:numFmt w:val="bullet"/>
      <w:lvlText w:val=""/>
      <w:lvlJc w:val="left"/>
      <w:pPr>
        <w:ind w:left="2880" w:hanging="360"/>
      </w:pPr>
      <w:rPr>
        <w:rFonts w:ascii="Symbol" w:hAnsi="Symbol" w:hint="default"/>
      </w:rPr>
    </w:lvl>
    <w:lvl w:ilvl="4" w:tplc="EB967EB4">
      <w:start w:val="1"/>
      <w:numFmt w:val="bullet"/>
      <w:lvlText w:val="o"/>
      <w:lvlJc w:val="left"/>
      <w:pPr>
        <w:ind w:left="3600" w:hanging="360"/>
      </w:pPr>
      <w:rPr>
        <w:rFonts w:ascii="Courier New" w:hAnsi="Courier New" w:hint="default"/>
      </w:rPr>
    </w:lvl>
    <w:lvl w:ilvl="5" w:tplc="6538A156">
      <w:start w:val="1"/>
      <w:numFmt w:val="bullet"/>
      <w:lvlText w:val=""/>
      <w:lvlJc w:val="left"/>
      <w:pPr>
        <w:ind w:left="4320" w:hanging="360"/>
      </w:pPr>
      <w:rPr>
        <w:rFonts w:ascii="Wingdings" w:hAnsi="Wingdings" w:hint="default"/>
      </w:rPr>
    </w:lvl>
    <w:lvl w:ilvl="6" w:tplc="F40E691C">
      <w:start w:val="1"/>
      <w:numFmt w:val="bullet"/>
      <w:lvlText w:val=""/>
      <w:lvlJc w:val="left"/>
      <w:pPr>
        <w:ind w:left="5040" w:hanging="360"/>
      </w:pPr>
      <w:rPr>
        <w:rFonts w:ascii="Symbol" w:hAnsi="Symbol" w:hint="default"/>
      </w:rPr>
    </w:lvl>
    <w:lvl w:ilvl="7" w:tplc="F862697C">
      <w:start w:val="1"/>
      <w:numFmt w:val="bullet"/>
      <w:lvlText w:val="o"/>
      <w:lvlJc w:val="left"/>
      <w:pPr>
        <w:ind w:left="5760" w:hanging="360"/>
      </w:pPr>
      <w:rPr>
        <w:rFonts w:ascii="Courier New" w:hAnsi="Courier New" w:hint="default"/>
      </w:rPr>
    </w:lvl>
    <w:lvl w:ilvl="8" w:tplc="534CF49C">
      <w:start w:val="1"/>
      <w:numFmt w:val="bullet"/>
      <w:lvlText w:val=""/>
      <w:lvlJc w:val="left"/>
      <w:pPr>
        <w:ind w:left="6480" w:hanging="360"/>
      </w:pPr>
      <w:rPr>
        <w:rFonts w:ascii="Wingdings" w:hAnsi="Wingdings" w:hint="default"/>
      </w:rPr>
    </w:lvl>
  </w:abstractNum>
  <w:abstractNum w:abstractNumId="14" w15:restartNumberingAfterBreak="0">
    <w:nsid w:val="08277E0B"/>
    <w:multiLevelType w:val="hybridMultilevel"/>
    <w:tmpl w:val="5AD63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D3218F3"/>
    <w:multiLevelType w:val="hybridMultilevel"/>
    <w:tmpl w:val="27E02BFE"/>
    <w:lvl w:ilvl="0" w:tplc="30EADE4E">
      <w:start w:val="1"/>
      <w:numFmt w:val="bullet"/>
      <w:lvlText w:val=""/>
      <w:lvlJc w:val="left"/>
      <w:pPr>
        <w:ind w:left="1080" w:hanging="360"/>
      </w:pPr>
      <w:rPr>
        <w:rFonts w:ascii="Symbol" w:hAnsi="Symbol" w:hint="default"/>
      </w:rPr>
    </w:lvl>
    <w:lvl w:ilvl="1" w:tplc="05D400F2">
      <w:start w:val="1"/>
      <w:numFmt w:val="bullet"/>
      <w:lvlText w:val="o"/>
      <w:lvlJc w:val="left"/>
      <w:pPr>
        <w:ind w:left="1800" w:hanging="360"/>
      </w:pPr>
      <w:rPr>
        <w:rFonts w:ascii="Courier New" w:hAnsi="Courier New" w:hint="default"/>
      </w:rPr>
    </w:lvl>
    <w:lvl w:ilvl="2" w:tplc="8640C0F2">
      <w:start w:val="1"/>
      <w:numFmt w:val="bullet"/>
      <w:lvlText w:val=""/>
      <w:lvlJc w:val="left"/>
      <w:pPr>
        <w:ind w:left="2520" w:hanging="360"/>
      </w:pPr>
      <w:rPr>
        <w:rFonts w:ascii="Wingdings" w:hAnsi="Wingdings" w:hint="default"/>
      </w:rPr>
    </w:lvl>
    <w:lvl w:ilvl="3" w:tplc="B50409C4">
      <w:start w:val="1"/>
      <w:numFmt w:val="bullet"/>
      <w:lvlText w:val=""/>
      <w:lvlJc w:val="left"/>
      <w:pPr>
        <w:ind w:left="3240" w:hanging="360"/>
      </w:pPr>
      <w:rPr>
        <w:rFonts w:ascii="Symbol" w:hAnsi="Symbol" w:hint="default"/>
      </w:rPr>
    </w:lvl>
    <w:lvl w:ilvl="4" w:tplc="227C4582">
      <w:start w:val="1"/>
      <w:numFmt w:val="bullet"/>
      <w:lvlText w:val="o"/>
      <w:lvlJc w:val="left"/>
      <w:pPr>
        <w:ind w:left="3960" w:hanging="360"/>
      </w:pPr>
      <w:rPr>
        <w:rFonts w:ascii="Courier New" w:hAnsi="Courier New" w:hint="default"/>
      </w:rPr>
    </w:lvl>
    <w:lvl w:ilvl="5" w:tplc="D8827934">
      <w:start w:val="1"/>
      <w:numFmt w:val="bullet"/>
      <w:lvlText w:val=""/>
      <w:lvlJc w:val="left"/>
      <w:pPr>
        <w:ind w:left="4680" w:hanging="360"/>
      </w:pPr>
      <w:rPr>
        <w:rFonts w:ascii="Wingdings" w:hAnsi="Wingdings" w:hint="default"/>
      </w:rPr>
    </w:lvl>
    <w:lvl w:ilvl="6" w:tplc="5CD0F206">
      <w:start w:val="1"/>
      <w:numFmt w:val="bullet"/>
      <w:lvlText w:val=""/>
      <w:lvlJc w:val="left"/>
      <w:pPr>
        <w:ind w:left="5400" w:hanging="360"/>
      </w:pPr>
      <w:rPr>
        <w:rFonts w:ascii="Symbol" w:hAnsi="Symbol" w:hint="default"/>
      </w:rPr>
    </w:lvl>
    <w:lvl w:ilvl="7" w:tplc="63EA6C16">
      <w:start w:val="1"/>
      <w:numFmt w:val="bullet"/>
      <w:lvlText w:val="o"/>
      <w:lvlJc w:val="left"/>
      <w:pPr>
        <w:ind w:left="6120" w:hanging="360"/>
      </w:pPr>
      <w:rPr>
        <w:rFonts w:ascii="Courier New" w:hAnsi="Courier New" w:hint="default"/>
      </w:rPr>
    </w:lvl>
    <w:lvl w:ilvl="8" w:tplc="E65C11D2">
      <w:start w:val="1"/>
      <w:numFmt w:val="bullet"/>
      <w:lvlText w:val=""/>
      <w:lvlJc w:val="left"/>
      <w:pPr>
        <w:ind w:left="6840" w:hanging="360"/>
      </w:pPr>
      <w:rPr>
        <w:rFonts w:ascii="Wingdings" w:hAnsi="Wingdings" w:hint="default"/>
      </w:rPr>
    </w:lvl>
  </w:abstractNum>
  <w:abstractNum w:abstractNumId="16" w15:restartNumberingAfterBreak="0">
    <w:nsid w:val="0DC45AC3"/>
    <w:multiLevelType w:val="multilevel"/>
    <w:tmpl w:val="6958E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676AC"/>
    <w:multiLevelType w:val="multilevel"/>
    <w:tmpl w:val="08AAC1A6"/>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8409F"/>
    <w:multiLevelType w:val="multilevel"/>
    <w:tmpl w:val="C106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C61F40"/>
    <w:multiLevelType w:val="multilevel"/>
    <w:tmpl w:val="16B474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F5196"/>
    <w:multiLevelType w:val="multilevel"/>
    <w:tmpl w:val="195C3E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E6800"/>
    <w:multiLevelType w:val="multilevel"/>
    <w:tmpl w:val="3F6690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861B3E"/>
    <w:multiLevelType w:val="multilevel"/>
    <w:tmpl w:val="81CE4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C1158"/>
    <w:multiLevelType w:val="multilevel"/>
    <w:tmpl w:val="FB5ED8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714D3"/>
    <w:multiLevelType w:val="multilevel"/>
    <w:tmpl w:val="3612E1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B502B"/>
    <w:multiLevelType w:val="hybridMultilevel"/>
    <w:tmpl w:val="9C06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0B07FA8"/>
    <w:multiLevelType w:val="multilevel"/>
    <w:tmpl w:val="6BA89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682F84"/>
    <w:multiLevelType w:val="hybridMultilevel"/>
    <w:tmpl w:val="4E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9739A1"/>
    <w:multiLevelType w:val="multilevel"/>
    <w:tmpl w:val="195C3E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14663"/>
    <w:multiLevelType w:val="hybridMultilevel"/>
    <w:tmpl w:val="F698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35FC9"/>
    <w:multiLevelType w:val="multilevel"/>
    <w:tmpl w:val="DB6C7C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285CEA"/>
    <w:multiLevelType w:val="multilevel"/>
    <w:tmpl w:val="195C3E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DD188C"/>
    <w:multiLevelType w:val="multilevel"/>
    <w:tmpl w:val="E66A1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1A7D56"/>
    <w:multiLevelType w:val="hybridMultilevel"/>
    <w:tmpl w:val="24A054FA"/>
    <w:lvl w:ilvl="0" w:tplc="F1340FEE">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42BC67A0"/>
    <w:multiLevelType w:val="multilevel"/>
    <w:tmpl w:val="7D78F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2B0CDA"/>
    <w:multiLevelType w:val="hybridMultilevel"/>
    <w:tmpl w:val="83B095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4BDD2048"/>
    <w:multiLevelType w:val="multilevel"/>
    <w:tmpl w:val="37227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4E5342"/>
    <w:multiLevelType w:val="multilevel"/>
    <w:tmpl w:val="C2748BA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CB6582"/>
    <w:multiLevelType w:val="hybridMultilevel"/>
    <w:tmpl w:val="CFF0C0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5F4517E8"/>
    <w:multiLevelType w:val="hybridMultilevel"/>
    <w:tmpl w:val="A0660B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7DE7EA2"/>
    <w:multiLevelType w:val="hybridMultilevel"/>
    <w:tmpl w:val="004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3E7952"/>
    <w:multiLevelType w:val="multilevel"/>
    <w:tmpl w:val="C2748BA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5A0745"/>
    <w:multiLevelType w:val="hybridMultilevel"/>
    <w:tmpl w:val="365E0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9A661D"/>
    <w:multiLevelType w:val="hybridMultilevel"/>
    <w:tmpl w:val="E3FA99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15:restartNumberingAfterBreak="0">
    <w:nsid w:val="7D370693"/>
    <w:multiLevelType w:val="hybridMultilevel"/>
    <w:tmpl w:val="933A90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7DB00DDB"/>
    <w:multiLevelType w:val="multilevel"/>
    <w:tmpl w:val="70DAE1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706955">
    <w:abstractNumId w:val="12"/>
  </w:num>
  <w:num w:numId="2" w16cid:durableId="1870801806">
    <w:abstractNumId w:val="15"/>
  </w:num>
  <w:num w:numId="3" w16cid:durableId="2145584562">
    <w:abstractNumId w:val="9"/>
  </w:num>
  <w:num w:numId="4" w16cid:durableId="916674729">
    <w:abstractNumId w:val="7"/>
  </w:num>
  <w:num w:numId="5" w16cid:durableId="974985917">
    <w:abstractNumId w:val="6"/>
  </w:num>
  <w:num w:numId="6" w16cid:durableId="1974555389">
    <w:abstractNumId w:val="5"/>
  </w:num>
  <w:num w:numId="7" w16cid:durableId="849682443">
    <w:abstractNumId w:val="4"/>
  </w:num>
  <w:num w:numId="8" w16cid:durableId="807360214">
    <w:abstractNumId w:val="8"/>
  </w:num>
  <w:num w:numId="9" w16cid:durableId="405031801">
    <w:abstractNumId w:val="3"/>
  </w:num>
  <w:num w:numId="10" w16cid:durableId="52849123">
    <w:abstractNumId w:val="2"/>
  </w:num>
  <w:num w:numId="11" w16cid:durableId="2134514742">
    <w:abstractNumId w:val="1"/>
  </w:num>
  <w:num w:numId="12" w16cid:durableId="173544000">
    <w:abstractNumId w:val="0"/>
  </w:num>
  <w:num w:numId="13" w16cid:durableId="143938595">
    <w:abstractNumId w:val="9"/>
    <w:lvlOverride w:ilvl="0">
      <w:startOverride w:val="1"/>
    </w:lvlOverride>
  </w:num>
  <w:num w:numId="14" w16cid:durableId="1505977410">
    <w:abstractNumId w:val="38"/>
  </w:num>
  <w:num w:numId="15" w16cid:durableId="1197157462">
    <w:abstractNumId w:val="32"/>
  </w:num>
  <w:num w:numId="16" w16cid:durableId="1272739502">
    <w:abstractNumId w:val="37"/>
  </w:num>
  <w:num w:numId="17" w16cid:durableId="1019820994">
    <w:abstractNumId w:val="22"/>
  </w:num>
  <w:num w:numId="18" w16cid:durableId="298070129">
    <w:abstractNumId w:val="26"/>
  </w:num>
  <w:num w:numId="19" w16cid:durableId="1712266219">
    <w:abstractNumId w:val="17"/>
  </w:num>
  <w:num w:numId="20" w16cid:durableId="814104887">
    <w:abstractNumId w:val="23"/>
  </w:num>
  <w:num w:numId="21" w16cid:durableId="2055038581">
    <w:abstractNumId w:val="16"/>
  </w:num>
  <w:num w:numId="22" w16cid:durableId="160388431">
    <w:abstractNumId w:val="30"/>
  </w:num>
  <w:num w:numId="23" w16cid:durableId="1423528296">
    <w:abstractNumId w:val="45"/>
  </w:num>
  <w:num w:numId="24" w16cid:durableId="1949119563">
    <w:abstractNumId w:val="41"/>
  </w:num>
  <w:num w:numId="25" w16cid:durableId="465704093">
    <w:abstractNumId w:val="36"/>
  </w:num>
  <w:num w:numId="26" w16cid:durableId="1302153554">
    <w:abstractNumId w:val="34"/>
  </w:num>
  <w:num w:numId="27" w16cid:durableId="52893692">
    <w:abstractNumId w:val="21"/>
  </w:num>
  <w:num w:numId="28" w16cid:durableId="1722552939">
    <w:abstractNumId w:val="18"/>
  </w:num>
  <w:num w:numId="29" w16cid:durableId="1534613689">
    <w:abstractNumId w:val="20"/>
  </w:num>
  <w:num w:numId="30" w16cid:durableId="627323496">
    <w:abstractNumId w:val="31"/>
  </w:num>
  <w:num w:numId="31" w16cid:durableId="949703834">
    <w:abstractNumId w:val="10"/>
  </w:num>
  <w:num w:numId="32" w16cid:durableId="408573748">
    <w:abstractNumId w:val="13"/>
  </w:num>
  <w:num w:numId="33" w16cid:durableId="1150902197">
    <w:abstractNumId w:val="33"/>
  </w:num>
  <w:num w:numId="34" w16cid:durableId="328867776">
    <w:abstractNumId w:val="42"/>
  </w:num>
  <w:num w:numId="35" w16cid:durableId="1794402516">
    <w:abstractNumId w:val="44"/>
  </w:num>
  <w:num w:numId="36" w16cid:durableId="882983221">
    <w:abstractNumId w:val="35"/>
  </w:num>
  <w:num w:numId="37" w16cid:durableId="2145341489">
    <w:abstractNumId w:val="43"/>
  </w:num>
  <w:num w:numId="38" w16cid:durableId="930234897">
    <w:abstractNumId w:val="39"/>
  </w:num>
  <w:num w:numId="39" w16cid:durableId="1765685471">
    <w:abstractNumId w:val="27"/>
  </w:num>
  <w:num w:numId="40" w16cid:durableId="822046897">
    <w:abstractNumId w:val="29"/>
  </w:num>
  <w:num w:numId="41" w16cid:durableId="6908675">
    <w:abstractNumId w:val="11"/>
  </w:num>
  <w:num w:numId="42" w16cid:durableId="847065716">
    <w:abstractNumId w:val="40"/>
  </w:num>
  <w:num w:numId="43" w16cid:durableId="1547180630">
    <w:abstractNumId w:val="25"/>
  </w:num>
  <w:num w:numId="44" w16cid:durableId="1225793713">
    <w:abstractNumId w:val="19"/>
  </w:num>
  <w:num w:numId="45" w16cid:durableId="19430197">
    <w:abstractNumId w:val="14"/>
  </w:num>
  <w:num w:numId="46" w16cid:durableId="1982688337">
    <w:abstractNumId w:val="24"/>
  </w:num>
  <w:num w:numId="47" w16cid:durableId="16645104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5A"/>
    <w:rsid w:val="00000815"/>
    <w:rsid w:val="000022E0"/>
    <w:rsid w:val="00003B96"/>
    <w:rsid w:val="00006BBA"/>
    <w:rsid w:val="0001010E"/>
    <w:rsid w:val="000217F5"/>
    <w:rsid w:val="00022A0A"/>
    <w:rsid w:val="00027AA6"/>
    <w:rsid w:val="00036C64"/>
    <w:rsid w:val="00052F05"/>
    <w:rsid w:val="000551AC"/>
    <w:rsid w:val="000564B4"/>
    <w:rsid w:val="00062931"/>
    <w:rsid w:val="00072D77"/>
    <w:rsid w:val="000735D8"/>
    <w:rsid w:val="00081A26"/>
    <w:rsid w:val="00081A89"/>
    <w:rsid w:val="00083A7F"/>
    <w:rsid w:val="000912EC"/>
    <w:rsid w:val="0009683F"/>
    <w:rsid w:val="00097169"/>
    <w:rsid w:val="000A1011"/>
    <w:rsid w:val="000A4355"/>
    <w:rsid w:val="000A5EBB"/>
    <w:rsid w:val="000C0525"/>
    <w:rsid w:val="000C3957"/>
    <w:rsid w:val="000C5795"/>
    <w:rsid w:val="000C6CBC"/>
    <w:rsid w:val="000C7739"/>
    <w:rsid w:val="000C7C0B"/>
    <w:rsid w:val="000E2F88"/>
    <w:rsid w:val="000E7174"/>
    <w:rsid w:val="000F1E55"/>
    <w:rsid w:val="00112BF0"/>
    <w:rsid w:val="00114BFA"/>
    <w:rsid w:val="00116072"/>
    <w:rsid w:val="0011775E"/>
    <w:rsid w:val="00120968"/>
    <w:rsid w:val="00142889"/>
    <w:rsid w:val="00151F12"/>
    <w:rsid w:val="0015551B"/>
    <w:rsid w:val="00155DE0"/>
    <w:rsid w:val="001602E3"/>
    <w:rsid w:val="00160C0C"/>
    <w:rsid w:val="001664A2"/>
    <w:rsid w:val="00167071"/>
    <w:rsid w:val="00170521"/>
    <w:rsid w:val="001731A1"/>
    <w:rsid w:val="00186754"/>
    <w:rsid w:val="001B4848"/>
    <w:rsid w:val="001C45D4"/>
    <w:rsid w:val="001C4A59"/>
    <w:rsid w:val="001C7ABB"/>
    <w:rsid w:val="001D32A5"/>
    <w:rsid w:val="001E2B33"/>
    <w:rsid w:val="001F447A"/>
    <w:rsid w:val="001F7399"/>
    <w:rsid w:val="00204AB3"/>
    <w:rsid w:val="00205E60"/>
    <w:rsid w:val="00212319"/>
    <w:rsid w:val="00212E4F"/>
    <w:rsid w:val="00225BE3"/>
    <w:rsid w:val="0023268F"/>
    <w:rsid w:val="00234D00"/>
    <w:rsid w:val="00242DA5"/>
    <w:rsid w:val="00242E5A"/>
    <w:rsid w:val="002435FC"/>
    <w:rsid w:val="00245D76"/>
    <w:rsid w:val="00251BFB"/>
    <w:rsid w:val="002527DF"/>
    <w:rsid w:val="00263D8A"/>
    <w:rsid w:val="002671AC"/>
    <w:rsid w:val="002734B8"/>
    <w:rsid w:val="00274E0A"/>
    <w:rsid w:val="00275D13"/>
    <w:rsid w:val="00287A67"/>
    <w:rsid w:val="002942E7"/>
    <w:rsid w:val="002A0BA4"/>
    <w:rsid w:val="002A120B"/>
    <w:rsid w:val="002A5E58"/>
    <w:rsid w:val="002A636D"/>
    <w:rsid w:val="002B55B6"/>
    <w:rsid w:val="002B6153"/>
    <w:rsid w:val="002C25C2"/>
    <w:rsid w:val="002C627C"/>
    <w:rsid w:val="002D7C4E"/>
    <w:rsid w:val="002E46FB"/>
    <w:rsid w:val="002F3CEE"/>
    <w:rsid w:val="00307586"/>
    <w:rsid w:val="00313A12"/>
    <w:rsid w:val="003165CD"/>
    <w:rsid w:val="00323450"/>
    <w:rsid w:val="00334A74"/>
    <w:rsid w:val="00336906"/>
    <w:rsid w:val="0034023A"/>
    <w:rsid w:val="0034080B"/>
    <w:rsid w:val="00344814"/>
    <w:rsid w:val="00345333"/>
    <w:rsid w:val="00346B1A"/>
    <w:rsid w:val="00351733"/>
    <w:rsid w:val="003558EB"/>
    <w:rsid w:val="00376643"/>
    <w:rsid w:val="00381C9A"/>
    <w:rsid w:val="00391BE7"/>
    <w:rsid w:val="00391EF9"/>
    <w:rsid w:val="003A06C6"/>
    <w:rsid w:val="003A1751"/>
    <w:rsid w:val="003A3FB5"/>
    <w:rsid w:val="003A6223"/>
    <w:rsid w:val="003B2473"/>
    <w:rsid w:val="003C4A3E"/>
    <w:rsid w:val="003D1DCF"/>
    <w:rsid w:val="003D69B7"/>
    <w:rsid w:val="003E0023"/>
    <w:rsid w:val="003E1FBF"/>
    <w:rsid w:val="003E36B1"/>
    <w:rsid w:val="003E4162"/>
    <w:rsid w:val="003F0964"/>
    <w:rsid w:val="003F32B6"/>
    <w:rsid w:val="003F6CB2"/>
    <w:rsid w:val="003F7CBD"/>
    <w:rsid w:val="00403FBD"/>
    <w:rsid w:val="00406981"/>
    <w:rsid w:val="00421BB0"/>
    <w:rsid w:val="00422976"/>
    <w:rsid w:val="004273E6"/>
    <w:rsid w:val="00430495"/>
    <w:rsid w:val="00431771"/>
    <w:rsid w:val="0045145F"/>
    <w:rsid w:val="00452F08"/>
    <w:rsid w:val="004634AF"/>
    <w:rsid w:val="00464C29"/>
    <w:rsid w:val="00467759"/>
    <w:rsid w:val="00471546"/>
    <w:rsid w:val="00472205"/>
    <w:rsid w:val="00473881"/>
    <w:rsid w:val="00477C05"/>
    <w:rsid w:val="00481CF8"/>
    <w:rsid w:val="00482965"/>
    <w:rsid w:val="004849C1"/>
    <w:rsid w:val="00485B44"/>
    <w:rsid w:val="004869EE"/>
    <w:rsid w:val="00492C2D"/>
    <w:rsid w:val="00497C20"/>
    <w:rsid w:val="004A29D9"/>
    <w:rsid w:val="004A3D87"/>
    <w:rsid w:val="004A42DC"/>
    <w:rsid w:val="004A4A90"/>
    <w:rsid w:val="004A52D6"/>
    <w:rsid w:val="004B18A9"/>
    <w:rsid w:val="004C4AB9"/>
    <w:rsid w:val="004D0C29"/>
    <w:rsid w:val="004D1DEF"/>
    <w:rsid w:val="004D4F8C"/>
    <w:rsid w:val="004D4FC7"/>
    <w:rsid w:val="004D57AB"/>
    <w:rsid w:val="004D67F9"/>
    <w:rsid w:val="004D6B86"/>
    <w:rsid w:val="004F38DA"/>
    <w:rsid w:val="004F5092"/>
    <w:rsid w:val="004F5CE5"/>
    <w:rsid w:val="0050321C"/>
    <w:rsid w:val="00504F88"/>
    <w:rsid w:val="005109C0"/>
    <w:rsid w:val="00514F3F"/>
    <w:rsid w:val="00520950"/>
    <w:rsid w:val="0053200B"/>
    <w:rsid w:val="0053731A"/>
    <w:rsid w:val="00542ADF"/>
    <w:rsid w:val="00543872"/>
    <w:rsid w:val="00551CEF"/>
    <w:rsid w:val="0055242C"/>
    <w:rsid w:val="00555A38"/>
    <w:rsid w:val="005573BA"/>
    <w:rsid w:val="0056173B"/>
    <w:rsid w:val="00563989"/>
    <w:rsid w:val="00563B17"/>
    <w:rsid w:val="005703CD"/>
    <w:rsid w:val="005709EC"/>
    <w:rsid w:val="005761AF"/>
    <w:rsid w:val="005821BD"/>
    <w:rsid w:val="00595412"/>
    <w:rsid w:val="00596D60"/>
    <w:rsid w:val="005A6FE6"/>
    <w:rsid w:val="005D4A21"/>
    <w:rsid w:val="005D6518"/>
    <w:rsid w:val="005D73D8"/>
    <w:rsid w:val="005E38AB"/>
    <w:rsid w:val="005F5BB1"/>
    <w:rsid w:val="005F7DA3"/>
    <w:rsid w:val="00605A73"/>
    <w:rsid w:val="0061197E"/>
    <w:rsid w:val="00617123"/>
    <w:rsid w:val="0061747E"/>
    <w:rsid w:val="00630718"/>
    <w:rsid w:val="00631214"/>
    <w:rsid w:val="006339F1"/>
    <w:rsid w:val="006342CA"/>
    <w:rsid w:val="006344E3"/>
    <w:rsid w:val="0063639D"/>
    <w:rsid w:val="0064138F"/>
    <w:rsid w:val="006413CA"/>
    <w:rsid w:val="00641876"/>
    <w:rsid w:val="00644190"/>
    <w:rsid w:val="00645290"/>
    <w:rsid w:val="006452C1"/>
    <w:rsid w:val="00647B2A"/>
    <w:rsid w:val="00647BEA"/>
    <w:rsid w:val="00655324"/>
    <w:rsid w:val="006605A5"/>
    <w:rsid w:val="00663C2A"/>
    <w:rsid w:val="0066669B"/>
    <w:rsid w:val="00667255"/>
    <w:rsid w:val="0066734E"/>
    <w:rsid w:val="00672214"/>
    <w:rsid w:val="00675027"/>
    <w:rsid w:val="0068094F"/>
    <w:rsid w:val="00682436"/>
    <w:rsid w:val="006915B3"/>
    <w:rsid w:val="00693EE1"/>
    <w:rsid w:val="006A1CE5"/>
    <w:rsid w:val="006B015B"/>
    <w:rsid w:val="006B7111"/>
    <w:rsid w:val="006C162F"/>
    <w:rsid w:val="006C4271"/>
    <w:rsid w:val="006D3C6F"/>
    <w:rsid w:val="006D59B5"/>
    <w:rsid w:val="006D658E"/>
    <w:rsid w:val="006D7EE9"/>
    <w:rsid w:val="006E5A82"/>
    <w:rsid w:val="006E5C19"/>
    <w:rsid w:val="006E6DA2"/>
    <w:rsid w:val="006F094F"/>
    <w:rsid w:val="006F44B0"/>
    <w:rsid w:val="00707D93"/>
    <w:rsid w:val="00711053"/>
    <w:rsid w:val="0071324F"/>
    <w:rsid w:val="00716F25"/>
    <w:rsid w:val="007205BD"/>
    <w:rsid w:val="00722E62"/>
    <w:rsid w:val="007240A7"/>
    <w:rsid w:val="007244DE"/>
    <w:rsid w:val="00724577"/>
    <w:rsid w:val="00730F4B"/>
    <w:rsid w:val="0074212E"/>
    <w:rsid w:val="007435DB"/>
    <w:rsid w:val="007436C6"/>
    <w:rsid w:val="0074618B"/>
    <w:rsid w:val="00752EEB"/>
    <w:rsid w:val="00753440"/>
    <w:rsid w:val="00755A35"/>
    <w:rsid w:val="00771F42"/>
    <w:rsid w:val="00785724"/>
    <w:rsid w:val="007954C0"/>
    <w:rsid w:val="0079610F"/>
    <w:rsid w:val="00796C0B"/>
    <w:rsid w:val="007A3F91"/>
    <w:rsid w:val="007A780C"/>
    <w:rsid w:val="007A7CDF"/>
    <w:rsid w:val="007B051C"/>
    <w:rsid w:val="007B183A"/>
    <w:rsid w:val="007B294C"/>
    <w:rsid w:val="007B4B93"/>
    <w:rsid w:val="007D23C0"/>
    <w:rsid w:val="007D3F73"/>
    <w:rsid w:val="007D5034"/>
    <w:rsid w:val="007F014D"/>
    <w:rsid w:val="007F3F78"/>
    <w:rsid w:val="007F4CB9"/>
    <w:rsid w:val="007F788C"/>
    <w:rsid w:val="007F7A76"/>
    <w:rsid w:val="007F7CB1"/>
    <w:rsid w:val="00802F74"/>
    <w:rsid w:val="0081390C"/>
    <w:rsid w:val="00813C08"/>
    <w:rsid w:val="00816831"/>
    <w:rsid w:val="00817B1C"/>
    <w:rsid w:val="00820556"/>
    <w:rsid w:val="008230B4"/>
    <w:rsid w:val="008317E0"/>
    <w:rsid w:val="00832030"/>
    <w:rsid w:val="00832E5E"/>
    <w:rsid w:val="008376BE"/>
    <w:rsid w:val="00837D67"/>
    <w:rsid w:val="008473CE"/>
    <w:rsid w:val="00847C99"/>
    <w:rsid w:val="00856F2F"/>
    <w:rsid w:val="008703ED"/>
    <w:rsid w:val="00871774"/>
    <w:rsid w:val="008747E8"/>
    <w:rsid w:val="00875C28"/>
    <w:rsid w:val="00885449"/>
    <w:rsid w:val="00885755"/>
    <w:rsid w:val="00887B5D"/>
    <w:rsid w:val="00887F33"/>
    <w:rsid w:val="008A1597"/>
    <w:rsid w:val="008A2A83"/>
    <w:rsid w:val="008B569C"/>
    <w:rsid w:val="008C0FFE"/>
    <w:rsid w:val="008C47D8"/>
    <w:rsid w:val="008C678B"/>
    <w:rsid w:val="008D0D80"/>
    <w:rsid w:val="008D54E6"/>
    <w:rsid w:val="008D660B"/>
    <w:rsid w:val="008E38B6"/>
    <w:rsid w:val="008E5191"/>
    <w:rsid w:val="008E6311"/>
    <w:rsid w:val="008F1BEA"/>
    <w:rsid w:val="008F22EA"/>
    <w:rsid w:val="008F244B"/>
    <w:rsid w:val="008F3ECA"/>
    <w:rsid w:val="008F552C"/>
    <w:rsid w:val="008F7380"/>
    <w:rsid w:val="00910F0E"/>
    <w:rsid w:val="009128B4"/>
    <w:rsid w:val="009129E2"/>
    <w:rsid w:val="009218A4"/>
    <w:rsid w:val="00933443"/>
    <w:rsid w:val="00947D0D"/>
    <w:rsid w:val="0095140C"/>
    <w:rsid w:val="00961AE5"/>
    <w:rsid w:val="009653D7"/>
    <w:rsid w:val="00966D59"/>
    <w:rsid w:val="0097545B"/>
    <w:rsid w:val="0097563B"/>
    <w:rsid w:val="00985726"/>
    <w:rsid w:val="009861A0"/>
    <w:rsid w:val="00991674"/>
    <w:rsid w:val="009927F0"/>
    <w:rsid w:val="00995B69"/>
    <w:rsid w:val="00995EFF"/>
    <w:rsid w:val="009A2453"/>
    <w:rsid w:val="009A2937"/>
    <w:rsid w:val="009A2C38"/>
    <w:rsid w:val="009B3599"/>
    <w:rsid w:val="009C2903"/>
    <w:rsid w:val="009C7FAA"/>
    <w:rsid w:val="009D6439"/>
    <w:rsid w:val="009E01A9"/>
    <w:rsid w:val="009E1301"/>
    <w:rsid w:val="009E31FD"/>
    <w:rsid w:val="009E6CEE"/>
    <w:rsid w:val="009F0414"/>
    <w:rsid w:val="00A02BCD"/>
    <w:rsid w:val="00A12C36"/>
    <w:rsid w:val="00A13585"/>
    <w:rsid w:val="00A2126F"/>
    <w:rsid w:val="00A255F1"/>
    <w:rsid w:val="00A32136"/>
    <w:rsid w:val="00A453D0"/>
    <w:rsid w:val="00A4601F"/>
    <w:rsid w:val="00A4757D"/>
    <w:rsid w:val="00A502E9"/>
    <w:rsid w:val="00A529FE"/>
    <w:rsid w:val="00A53E3D"/>
    <w:rsid w:val="00A56BCE"/>
    <w:rsid w:val="00A63431"/>
    <w:rsid w:val="00A73CFF"/>
    <w:rsid w:val="00A75953"/>
    <w:rsid w:val="00A77F6B"/>
    <w:rsid w:val="00A804E6"/>
    <w:rsid w:val="00A81BB2"/>
    <w:rsid w:val="00A85A74"/>
    <w:rsid w:val="00A929E2"/>
    <w:rsid w:val="00A95E2B"/>
    <w:rsid w:val="00A9658D"/>
    <w:rsid w:val="00A977E3"/>
    <w:rsid w:val="00AA5C05"/>
    <w:rsid w:val="00AA7A25"/>
    <w:rsid w:val="00AB4D59"/>
    <w:rsid w:val="00AC46A9"/>
    <w:rsid w:val="00AD092A"/>
    <w:rsid w:val="00AD327F"/>
    <w:rsid w:val="00AE0A9E"/>
    <w:rsid w:val="00AE7078"/>
    <w:rsid w:val="00AE7EAE"/>
    <w:rsid w:val="00AF014D"/>
    <w:rsid w:val="00AF132F"/>
    <w:rsid w:val="00AF1F85"/>
    <w:rsid w:val="00AF2975"/>
    <w:rsid w:val="00AF6A96"/>
    <w:rsid w:val="00AF6C00"/>
    <w:rsid w:val="00B032B1"/>
    <w:rsid w:val="00B05725"/>
    <w:rsid w:val="00B12E0F"/>
    <w:rsid w:val="00B324C3"/>
    <w:rsid w:val="00B34B2D"/>
    <w:rsid w:val="00B35CE2"/>
    <w:rsid w:val="00B42062"/>
    <w:rsid w:val="00B42773"/>
    <w:rsid w:val="00B534AD"/>
    <w:rsid w:val="00B727C9"/>
    <w:rsid w:val="00BA1BDC"/>
    <w:rsid w:val="00BA1F85"/>
    <w:rsid w:val="00BA5BBF"/>
    <w:rsid w:val="00BB3381"/>
    <w:rsid w:val="00BB4E57"/>
    <w:rsid w:val="00BB5F49"/>
    <w:rsid w:val="00BB6A9E"/>
    <w:rsid w:val="00BC38F0"/>
    <w:rsid w:val="00BE2AF3"/>
    <w:rsid w:val="00BE5B13"/>
    <w:rsid w:val="00C01300"/>
    <w:rsid w:val="00C06C4E"/>
    <w:rsid w:val="00C10E1D"/>
    <w:rsid w:val="00C10FB3"/>
    <w:rsid w:val="00C1335C"/>
    <w:rsid w:val="00C22F37"/>
    <w:rsid w:val="00C3438C"/>
    <w:rsid w:val="00C35536"/>
    <w:rsid w:val="00C40822"/>
    <w:rsid w:val="00C429D7"/>
    <w:rsid w:val="00C5686B"/>
    <w:rsid w:val="00C60535"/>
    <w:rsid w:val="00C65C39"/>
    <w:rsid w:val="00C74024"/>
    <w:rsid w:val="00C83B15"/>
    <w:rsid w:val="00C90EE6"/>
    <w:rsid w:val="00C923F0"/>
    <w:rsid w:val="00C925C8"/>
    <w:rsid w:val="00C93649"/>
    <w:rsid w:val="00C94902"/>
    <w:rsid w:val="00C95DBA"/>
    <w:rsid w:val="00CA2962"/>
    <w:rsid w:val="00CA7AC6"/>
    <w:rsid w:val="00CB0004"/>
    <w:rsid w:val="00CB3DF3"/>
    <w:rsid w:val="00CB5307"/>
    <w:rsid w:val="00CB7F84"/>
    <w:rsid w:val="00CB7FC7"/>
    <w:rsid w:val="00CC7C67"/>
    <w:rsid w:val="00CD329F"/>
    <w:rsid w:val="00CD3528"/>
    <w:rsid w:val="00CD7F78"/>
    <w:rsid w:val="00CF1B55"/>
    <w:rsid w:val="00D10A22"/>
    <w:rsid w:val="00D211AF"/>
    <w:rsid w:val="00D22B82"/>
    <w:rsid w:val="00D238BF"/>
    <w:rsid w:val="00D25C1F"/>
    <w:rsid w:val="00D376A2"/>
    <w:rsid w:val="00D45F96"/>
    <w:rsid w:val="00D66752"/>
    <w:rsid w:val="00D71CF7"/>
    <w:rsid w:val="00D73B6E"/>
    <w:rsid w:val="00D74733"/>
    <w:rsid w:val="00D75850"/>
    <w:rsid w:val="00D75BE5"/>
    <w:rsid w:val="00D77285"/>
    <w:rsid w:val="00D81582"/>
    <w:rsid w:val="00D81D5F"/>
    <w:rsid w:val="00D8510A"/>
    <w:rsid w:val="00D856A8"/>
    <w:rsid w:val="00D97285"/>
    <w:rsid w:val="00D97E99"/>
    <w:rsid w:val="00DA33D3"/>
    <w:rsid w:val="00DA3804"/>
    <w:rsid w:val="00DA5F50"/>
    <w:rsid w:val="00DB039D"/>
    <w:rsid w:val="00DB07A3"/>
    <w:rsid w:val="00DB2E59"/>
    <w:rsid w:val="00DB358F"/>
    <w:rsid w:val="00DB5C6A"/>
    <w:rsid w:val="00DB76F2"/>
    <w:rsid w:val="00DC44F1"/>
    <w:rsid w:val="00DD2513"/>
    <w:rsid w:val="00DD5FB3"/>
    <w:rsid w:val="00DE20ED"/>
    <w:rsid w:val="00DE50DD"/>
    <w:rsid w:val="00DF6D26"/>
    <w:rsid w:val="00DF7308"/>
    <w:rsid w:val="00E11729"/>
    <w:rsid w:val="00E1666A"/>
    <w:rsid w:val="00E203B6"/>
    <w:rsid w:val="00E215AF"/>
    <w:rsid w:val="00E25B67"/>
    <w:rsid w:val="00E36120"/>
    <w:rsid w:val="00E371A5"/>
    <w:rsid w:val="00E37546"/>
    <w:rsid w:val="00E44FEB"/>
    <w:rsid w:val="00E45236"/>
    <w:rsid w:val="00E45AFD"/>
    <w:rsid w:val="00E57200"/>
    <w:rsid w:val="00E6719D"/>
    <w:rsid w:val="00E727A6"/>
    <w:rsid w:val="00E72C22"/>
    <w:rsid w:val="00E7305D"/>
    <w:rsid w:val="00E8348C"/>
    <w:rsid w:val="00E85778"/>
    <w:rsid w:val="00E93D7B"/>
    <w:rsid w:val="00EA780C"/>
    <w:rsid w:val="00EB0000"/>
    <w:rsid w:val="00EB69D3"/>
    <w:rsid w:val="00EB6A5A"/>
    <w:rsid w:val="00EC507E"/>
    <w:rsid w:val="00EC7A04"/>
    <w:rsid w:val="00ED08EC"/>
    <w:rsid w:val="00EE24B7"/>
    <w:rsid w:val="00EE504E"/>
    <w:rsid w:val="00EF4E68"/>
    <w:rsid w:val="00EF7A3E"/>
    <w:rsid w:val="00F10EF6"/>
    <w:rsid w:val="00F17135"/>
    <w:rsid w:val="00F26211"/>
    <w:rsid w:val="00F31D66"/>
    <w:rsid w:val="00F35940"/>
    <w:rsid w:val="00F363EC"/>
    <w:rsid w:val="00F37009"/>
    <w:rsid w:val="00F3700D"/>
    <w:rsid w:val="00F413AC"/>
    <w:rsid w:val="00F41932"/>
    <w:rsid w:val="00F41A6A"/>
    <w:rsid w:val="00F43DD9"/>
    <w:rsid w:val="00F51586"/>
    <w:rsid w:val="00F64B16"/>
    <w:rsid w:val="00F72EFD"/>
    <w:rsid w:val="00F77E6A"/>
    <w:rsid w:val="00F77FDA"/>
    <w:rsid w:val="00F81ABF"/>
    <w:rsid w:val="00F82B69"/>
    <w:rsid w:val="00F835E6"/>
    <w:rsid w:val="00F86369"/>
    <w:rsid w:val="00F96076"/>
    <w:rsid w:val="00FA4F64"/>
    <w:rsid w:val="00FB475E"/>
    <w:rsid w:val="00FB7477"/>
    <w:rsid w:val="00FD5199"/>
    <w:rsid w:val="00FE338C"/>
    <w:rsid w:val="00FE538B"/>
    <w:rsid w:val="00FE725C"/>
    <w:rsid w:val="00FF1774"/>
    <w:rsid w:val="00FF78C5"/>
    <w:rsid w:val="01723927"/>
    <w:rsid w:val="019479E4"/>
    <w:rsid w:val="01A4FBC9"/>
    <w:rsid w:val="01EEDB9D"/>
    <w:rsid w:val="01FD47A4"/>
    <w:rsid w:val="02450A92"/>
    <w:rsid w:val="02ACE18B"/>
    <w:rsid w:val="0332D4D7"/>
    <w:rsid w:val="04B8EC8B"/>
    <w:rsid w:val="04F1CA8F"/>
    <w:rsid w:val="054E3A2C"/>
    <w:rsid w:val="056664B8"/>
    <w:rsid w:val="057C0554"/>
    <w:rsid w:val="059DE6F1"/>
    <w:rsid w:val="05DD2CE1"/>
    <w:rsid w:val="05F08FB7"/>
    <w:rsid w:val="0619A60D"/>
    <w:rsid w:val="06AFEC96"/>
    <w:rsid w:val="06D068EF"/>
    <w:rsid w:val="070933C5"/>
    <w:rsid w:val="07ECD00F"/>
    <w:rsid w:val="08201A2A"/>
    <w:rsid w:val="088E8C08"/>
    <w:rsid w:val="08996EE0"/>
    <w:rsid w:val="08DCEBAD"/>
    <w:rsid w:val="09167E27"/>
    <w:rsid w:val="09178DE2"/>
    <w:rsid w:val="0928BD4B"/>
    <w:rsid w:val="094FDC3C"/>
    <w:rsid w:val="0954F1F9"/>
    <w:rsid w:val="09F6BE0D"/>
    <w:rsid w:val="0B7EFAD7"/>
    <w:rsid w:val="0BF116DB"/>
    <w:rsid w:val="0C5001B0"/>
    <w:rsid w:val="0C5507BB"/>
    <w:rsid w:val="0C675FCD"/>
    <w:rsid w:val="0C79FFCC"/>
    <w:rsid w:val="0CC85178"/>
    <w:rsid w:val="0F368C10"/>
    <w:rsid w:val="0FD9F888"/>
    <w:rsid w:val="102A8227"/>
    <w:rsid w:val="1163EC17"/>
    <w:rsid w:val="11D7CDFB"/>
    <w:rsid w:val="136BCC22"/>
    <w:rsid w:val="138D667C"/>
    <w:rsid w:val="13FAE374"/>
    <w:rsid w:val="14402CDE"/>
    <w:rsid w:val="146F37E7"/>
    <w:rsid w:val="14BCCADB"/>
    <w:rsid w:val="157F73BC"/>
    <w:rsid w:val="15FE0BCD"/>
    <w:rsid w:val="16388F36"/>
    <w:rsid w:val="16E89866"/>
    <w:rsid w:val="171FA121"/>
    <w:rsid w:val="17B1FD55"/>
    <w:rsid w:val="17FE0D0F"/>
    <w:rsid w:val="183C09AF"/>
    <w:rsid w:val="18ED82E7"/>
    <w:rsid w:val="1AEAA96D"/>
    <w:rsid w:val="1B16C4FE"/>
    <w:rsid w:val="1B37B733"/>
    <w:rsid w:val="1B5741F6"/>
    <w:rsid w:val="1C130B87"/>
    <w:rsid w:val="1C4CC3C8"/>
    <w:rsid w:val="1C5FFDD0"/>
    <w:rsid w:val="1D2FC71B"/>
    <w:rsid w:val="1E3A62AA"/>
    <w:rsid w:val="1FB39DA3"/>
    <w:rsid w:val="2177A38D"/>
    <w:rsid w:val="2306CBFB"/>
    <w:rsid w:val="233BB3F9"/>
    <w:rsid w:val="237EB07B"/>
    <w:rsid w:val="23F7804F"/>
    <w:rsid w:val="24137AB9"/>
    <w:rsid w:val="24389F66"/>
    <w:rsid w:val="246133FA"/>
    <w:rsid w:val="24CA87A9"/>
    <w:rsid w:val="26866EC3"/>
    <w:rsid w:val="27DC4618"/>
    <w:rsid w:val="28FB717C"/>
    <w:rsid w:val="2905EF84"/>
    <w:rsid w:val="29096991"/>
    <w:rsid w:val="2AAEA2DF"/>
    <w:rsid w:val="2D19C380"/>
    <w:rsid w:val="2E381991"/>
    <w:rsid w:val="2E63722A"/>
    <w:rsid w:val="2F1ECD6C"/>
    <w:rsid w:val="303DAF92"/>
    <w:rsid w:val="30BF606A"/>
    <w:rsid w:val="30FBC10F"/>
    <w:rsid w:val="3214CB37"/>
    <w:rsid w:val="323D9E6F"/>
    <w:rsid w:val="326942CF"/>
    <w:rsid w:val="326B4908"/>
    <w:rsid w:val="328A56EE"/>
    <w:rsid w:val="33CCC8F1"/>
    <w:rsid w:val="33FA843C"/>
    <w:rsid w:val="3411A025"/>
    <w:rsid w:val="3423CA7C"/>
    <w:rsid w:val="352EAAC0"/>
    <w:rsid w:val="35EB0564"/>
    <w:rsid w:val="36439817"/>
    <w:rsid w:val="3712D9F0"/>
    <w:rsid w:val="3715E7BF"/>
    <w:rsid w:val="387B04AE"/>
    <w:rsid w:val="387B478F"/>
    <w:rsid w:val="387E50A4"/>
    <w:rsid w:val="38EDD984"/>
    <w:rsid w:val="38FF798C"/>
    <w:rsid w:val="3AB20754"/>
    <w:rsid w:val="3AF14B06"/>
    <w:rsid w:val="3AF27A9E"/>
    <w:rsid w:val="3AF6BDE1"/>
    <w:rsid w:val="3B03B377"/>
    <w:rsid w:val="3B1AD7F8"/>
    <w:rsid w:val="3BCD8291"/>
    <w:rsid w:val="3CDC7269"/>
    <w:rsid w:val="3DBD60CF"/>
    <w:rsid w:val="3E0AE2EA"/>
    <w:rsid w:val="3E287CB4"/>
    <w:rsid w:val="40885FE3"/>
    <w:rsid w:val="40D7BA14"/>
    <w:rsid w:val="41C1D780"/>
    <w:rsid w:val="4397A128"/>
    <w:rsid w:val="47EBC75B"/>
    <w:rsid w:val="485FF47E"/>
    <w:rsid w:val="493B2292"/>
    <w:rsid w:val="4965C33F"/>
    <w:rsid w:val="4A1673F1"/>
    <w:rsid w:val="4A62C5BB"/>
    <w:rsid w:val="4A7762C2"/>
    <w:rsid w:val="4AD35C49"/>
    <w:rsid w:val="4AD580B8"/>
    <w:rsid w:val="4B3F09B8"/>
    <w:rsid w:val="4BE84BB8"/>
    <w:rsid w:val="4CB0527B"/>
    <w:rsid w:val="4D07B8C7"/>
    <w:rsid w:val="4DC9C292"/>
    <w:rsid w:val="4DE6AD6A"/>
    <w:rsid w:val="4ECA009C"/>
    <w:rsid w:val="4FF426EC"/>
    <w:rsid w:val="5091F451"/>
    <w:rsid w:val="50D2E42B"/>
    <w:rsid w:val="512887B7"/>
    <w:rsid w:val="513DD2CF"/>
    <w:rsid w:val="518AF5FB"/>
    <w:rsid w:val="51F8CF35"/>
    <w:rsid w:val="525D76FA"/>
    <w:rsid w:val="5264AD51"/>
    <w:rsid w:val="53252D91"/>
    <w:rsid w:val="53C53B6F"/>
    <w:rsid w:val="54557805"/>
    <w:rsid w:val="54DC6C8B"/>
    <w:rsid w:val="55F9A3FD"/>
    <w:rsid w:val="563B2FEF"/>
    <w:rsid w:val="568B93C2"/>
    <w:rsid w:val="57CB0784"/>
    <w:rsid w:val="58AF9F7F"/>
    <w:rsid w:val="58FA7ABF"/>
    <w:rsid w:val="5961F234"/>
    <w:rsid w:val="5A00E77B"/>
    <w:rsid w:val="5AC8DA21"/>
    <w:rsid w:val="5B76A1EB"/>
    <w:rsid w:val="5B9CF161"/>
    <w:rsid w:val="5BAD3864"/>
    <w:rsid w:val="5C0403F0"/>
    <w:rsid w:val="5D59A61B"/>
    <w:rsid w:val="5DF69624"/>
    <w:rsid w:val="612A0323"/>
    <w:rsid w:val="61B23789"/>
    <w:rsid w:val="61C45899"/>
    <w:rsid w:val="62BC5E2D"/>
    <w:rsid w:val="62E2514F"/>
    <w:rsid w:val="632C3632"/>
    <w:rsid w:val="637CCA9F"/>
    <w:rsid w:val="63EBA002"/>
    <w:rsid w:val="64D83929"/>
    <w:rsid w:val="653FDD6D"/>
    <w:rsid w:val="660E9AF2"/>
    <w:rsid w:val="66D1BDE6"/>
    <w:rsid w:val="67C3A83C"/>
    <w:rsid w:val="68283E45"/>
    <w:rsid w:val="684080ED"/>
    <w:rsid w:val="68DF966A"/>
    <w:rsid w:val="6962C637"/>
    <w:rsid w:val="69D2B947"/>
    <w:rsid w:val="69F2D8DD"/>
    <w:rsid w:val="6A1BAF6C"/>
    <w:rsid w:val="6BEFA12D"/>
    <w:rsid w:val="6CE924A7"/>
    <w:rsid w:val="6DF7CB7A"/>
    <w:rsid w:val="6E19E8ED"/>
    <w:rsid w:val="6E213D7D"/>
    <w:rsid w:val="6ECAF96C"/>
    <w:rsid w:val="6EFC5BA4"/>
    <w:rsid w:val="702EF37B"/>
    <w:rsid w:val="70600100"/>
    <w:rsid w:val="70C19872"/>
    <w:rsid w:val="71A5AD29"/>
    <w:rsid w:val="71BE87CD"/>
    <w:rsid w:val="72CED1AC"/>
    <w:rsid w:val="72F086E9"/>
    <w:rsid w:val="745FCA3F"/>
    <w:rsid w:val="7517EFEA"/>
    <w:rsid w:val="76369D2C"/>
    <w:rsid w:val="765E55C5"/>
    <w:rsid w:val="77196397"/>
    <w:rsid w:val="7735AAD8"/>
    <w:rsid w:val="77E128A5"/>
    <w:rsid w:val="7849728C"/>
    <w:rsid w:val="79CA435F"/>
    <w:rsid w:val="7A499417"/>
    <w:rsid w:val="7B1B6E9F"/>
    <w:rsid w:val="7C091E44"/>
    <w:rsid w:val="7C93BE56"/>
    <w:rsid w:val="7DCFAA75"/>
    <w:rsid w:val="7DD9F739"/>
    <w:rsid w:val="7DFDF808"/>
    <w:rsid w:val="7E919DCA"/>
    <w:rsid w:val="7F9BF243"/>
    <w:rsid w:val="7FB925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6FB3C1"/>
  <w15:chartTrackingRefBased/>
  <w15:docId w15:val="{1F9D3A3C-72B3-4CEB-8364-1D08E743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74"/>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3"/>
      </w:numPr>
      <w:contextualSpacing/>
    </w:pPr>
  </w:style>
  <w:style w:type="paragraph" w:styleId="Listaconvietas2">
    <w:name w:val="List Bullet 2"/>
    <w:basedOn w:val="Normal"/>
    <w:uiPriority w:val="99"/>
    <w:semiHidden/>
    <w:unhideWhenUsed/>
    <w:pPr>
      <w:numPr>
        <w:numId w:val="4"/>
      </w:numPr>
      <w:ind w:firstLine="0"/>
      <w:contextualSpacing/>
    </w:pPr>
  </w:style>
  <w:style w:type="paragraph" w:styleId="Listaconvietas3">
    <w:name w:val="List Bullet 3"/>
    <w:basedOn w:val="Normal"/>
    <w:uiPriority w:val="99"/>
    <w:semiHidden/>
    <w:unhideWhenUsed/>
    <w:pPr>
      <w:numPr>
        <w:numId w:val="5"/>
      </w:numPr>
      <w:ind w:firstLine="0"/>
      <w:contextualSpacing/>
    </w:pPr>
  </w:style>
  <w:style w:type="paragraph" w:styleId="Listaconvietas4">
    <w:name w:val="List Bullet 4"/>
    <w:basedOn w:val="Normal"/>
    <w:uiPriority w:val="99"/>
    <w:semiHidden/>
    <w:unhideWhenUsed/>
    <w:pPr>
      <w:numPr>
        <w:numId w:val="6"/>
      </w:numPr>
      <w:ind w:firstLine="0"/>
      <w:contextualSpacing/>
    </w:pPr>
  </w:style>
  <w:style w:type="paragraph" w:styleId="Listaconvietas5">
    <w:name w:val="List Bullet 5"/>
    <w:basedOn w:val="Normal"/>
    <w:uiPriority w:val="99"/>
    <w:semiHidden/>
    <w:unhideWhenUsed/>
    <w:pPr>
      <w:numPr>
        <w:numId w:val="7"/>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8"/>
      </w:numPr>
      <w:contextualSpacing/>
    </w:pPr>
  </w:style>
  <w:style w:type="paragraph" w:styleId="Listaconnmeros2">
    <w:name w:val="List Number 2"/>
    <w:basedOn w:val="Normal"/>
    <w:uiPriority w:val="99"/>
    <w:semiHidden/>
    <w:unhideWhenUsed/>
    <w:pPr>
      <w:numPr>
        <w:numId w:val="9"/>
      </w:numPr>
      <w:ind w:firstLine="0"/>
      <w:contextualSpacing/>
    </w:pPr>
  </w:style>
  <w:style w:type="paragraph" w:styleId="Listaconnmeros3">
    <w:name w:val="List Number 3"/>
    <w:basedOn w:val="Normal"/>
    <w:uiPriority w:val="99"/>
    <w:semiHidden/>
    <w:unhideWhenUsed/>
    <w:pPr>
      <w:numPr>
        <w:numId w:val="10"/>
      </w:numPr>
      <w:ind w:firstLine="0"/>
      <w:contextualSpacing/>
    </w:pPr>
  </w:style>
  <w:style w:type="paragraph" w:styleId="Listaconnmeros4">
    <w:name w:val="List Number 4"/>
    <w:basedOn w:val="Normal"/>
    <w:uiPriority w:val="99"/>
    <w:semiHidden/>
    <w:unhideWhenUsed/>
    <w:pPr>
      <w:numPr>
        <w:numId w:val="11"/>
      </w:numPr>
      <w:ind w:firstLine="0"/>
      <w:contextualSpacing/>
    </w:pPr>
  </w:style>
  <w:style w:type="paragraph" w:styleId="Listaconnmeros5">
    <w:name w:val="List Number 5"/>
    <w:basedOn w:val="Normal"/>
    <w:uiPriority w:val="99"/>
    <w:semiHidden/>
    <w:unhideWhenUsed/>
    <w:pPr>
      <w:numPr>
        <w:numId w:val="12"/>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551CEF"/>
    <w:pPr>
      <w:spacing w:after="100"/>
    </w:pPr>
  </w:style>
  <w:style w:type="paragraph" w:styleId="TDC2">
    <w:name w:val="toc 2"/>
    <w:basedOn w:val="Normal"/>
    <w:next w:val="Normal"/>
    <w:autoRedefine/>
    <w:uiPriority w:val="39"/>
    <w:unhideWhenUsed/>
    <w:rsid w:val="00551CEF"/>
    <w:pPr>
      <w:spacing w:after="100"/>
      <w:ind w:left="240"/>
    </w:pPr>
  </w:style>
  <w:style w:type="paragraph" w:styleId="TDC3">
    <w:name w:val="toc 3"/>
    <w:basedOn w:val="Normal"/>
    <w:next w:val="Normal"/>
    <w:autoRedefine/>
    <w:uiPriority w:val="39"/>
    <w:unhideWhenUsed/>
    <w:rsid w:val="00551CEF"/>
    <w:pPr>
      <w:spacing w:after="100"/>
      <w:ind w:left="480"/>
    </w:pPr>
  </w:style>
  <w:style w:type="character" w:styleId="Hipervnculo">
    <w:name w:val="Hyperlink"/>
    <w:basedOn w:val="Fuentedeprrafopredeter"/>
    <w:uiPriority w:val="99"/>
    <w:unhideWhenUsed/>
    <w:rsid w:val="00551CEF"/>
    <w:rPr>
      <w:color w:val="5F5F5F" w:themeColor="hyperlink"/>
      <w:u w:val="single"/>
    </w:rPr>
  </w:style>
  <w:style w:type="character" w:customStyle="1" w:styleId="Mencinsinresolver1">
    <w:name w:val="Mención sin resolver1"/>
    <w:basedOn w:val="Fuentedeprrafopredeter"/>
    <w:uiPriority w:val="99"/>
    <w:semiHidden/>
    <w:unhideWhenUsed/>
    <w:rsid w:val="00406981"/>
    <w:rPr>
      <w:color w:val="605E5C"/>
      <w:shd w:val="clear" w:color="auto" w:fill="E1DFDD"/>
    </w:rPr>
  </w:style>
  <w:style w:type="character" w:styleId="Hipervnculovisitado">
    <w:name w:val="FollowedHyperlink"/>
    <w:basedOn w:val="Fuentedeprrafopredeter"/>
    <w:uiPriority w:val="99"/>
    <w:semiHidden/>
    <w:unhideWhenUsed/>
    <w:rsid w:val="00406981"/>
    <w:rPr>
      <w:color w:val="6C6C6C" w:themeColor="followedHyperlink"/>
      <w:u w:val="single"/>
    </w:rPr>
  </w:style>
  <w:style w:type="character" w:styleId="Textoennegrita">
    <w:name w:val="Strong"/>
    <w:basedOn w:val="Fuentedeprrafopredeter"/>
    <w:uiPriority w:val="22"/>
    <w:qFormat/>
    <w:rsid w:val="00E11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5916">
      <w:bodyDiv w:val="1"/>
      <w:marLeft w:val="0"/>
      <w:marRight w:val="0"/>
      <w:marTop w:val="0"/>
      <w:marBottom w:val="0"/>
      <w:divBdr>
        <w:top w:val="none" w:sz="0" w:space="0" w:color="auto"/>
        <w:left w:val="none" w:sz="0" w:space="0" w:color="auto"/>
        <w:bottom w:val="none" w:sz="0" w:space="0" w:color="auto"/>
        <w:right w:val="none" w:sz="0" w:space="0" w:color="auto"/>
      </w:divBdr>
    </w:div>
    <w:div w:id="12034721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329433">
      <w:bodyDiv w:val="1"/>
      <w:marLeft w:val="0"/>
      <w:marRight w:val="0"/>
      <w:marTop w:val="0"/>
      <w:marBottom w:val="0"/>
      <w:divBdr>
        <w:top w:val="none" w:sz="0" w:space="0" w:color="auto"/>
        <w:left w:val="none" w:sz="0" w:space="0" w:color="auto"/>
        <w:bottom w:val="none" w:sz="0" w:space="0" w:color="auto"/>
        <w:right w:val="none" w:sz="0" w:space="0" w:color="auto"/>
      </w:divBdr>
      <w:divsChild>
        <w:div w:id="128406495">
          <w:marLeft w:val="0"/>
          <w:marRight w:val="0"/>
          <w:marTop w:val="0"/>
          <w:marBottom w:val="0"/>
          <w:divBdr>
            <w:top w:val="none" w:sz="0" w:space="0" w:color="auto"/>
            <w:left w:val="none" w:sz="0" w:space="0" w:color="auto"/>
            <w:bottom w:val="none" w:sz="0" w:space="0" w:color="auto"/>
            <w:right w:val="none" w:sz="0" w:space="0" w:color="auto"/>
          </w:divBdr>
        </w:div>
        <w:div w:id="719783923">
          <w:marLeft w:val="0"/>
          <w:marRight w:val="0"/>
          <w:marTop w:val="0"/>
          <w:marBottom w:val="0"/>
          <w:divBdr>
            <w:top w:val="none" w:sz="0" w:space="0" w:color="auto"/>
            <w:left w:val="none" w:sz="0" w:space="0" w:color="auto"/>
            <w:bottom w:val="none" w:sz="0" w:space="0" w:color="auto"/>
            <w:right w:val="none" w:sz="0" w:space="0" w:color="auto"/>
          </w:divBdr>
        </w:div>
        <w:div w:id="1303847260">
          <w:marLeft w:val="0"/>
          <w:marRight w:val="0"/>
          <w:marTop w:val="0"/>
          <w:marBottom w:val="0"/>
          <w:divBdr>
            <w:top w:val="none" w:sz="0" w:space="0" w:color="auto"/>
            <w:left w:val="none" w:sz="0" w:space="0" w:color="auto"/>
            <w:bottom w:val="none" w:sz="0" w:space="0" w:color="auto"/>
            <w:right w:val="none" w:sz="0" w:space="0" w:color="auto"/>
          </w:divBdr>
        </w:div>
        <w:div w:id="1762722809">
          <w:marLeft w:val="0"/>
          <w:marRight w:val="0"/>
          <w:marTop w:val="0"/>
          <w:marBottom w:val="0"/>
          <w:divBdr>
            <w:top w:val="none" w:sz="0" w:space="0" w:color="auto"/>
            <w:left w:val="none" w:sz="0" w:space="0" w:color="auto"/>
            <w:bottom w:val="none" w:sz="0" w:space="0" w:color="auto"/>
            <w:right w:val="none" w:sz="0" w:space="0" w:color="auto"/>
          </w:divBdr>
        </w:div>
        <w:div w:id="1845128530">
          <w:marLeft w:val="0"/>
          <w:marRight w:val="0"/>
          <w:marTop w:val="0"/>
          <w:marBottom w:val="0"/>
          <w:divBdr>
            <w:top w:val="none" w:sz="0" w:space="0" w:color="auto"/>
            <w:left w:val="none" w:sz="0" w:space="0" w:color="auto"/>
            <w:bottom w:val="none" w:sz="0" w:space="0" w:color="auto"/>
            <w:right w:val="none" w:sz="0" w:space="0" w:color="auto"/>
          </w:divBdr>
        </w:div>
        <w:div w:id="2129272011">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5444476">
      <w:bodyDiv w:val="1"/>
      <w:marLeft w:val="0"/>
      <w:marRight w:val="0"/>
      <w:marTop w:val="0"/>
      <w:marBottom w:val="0"/>
      <w:divBdr>
        <w:top w:val="none" w:sz="0" w:space="0" w:color="auto"/>
        <w:left w:val="none" w:sz="0" w:space="0" w:color="auto"/>
        <w:bottom w:val="none" w:sz="0" w:space="0" w:color="auto"/>
        <w:right w:val="none" w:sz="0" w:space="0" w:color="auto"/>
      </w:divBdr>
      <w:divsChild>
        <w:div w:id="121656976">
          <w:marLeft w:val="0"/>
          <w:marRight w:val="0"/>
          <w:marTop w:val="0"/>
          <w:marBottom w:val="0"/>
          <w:divBdr>
            <w:top w:val="none" w:sz="0" w:space="0" w:color="auto"/>
            <w:left w:val="none" w:sz="0" w:space="0" w:color="auto"/>
            <w:bottom w:val="none" w:sz="0" w:space="0" w:color="auto"/>
            <w:right w:val="none" w:sz="0" w:space="0" w:color="auto"/>
          </w:divBdr>
        </w:div>
        <w:div w:id="141233899">
          <w:marLeft w:val="0"/>
          <w:marRight w:val="0"/>
          <w:marTop w:val="0"/>
          <w:marBottom w:val="0"/>
          <w:divBdr>
            <w:top w:val="none" w:sz="0" w:space="0" w:color="auto"/>
            <w:left w:val="none" w:sz="0" w:space="0" w:color="auto"/>
            <w:bottom w:val="none" w:sz="0" w:space="0" w:color="auto"/>
            <w:right w:val="none" w:sz="0" w:space="0" w:color="auto"/>
          </w:divBdr>
        </w:div>
        <w:div w:id="195584875">
          <w:marLeft w:val="0"/>
          <w:marRight w:val="0"/>
          <w:marTop w:val="0"/>
          <w:marBottom w:val="0"/>
          <w:divBdr>
            <w:top w:val="none" w:sz="0" w:space="0" w:color="auto"/>
            <w:left w:val="none" w:sz="0" w:space="0" w:color="auto"/>
            <w:bottom w:val="none" w:sz="0" w:space="0" w:color="auto"/>
            <w:right w:val="none" w:sz="0" w:space="0" w:color="auto"/>
          </w:divBdr>
        </w:div>
        <w:div w:id="264390178">
          <w:marLeft w:val="0"/>
          <w:marRight w:val="0"/>
          <w:marTop w:val="0"/>
          <w:marBottom w:val="0"/>
          <w:divBdr>
            <w:top w:val="none" w:sz="0" w:space="0" w:color="auto"/>
            <w:left w:val="none" w:sz="0" w:space="0" w:color="auto"/>
            <w:bottom w:val="none" w:sz="0" w:space="0" w:color="auto"/>
            <w:right w:val="none" w:sz="0" w:space="0" w:color="auto"/>
          </w:divBdr>
        </w:div>
        <w:div w:id="329259110">
          <w:marLeft w:val="0"/>
          <w:marRight w:val="0"/>
          <w:marTop w:val="0"/>
          <w:marBottom w:val="0"/>
          <w:divBdr>
            <w:top w:val="none" w:sz="0" w:space="0" w:color="auto"/>
            <w:left w:val="none" w:sz="0" w:space="0" w:color="auto"/>
            <w:bottom w:val="none" w:sz="0" w:space="0" w:color="auto"/>
            <w:right w:val="none" w:sz="0" w:space="0" w:color="auto"/>
          </w:divBdr>
        </w:div>
        <w:div w:id="358818971">
          <w:marLeft w:val="0"/>
          <w:marRight w:val="0"/>
          <w:marTop w:val="0"/>
          <w:marBottom w:val="0"/>
          <w:divBdr>
            <w:top w:val="none" w:sz="0" w:space="0" w:color="auto"/>
            <w:left w:val="none" w:sz="0" w:space="0" w:color="auto"/>
            <w:bottom w:val="none" w:sz="0" w:space="0" w:color="auto"/>
            <w:right w:val="none" w:sz="0" w:space="0" w:color="auto"/>
          </w:divBdr>
        </w:div>
        <w:div w:id="458500128">
          <w:marLeft w:val="0"/>
          <w:marRight w:val="0"/>
          <w:marTop w:val="0"/>
          <w:marBottom w:val="0"/>
          <w:divBdr>
            <w:top w:val="none" w:sz="0" w:space="0" w:color="auto"/>
            <w:left w:val="none" w:sz="0" w:space="0" w:color="auto"/>
            <w:bottom w:val="none" w:sz="0" w:space="0" w:color="auto"/>
            <w:right w:val="none" w:sz="0" w:space="0" w:color="auto"/>
          </w:divBdr>
        </w:div>
        <w:div w:id="497576155">
          <w:marLeft w:val="0"/>
          <w:marRight w:val="0"/>
          <w:marTop w:val="0"/>
          <w:marBottom w:val="0"/>
          <w:divBdr>
            <w:top w:val="none" w:sz="0" w:space="0" w:color="auto"/>
            <w:left w:val="none" w:sz="0" w:space="0" w:color="auto"/>
            <w:bottom w:val="none" w:sz="0" w:space="0" w:color="auto"/>
            <w:right w:val="none" w:sz="0" w:space="0" w:color="auto"/>
          </w:divBdr>
        </w:div>
        <w:div w:id="501119858">
          <w:marLeft w:val="0"/>
          <w:marRight w:val="0"/>
          <w:marTop w:val="0"/>
          <w:marBottom w:val="0"/>
          <w:divBdr>
            <w:top w:val="none" w:sz="0" w:space="0" w:color="auto"/>
            <w:left w:val="none" w:sz="0" w:space="0" w:color="auto"/>
            <w:bottom w:val="none" w:sz="0" w:space="0" w:color="auto"/>
            <w:right w:val="none" w:sz="0" w:space="0" w:color="auto"/>
          </w:divBdr>
        </w:div>
        <w:div w:id="545917359">
          <w:marLeft w:val="0"/>
          <w:marRight w:val="0"/>
          <w:marTop w:val="0"/>
          <w:marBottom w:val="0"/>
          <w:divBdr>
            <w:top w:val="none" w:sz="0" w:space="0" w:color="auto"/>
            <w:left w:val="none" w:sz="0" w:space="0" w:color="auto"/>
            <w:bottom w:val="none" w:sz="0" w:space="0" w:color="auto"/>
            <w:right w:val="none" w:sz="0" w:space="0" w:color="auto"/>
          </w:divBdr>
        </w:div>
        <w:div w:id="615868355">
          <w:marLeft w:val="0"/>
          <w:marRight w:val="0"/>
          <w:marTop w:val="0"/>
          <w:marBottom w:val="0"/>
          <w:divBdr>
            <w:top w:val="none" w:sz="0" w:space="0" w:color="auto"/>
            <w:left w:val="none" w:sz="0" w:space="0" w:color="auto"/>
            <w:bottom w:val="none" w:sz="0" w:space="0" w:color="auto"/>
            <w:right w:val="none" w:sz="0" w:space="0" w:color="auto"/>
          </w:divBdr>
        </w:div>
        <w:div w:id="824861556">
          <w:marLeft w:val="0"/>
          <w:marRight w:val="0"/>
          <w:marTop w:val="0"/>
          <w:marBottom w:val="0"/>
          <w:divBdr>
            <w:top w:val="none" w:sz="0" w:space="0" w:color="auto"/>
            <w:left w:val="none" w:sz="0" w:space="0" w:color="auto"/>
            <w:bottom w:val="none" w:sz="0" w:space="0" w:color="auto"/>
            <w:right w:val="none" w:sz="0" w:space="0" w:color="auto"/>
          </w:divBdr>
        </w:div>
        <w:div w:id="841555147">
          <w:marLeft w:val="0"/>
          <w:marRight w:val="0"/>
          <w:marTop w:val="0"/>
          <w:marBottom w:val="0"/>
          <w:divBdr>
            <w:top w:val="none" w:sz="0" w:space="0" w:color="auto"/>
            <w:left w:val="none" w:sz="0" w:space="0" w:color="auto"/>
            <w:bottom w:val="none" w:sz="0" w:space="0" w:color="auto"/>
            <w:right w:val="none" w:sz="0" w:space="0" w:color="auto"/>
          </w:divBdr>
        </w:div>
        <w:div w:id="910772289">
          <w:marLeft w:val="0"/>
          <w:marRight w:val="0"/>
          <w:marTop w:val="0"/>
          <w:marBottom w:val="0"/>
          <w:divBdr>
            <w:top w:val="none" w:sz="0" w:space="0" w:color="auto"/>
            <w:left w:val="none" w:sz="0" w:space="0" w:color="auto"/>
            <w:bottom w:val="none" w:sz="0" w:space="0" w:color="auto"/>
            <w:right w:val="none" w:sz="0" w:space="0" w:color="auto"/>
          </w:divBdr>
        </w:div>
        <w:div w:id="1186090580">
          <w:marLeft w:val="0"/>
          <w:marRight w:val="0"/>
          <w:marTop w:val="0"/>
          <w:marBottom w:val="0"/>
          <w:divBdr>
            <w:top w:val="none" w:sz="0" w:space="0" w:color="auto"/>
            <w:left w:val="none" w:sz="0" w:space="0" w:color="auto"/>
            <w:bottom w:val="none" w:sz="0" w:space="0" w:color="auto"/>
            <w:right w:val="none" w:sz="0" w:space="0" w:color="auto"/>
          </w:divBdr>
        </w:div>
        <w:div w:id="1198080672">
          <w:marLeft w:val="0"/>
          <w:marRight w:val="0"/>
          <w:marTop w:val="0"/>
          <w:marBottom w:val="0"/>
          <w:divBdr>
            <w:top w:val="none" w:sz="0" w:space="0" w:color="auto"/>
            <w:left w:val="none" w:sz="0" w:space="0" w:color="auto"/>
            <w:bottom w:val="none" w:sz="0" w:space="0" w:color="auto"/>
            <w:right w:val="none" w:sz="0" w:space="0" w:color="auto"/>
          </w:divBdr>
        </w:div>
        <w:div w:id="1276402071">
          <w:marLeft w:val="0"/>
          <w:marRight w:val="0"/>
          <w:marTop w:val="0"/>
          <w:marBottom w:val="0"/>
          <w:divBdr>
            <w:top w:val="none" w:sz="0" w:space="0" w:color="auto"/>
            <w:left w:val="none" w:sz="0" w:space="0" w:color="auto"/>
            <w:bottom w:val="none" w:sz="0" w:space="0" w:color="auto"/>
            <w:right w:val="none" w:sz="0" w:space="0" w:color="auto"/>
          </w:divBdr>
        </w:div>
        <w:div w:id="1461220577">
          <w:marLeft w:val="0"/>
          <w:marRight w:val="0"/>
          <w:marTop w:val="0"/>
          <w:marBottom w:val="0"/>
          <w:divBdr>
            <w:top w:val="none" w:sz="0" w:space="0" w:color="auto"/>
            <w:left w:val="none" w:sz="0" w:space="0" w:color="auto"/>
            <w:bottom w:val="none" w:sz="0" w:space="0" w:color="auto"/>
            <w:right w:val="none" w:sz="0" w:space="0" w:color="auto"/>
          </w:divBdr>
        </w:div>
        <w:div w:id="1544710766">
          <w:marLeft w:val="0"/>
          <w:marRight w:val="0"/>
          <w:marTop w:val="0"/>
          <w:marBottom w:val="0"/>
          <w:divBdr>
            <w:top w:val="none" w:sz="0" w:space="0" w:color="auto"/>
            <w:left w:val="none" w:sz="0" w:space="0" w:color="auto"/>
            <w:bottom w:val="none" w:sz="0" w:space="0" w:color="auto"/>
            <w:right w:val="none" w:sz="0" w:space="0" w:color="auto"/>
          </w:divBdr>
        </w:div>
        <w:div w:id="1617103268">
          <w:marLeft w:val="0"/>
          <w:marRight w:val="0"/>
          <w:marTop w:val="0"/>
          <w:marBottom w:val="0"/>
          <w:divBdr>
            <w:top w:val="none" w:sz="0" w:space="0" w:color="auto"/>
            <w:left w:val="none" w:sz="0" w:space="0" w:color="auto"/>
            <w:bottom w:val="none" w:sz="0" w:space="0" w:color="auto"/>
            <w:right w:val="none" w:sz="0" w:space="0" w:color="auto"/>
          </w:divBdr>
        </w:div>
        <w:div w:id="1630938442">
          <w:marLeft w:val="0"/>
          <w:marRight w:val="0"/>
          <w:marTop w:val="0"/>
          <w:marBottom w:val="0"/>
          <w:divBdr>
            <w:top w:val="none" w:sz="0" w:space="0" w:color="auto"/>
            <w:left w:val="none" w:sz="0" w:space="0" w:color="auto"/>
            <w:bottom w:val="none" w:sz="0" w:space="0" w:color="auto"/>
            <w:right w:val="none" w:sz="0" w:space="0" w:color="auto"/>
          </w:divBdr>
        </w:div>
        <w:div w:id="1646423135">
          <w:marLeft w:val="0"/>
          <w:marRight w:val="0"/>
          <w:marTop w:val="0"/>
          <w:marBottom w:val="0"/>
          <w:divBdr>
            <w:top w:val="none" w:sz="0" w:space="0" w:color="auto"/>
            <w:left w:val="none" w:sz="0" w:space="0" w:color="auto"/>
            <w:bottom w:val="none" w:sz="0" w:space="0" w:color="auto"/>
            <w:right w:val="none" w:sz="0" w:space="0" w:color="auto"/>
          </w:divBdr>
        </w:div>
        <w:div w:id="1665931839">
          <w:marLeft w:val="0"/>
          <w:marRight w:val="0"/>
          <w:marTop w:val="0"/>
          <w:marBottom w:val="0"/>
          <w:divBdr>
            <w:top w:val="none" w:sz="0" w:space="0" w:color="auto"/>
            <w:left w:val="none" w:sz="0" w:space="0" w:color="auto"/>
            <w:bottom w:val="none" w:sz="0" w:space="0" w:color="auto"/>
            <w:right w:val="none" w:sz="0" w:space="0" w:color="auto"/>
          </w:divBdr>
        </w:div>
        <w:div w:id="1866208650">
          <w:marLeft w:val="0"/>
          <w:marRight w:val="0"/>
          <w:marTop w:val="0"/>
          <w:marBottom w:val="0"/>
          <w:divBdr>
            <w:top w:val="none" w:sz="0" w:space="0" w:color="auto"/>
            <w:left w:val="none" w:sz="0" w:space="0" w:color="auto"/>
            <w:bottom w:val="none" w:sz="0" w:space="0" w:color="auto"/>
            <w:right w:val="none" w:sz="0" w:space="0" w:color="auto"/>
          </w:divBdr>
        </w:div>
        <w:div w:id="1945267602">
          <w:marLeft w:val="0"/>
          <w:marRight w:val="0"/>
          <w:marTop w:val="0"/>
          <w:marBottom w:val="0"/>
          <w:divBdr>
            <w:top w:val="none" w:sz="0" w:space="0" w:color="auto"/>
            <w:left w:val="none" w:sz="0" w:space="0" w:color="auto"/>
            <w:bottom w:val="none" w:sz="0" w:space="0" w:color="auto"/>
            <w:right w:val="none" w:sz="0" w:space="0" w:color="auto"/>
          </w:divBdr>
        </w:div>
        <w:div w:id="2036618512">
          <w:marLeft w:val="0"/>
          <w:marRight w:val="0"/>
          <w:marTop w:val="0"/>
          <w:marBottom w:val="0"/>
          <w:divBdr>
            <w:top w:val="none" w:sz="0" w:space="0" w:color="auto"/>
            <w:left w:val="none" w:sz="0" w:space="0" w:color="auto"/>
            <w:bottom w:val="none" w:sz="0" w:space="0" w:color="auto"/>
            <w:right w:val="none" w:sz="0" w:space="0" w:color="auto"/>
          </w:divBdr>
        </w:div>
        <w:div w:id="2129926354">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6585496">
      <w:bodyDiv w:val="1"/>
      <w:marLeft w:val="0"/>
      <w:marRight w:val="0"/>
      <w:marTop w:val="0"/>
      <w:marBottom w:val="0"/>
      <w:divBdr>
        <w:top w:val="none" w:sz="0" w:space="0" w:color="auto"/>
        <w:left w:val="none" w:sz="0" w:space="0" w:color="auto"/>
        <w:bottom w:val="none" w:sz="0" w:space="0" w:color="auto"/>
        <w:right w:val="none" w:sz="0" w:space="0" w:color="auto"/>
      </w:divBdr>
      <w:divsChild>
        <w:div w:id="202446024">
          <w:marLeft w:val="0"/>
          <w:marRight w:val="0"/>
          <w:marTop w:val="0"/>
          <w:marBottom w:val="0"/>
          <w:divBdr>
            <w:top w:val="none" w:sz="0" w:space="0" w:color="auto"/>
            <w:left w:val="none" w:sz="0" w:space="0" w:color="auto"/>
            <w:bottom w:val="none" w:sz="0" w:space="0" w:color="auto"/>
            <w:right w:val="none" w:sz="0" w:space="0" w:color="auto"/>
          </w:divBdr>
        </w:div>
        <w:div w:id="1275986081">
          <w:marLeft w:val="0"/>
          <w:marRight w:val="0"/>
          <w:marTop w:val="0"/>
          <w:marBottom w:val="0"/>
          <w:divBdr>
            <w:top w:val="none" w:sz="0" w:space="0" w:color="auto"/>
            <w:left w:val="none" w:sz="0" w:space="0" w:color="auto"/>
            <w:bottom w:val="none" w:sz="0" w:space="0" w:color="auto"/>
            <w:right w:val="none" w:sz="0" w:space="0" w:color="auto"/>
          </w:divBdr>
        </w:div>
        <w:div w:id="1459225070">
          <w:marLeft w:val="0"/>
          <w:marRight w:val="0"/>
          <w:marTop w:val="0"/>
          <w:marBottom w:val="0"/>
          <w:divBdr>
            <w:top w:val="none" w:sz="0" w:space="0" w:color="auto"/>
            <w:left w:val="none" w:sz="0" w:space="0" w:color="auto"/>
            <w:bottom w:val="none" w:sz="0" w:space="0" w:color="auto"/>
            <w:right w:val="none" w:sz="0" w:space="0" w:color="auto"/>
          </w:divBdr>
          <w:divsChild>
            <w:div w:id="837424850">
              <w:marLeft w:val="0"/>
              <w:marRight w:val="0"/>
              <w:marTop w:val="0"/>
              <w:marBottom w:val="0"/>
              <w:divBdr>
                <w:top w:val="none" w:sz="0" w:space="0" w:color="auto"/>
                <w:left w:val="none" w:sz="0" w:space="0" w:color="auto"/>
                <w:bottom w:val="none" w:sz="0" w:space="0" w:color="auto"/>
                <w:right w:val="none" w:sz="0" w:space="0" w:color="auto"/>
              </w:divBdr>
            </w:div>
            <w:div w:id="895505018">
              <w:marLeft w:val="0"/>
              <w:marRight w:val="0"/>
              <w:marTop w:val="0"/>
              <w:marBottom w:val="0"/>
              <w:divBdr>
                <w:top w:val="none" w:sz="0" w:space="0" w:color="auto"/>
                <w:left w:val="none" w:sz="0" w:space="0" w:color="auto"/>
                <w:bottom w:val="none" w:sz="0" w:space="0" w:color="auto"/>
                <w:right w:val="none" w:sz="0" w:space="0" w:color="auto"/>
              </w:divBdr>
            </w:div>
            <w:div w:id="1050112294">
              <w:marLeft w:val="0"/>
              <w:marRight w:val="0"/>
              <w:marTop w:val="0"/>
              <w:marBottom w:val="0"/>
              <w:divBdr>
                <w:top w:val="none" w:sz="0" w:space="0" w:color="auto"/>
                <w:left w:val="none" w:sz="0" w:space="0" w:color="auto"/>
                <w:bottom w:val="none" w:sz="0" w:space="0" w:color="auto"/>
                <w:right w:val="none" w:sz="0" w:space="0" w:color="auto"/>
              </w:divBdr>
            </w:div>
          </w:divsChild>
        </w:div>
        <w:div w:id="1573463160">
          <w:marLeft w:val="0"/>
          <w:marRight w:val="0"/>
          <w:marTop w:val="0"/>
          <w:marBottom w:val="0"/>
          <w:divBdr>
            <w:top w:val="none" w:sz="0" w:space="0" w:color="auto"/>
            <w:left w:val="none" w:sz="0" w:space="0" w:color="auto"/>
            <w:bottom w:val="none" w:sz="0" w:space="0" w:color="auto"/>
            <w:right w:val="none" w:sz="0" w:space="0" w:color="auto"/>
          </w:divBdr>
          <w:divsChild>
            <w:div w:id="134299507">
              <w:marLeft w:val="0"/>
              <w:marRight w:val="0"/>
              <w:marTop w:val="0"/>
              <w:marBottom w:val="0"/>
              <w:divBdr>
                <w:top w:val="none" w:sz="0" w:space="0" w:color="auto"/>
                <w:left w:val="none" w:sz="0" w:space="0" w:color="auto"/>
                <w:bottom w:val="none" w:sz="0" w:space="0" w:color="auto"/>
                <w:right w:val="none" w:sz="0" w:space="0" w:color="auto"/>
              </w:divBdr>
            </w:div>
            <w:div w:id="139661365">
              <w:marLeft w:val="0"/>
              <w:marRight w:val="0"/>
              <w:marTop w:val="0"/>
              <w:marBottom w:val="0"/>
              <w:divBdr>
                <w:top w:val="none" w:sz="0" w:space="0" w:color="auto"/>
                <w:left w:val="none" w:sz="0" w:space="0" w:color="auto"/>
                <w:bottom w:val="none" w:sz="0" w:space="0" w:color="auto"/>
                <w:right w:val="none" w:sz="0" w:space="0" w:color="auto"/>
              </w:divBdr>
            </w:div>
            <w:div w:id="354814128">
              <w:marLeft w:val="0"/>
              <w:marRight w:val="0"/>
              <w:marTop w:val="0"/>
              <w:marBottom w:val="0"/>
              <w:divBdr>
                <w:top w:val="none" w:sz="0" w:space="0" w:color="auto"/>
                <w:left w:val="none" w:sz="0" w:space="0" w:color="auto"/>
                <w:bottom w:val="none" w:sz="0" w:space="0" w:color="auto"/>
                <w:right w:val="none" w:sz="0" w:space="0" w:color="auto"/>
              </w:divBdr>
            </w:div>
            <w:div w:id="516239460">
              <w:marLeft w:val="0"/>
              <w:marRight w:val="0"/>
              <w:marTop w:val="0"/>
              <w:marBottom w:val="0"/>
              <w:divBdr>
                <w:top w:val="none" w:sz="0" w:space="0" w:color="auto"/>
                <w:left w:val="none" w:sz="0" w:space="0" w:color="auto"/>
                <w:bottom w:val="none" w:sz="0" w:space="0" w:color="auto"/>
                <w:right w:val="none" w:sz="0" w:space="0" w:color="auto"/>
              </w:divBdr>
            </w:div>
            <w:div w:id="645085734">
              <w:marLeft w:val="0"/>
              <w:marRight w:val="0"/>
              <w:marTop w:val="0"/>
              <w:marBottom w:val="0"/>
              <w:divBdr>
                <w:top w:val="none" w:sz="0" w:space="0" w:color="auto"/>
                <w:left w:val="none" w:sz="0" w:space="0" w:color="auto"/>
                <w:bottom w:val="none" w:sz="0" w:space="0" w:color="auto"/>
                <w:right w:val="none" w:sz="0" w:space="0" w:color="auto"/>
              </w:divBdr>
            </w:div>
            <w:div w:id="829977573">
              <w:marLeft w:val="0"/>
              <w:marRight w:val="0"/>
              <w:marTop w:val="0"/>
              <w:marBottom w:val="0"/>
              <w:divBdr>
                <w:top w:val="none" w:sz="0" w:space="0" w:color="auto"/>
                <w:left w:val="none" w:sz="0" w:space="0" w:color="auto"/>
                <w:bottom w:val="none" w:sz="0" w:space="0" w:color="auto"/>
                <w:right w:val="none" w:sz="0" w:space="0" w:color="auto"/>
              </w:divBdr>
            </w:div>
            <w:div w:id="842628950">
              <w:marLeft w:val="0"/>
              <w:marRight w:val="0"/>
              <w:marTop w:val="0"/>
              <w:marBottom w:val="0"/>
              <w:divBdr>
                <w:top w:val="none" w:sz="0" w:space="0" w:color="auto"/>
                <w:left w:val="none" w:sz="0" w:space="0" w:color="auto"/>
                <w:bottom w:val="none" w:sz="0" w:space="0" w:color="auto"/>
                <w:right w:val="none" w:sz="0" w:space="0" w:color="auto"/>
              </w:divBdr>
            </w:div>
            <w:div w:id="1006830940">
              <w:marLeft w:val="0"/>
              <w:marRight w:val="0"/>
              <w:marTop w:val="0"/>
              <w:marBottom w:val="0"/>
              <w:divBdr>
                <w:top w:val="none" w:sz="0" w:space="0" w:color="auto"/>
                <w:left w:val="none" w:sz="0" w:space="0" w:color="auto"/>
                <w:bottom w:val="none" w:sz="0" w:space="0" w:color="auto"/>
                <w:right w:val="none" w:sz="0" w:space="0" w:color="auto"/>
              </w:divBdr>
            </w:div>
            <w:div w:id="1031612804">
              <w:marLeft w:val="0"/>
              <w:marRight w:val="0"/>
              <w:marTop w:val="0"/>
              <w:marBottom w:val="0"/>
              <w:divBdr>
                <w:top w:val="none" w:sz="0" w:space="0" w:color="auto"/>
                <w:left w:val="none" w:sz="0" w:space="0" w:color="auto"/>
                <w:bottom w:val="none" w:sz="0" w:space="0" w:color="auto"/>
                <w:right w:val="none" w:sz="0" w:space="0" w:color="auto"/>
              </w:divBdr>
            </w:div>
            <w:div w:id="1199581802">
              <w:marLeft w:val="0"/>
              <w:marRight w:val="0"/>
              <w:marTop w:val="0"/>
              <w:marBottom w:val="0"/>
              <w:divBdr>
                <w:top w:val="none" w:sz="0" w:space="0" w:color="auto"/>
                <w:left w:val="none" w:sz="0" w:space="0" w:color="auto"/>
                <w:bottom w:val="none" w:sz="0" w:space="0" w:color="auto"/>
                <w:right w:val="none" w:sz="0" w:space="0" w:color="auto"/>
              </w:divBdr>
            </w:div>
            <w:div w:id="1276404743">
              <w:marLeft w:val="0"/>
              <w:marRight w:val="0"/>
              <w:marTop w:val="0"/>
              <w:marBottom w:val="0"/>
              <w:divBdr>
                <w:top w:val="none" w:sz="0" w:space="0" w:color="auto"/>
                <w:left w:val="none" w:sz="0" w:space="0" w:color="auto"/>
                <w:bottom w:val="none" w:sz="0" w:space="0" w:color="auto"/>
                <w:right w:val="none" w:sz="0" w:space="0" w:color="auto"/>
              </w:divBdr>
            </w:div>
            <w:div w:id="1390491700">
              <w:marLeft w:val="0"/>
              <w:marRight w:val="0"/>
              <w:marTop w:val="0"/>
              <w:marBottom w:val="0"/>
              <w:divBdr>
                <w:top w:val="none" w:sz="0" w:space="0" w:color="auto"/>
                <w:left w:val="none" w:sz="0" w:space="0" w:color="auto"/>
                <w:bottom w:val="none" w:sz="0" w:space="0" w:color="auto"/>
                <w:right w:val="none" w:sz="0" w:space="0" w:color="auto"/>
              </w:divBdr>
            </w:div>
            <w:div w:id="1432242047">
              <w:marLeft w:val="0"/>
              <w:marRight w:val="0"/>
              <w:marTop w:val="0"/>
              <w:marBottom w:val="0"/>
              <w:divBdr>
                <w:top w:val="none" w:sz="0" w:space="0" w:color="auto"/>
                <w:left w:val="none" w:sz="0" w:space="0" w:color="auto"/>
                <w:bottom w:val="none" w:sz="0" w:space="0" w:color="auto"/>
                <w:right w:val="none" w:sz="0" w:space="0" w:color="auto"/>
              </w:divBdr>
            </w:div>
            <w:div w:id="1485582343">
              <w:marLeft w:val="0"/>
              <w:marRight w:val="0"/>
              <w:marTop w:val="0"/>
              <w:marBottom w:val="0"/>
              <w:divBdr>
                <w:top w:val="none" w:sz="0" w:space="0" w:color="auto"/>
                <w:left w:val="none" w:sz="0" w:space="0" w:color="auto"/>
                <w:bottom w:val="none" w:sz="0" w:space="0" w:color="auto"/>
                <w:right w:val="none" w:sz="0" w:space="0" w:color="auto"/>
              </w:divBdr>
            </w:div>
            <w:div w:id="1516654248">
              <w:marLeft w:val="0"/>
              <w:marRight w:val="0"/>
              <w:marTop w:val="0"/>
              <w:marBottom w:val="0"/>
              <w:divBdr>
                <w:top w:val="none" w:sz="0" w:space="0" w:color="auto"/>
                <w:left w:val="none" w:sz="0" w:space="0" w:color="auto"/>
                <w:bottom w:val="none" w:sz="0" w:space="0" w:color="auto"/>
                <w:right w:val="none" w:sz="0" w:space="0" w:color="auto"/>
              </w:divBdr>
            </w:div>
            <w:div w:id="1536432279">
              <w:marLeft w:val="0"/>
              <w:marRight w:val="0"/>
              <w:marTop w:val="0"/>
              <w:marBottom w:val="0"/>
              <w:divBdr>
                <w:top w:val="none" w:sz="0" w:space="0" w:color="auto"/>
                <w:left w:val="none" w:sz="0" w:space="0" w:color="auto"/>
                <w:bottom w:val="none" w:sz="0" w:space="0" w:color="auto"/>
                <w:right w:val="none" w:sz="0" w:space="0" w:color="auto"/>
              </w:divBdr>
            </w:div>
            <w:div w:id="1738701448">
              <w:marLeft w:val="0"/>
              <w:marRight w:val="0"/>
              <w:marTop w:val="0"/>
              <w:marBottom w:val="0"/>
              <w:divBdr>
                <w:top w:val="none" w:sz="0" w:space="0" w:color="auto"/>
                <w:left w:val="none" w:sz="0" w:space="0" w:color="auto"/>
                <w:bottom w:val="none" w:sz="0" w:space="0" w:color="auto"/>
                <w:right w:val="none" w:sz="0" w:space="0" w:color="auto"/>
              </w:divBdr>
            </w:div>
            <w:div w:id="1792364233">
              <w:marLeft w:val="0"/>
              <w:marRight w:val="0"/>
              <w:marTop w:val="0"/>
              <w:marBottom w:val="0"/>
              <w:divBdr>
                <w:top w:val="none" w:sz="0" w:space="0" w:color="auto"/>
                <w:left w:val="none" w:sz="0" w:space="0" w:color="auto"/>
                <w:bottom w:val="none" w:sz="0" w:space="0" w:color="auto"/>
                <w:right w:val="none" w:sz="0" w:space="0" w:color="auto"/>
              </w:divBdr>
            </w:div>
            <w:div w:id="1839809021">
              <w:marLeft w:val="0"/>
              <w:marRight w:val="0"/>
              <w:marTop w:val="0"/>
              <w:marBottom w:val="0"/>
              <w:divBdr>
                <w:top w:val="none" w:sz="0" w:space="0" w:color="auto"/>
                <w:left w:val="none" w:sz="0" w:space="0" w:color="auto"/>
                <w:bottom w:val="none" w:sz="0" w:space="0" w:color="auto"/>
                <w:right w:val="none" w:sz="0" w:space="0" w:color="auto"/>
              </w:divBdr>
            </w:div>
            <w:div w:id="2108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79024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029665">
      <w:bodyDiv w:val="1"/>
      <w:marLeft w:val="0"/>
      <w:marRight w:val="0"/>
      <w:marTop w:val="0"/>
      <w:marBottom w:val="0"/>
      <w:divBdr>
        <w:top w:val="none" w:sz="0" w:space="0" w:color="auto"/>
        <w:left w:val="none" w:sz="0" w:space="0" w:color="auto"/>
        <w:bottom w:val="none" w:sz="0" w:space="0" w:color="auto"/>
        <w:right w:val="none" w:sz="0" w:space="0" w:color="auto"/>
      </w:divBdr>
      <w:divsChild>
        <w:div w:id="956446472">
          <w:marLeft w:val="0"/>
          <w:marRight w:val="0"/>
          <w:marTop w:val="0"/>
          <w:marBottom w:val="0"/>
          <w:divBdr>
            <w:top w:val="none" w:sz="0" w:space="0" w:color="auto"/>
            <w:left w:val="none" w:sz="0" w:space="0" w:color="auto"/>
            <w:bottom w:val="none" w:sz="0" w:space="0" w:color="auto"/>
            <w:right w:val="none" w:sz="0" w:space="0" w:color="auto"/>
          </w:divBdr>
        </w:div>
        <w:div w:id="1338651272">
          <w:marLeft w:val="0"/>
          <w:marRight w:val="0"/>
          <w:marTop w:val="0"/>
          <w:marBottom w:val="0"/>
          <w:divBdr>
            <w:top w:val="none" w:sz="0" w:space="0" w:color="auto"/>
            <w:left w:val="none" w:sz="0" w:space="0" w:color="auto"/>
            <w:bottom w:val="none" w:sz="0" w:space="0" w:color="auto"/>
            <w:right w:val="none" w:sz="0" w:space="0" w:color="auto"/>
          </w:divBdr>
        </w:div>
      </w:divsChild>
    </w:div>
    <w:div w:id="901671309">
      <w:bodyDiv w:val="1"/>
      <w:marLeft w:val="0"/>
      <w:marRight w:val="0"/>
      <w:marTop w:val="0"/>
      <w:marBottom w:val="0"/>
      <w:divBdr>
        <w:top w:val="none" w:sz="0" w:space="0" w:color="auto"/>
        <w:left w:val="none" w:sz="0" w:space="0" w:color="auto"/>
        <w:bottom w:val="none" w:sz="0" w:space="0" w:color="auto"/>
        <w:right w:val="none" w:sz="0" w:space="0" w:color="auto"/>
      </w:divBdr>
      <w:divsChild>
        <w:div w:id="127821212">
          <w:marLeft w:val="0"/>
          <w:marRight w:val="0"/>
          <w:marTop w:val="0"/>
          <w:marBottom w:val="0"/>
          <w:divBdr>
            <w:top w:val="none" w:sz="0" w:space="0" w:color="auto"/>
            <w:left w:val="none" w:sz="0" w:space="0" w:color="auto"/>
            <w:bottom w:val="none" w:sz="0" w:space="0" w:color="auto"/>
            <w:right w:val="none" w:sz="0" w:space="0" w:color="auto"/>
          </w:divBdr>
        </w:div>
        <w:div w:id="165294210">
          <w:marLeft w:val="0"/>
          <w:marRight w:val="0"/>
          <w:marTop w:val="0"/>
          <w:marBottom w:val="0"/>
          <w:divBdr>
            <w:top w:val="none" w:sz="0" w:space="0" w:color="auto"/>
            <w:left w:val="none" w:sz="0" w:space="0" w:color="auto"/>
            <w:bottom w:val="none" w:sz="0" w:space="0" w:color="auto"/>
            <w:right w:val="none" w:sz="0" w:space="0" w:color="auto"/>
          </w:divBdr>
        </w:div>
        <w:div w:id="243148085">
          <w:marLeft w:val="0"/>
          <w:marRight w:val="0"/>
          <w:marTop w:val="0"/>
          <w:marBottom w:val="0"/>
          <w:divBdr>
            <w:top w:val="none" w:sz="0" w:space="0" w:color="auto"/>
            <w:left w:val="none" w:sz="0" w:space="0" w:color="auto"/>
            <w:bottom w:val="none" w:sz="0" w:space="0" w:color="auto"/>
            <w:right w:val="none" w:sz="0" w:space="0" w:color="auto"/>
          </w:divBdr>
        </w:div>
        <w:div w:id="275332689">
          <w:marLeft w:val="0"/>
          <w:marRight w:val="0"/>
          <w:marTop w:val="0"/>
          <w:marBottom w:val="0"/>
          <w:divBdr>
            <w:top w:val="none" w:sz="0" w:space="0" w:color="auto"/>
            <w:left w:val="none" w:sz="0" w:space="0" w:color="auto"/>
            <w:bottom w:val="none" w:sz="0" w:space="0" w:color="auto"/>
            <w:right w:val="none" w:sz="0" w:space="0" w:color="auto"/>
          </w:divBdr>
        </w:div>
        <w:div w:id="285159234">
          <w:marLeft w:val="0"/>
          <w:marRight w:val="0"/>
          <w:marTop w:val="0"/>
          <w:marBottom w:val="0"/>
          <w:divBdr>
            <w:top w:val="none" w:sz="0" w:space="0" w:color="auto"/>
            <w:left w:val="none" w:sz="0" w:space="0" w:color="auto"/>
            <w:bottom w:val="none" w:sz="0" w:space="0" w:color="auto"/>
            <w:right w:val="none" w:sz="0" w:space="0" w:color="auto"/>
          </w:divBdr>
        </w:div>
        <w:div w:id="303387154">
          <w:marLeft w:val="0"/>
          <w:marRight w:val="0"/>
          <w:marTop w:val="0"/>
          <w:marBottom w:val="0"/>
          <w:divBdr>
            <w:top w:val="none" w:sz="0" w:space="0" w:color="auto"/>
            <w:left w:val="none" w:sz="0" w:space="0" w:color="auto"/>
            <w:bottom w:val="none" w:sz="0" w:space="0" w:color="auto"/>
            <w:right w:val="none" w:sz="0" w:space="0" w:color="auto"/>
          </w:divBdr>
        </w:div>
        <w:div w:id="624389567">
          <w:marLeft w:val="0"/>
          <w:marRight w:val="0"/>
          <w:marTop w:val="0"/>
          <w:marBottom w:val="0"/>
          <w:divBdr>
            <w:top w:val="none" w:sz="0" w:space="0" w:color="auto"/>
            <w:left w:val="none" w:sz="0" w:space="0" w:color="auto"/>
            <w:bottom w:val="none" w:sz="0" w:space="0" w:color="auto"/>
            <w:right w:val="none" w:sz="0" w:space="0" w:color="auto"/>
          </w:divBdr>
        </w:div>
        <w:div w:id="827787105">
          <w:marLeft w:val="0"/>
          <w:marRight w:val="0"/>
          <w:marTop w:val="0"/>
          <w:marBottom w:val="0"/>
          <w:divBdr>
            <w:top w:val="none" w:sz="0" w:space="0" w:color="auto"/>
            <w:left w:val="none" w:sz="0" w:space="0" w:color="auto"/>
            <w:bottom w:val="none" w:sz="0" w:space="0" w:color="auto"/>
            <w:right w:val="none" w:sz="0" w:space="0" w:color="auto"/>
          </w:divBdr>
        </w:div>
        <w:div w:id="923494402">
          <w:marLeft w:val="0"/>
          <w:marRight w:val="0"/>
          <w:marTop w:val="0"/>
          <w:marBottom w:val="0"/>
          <w:divBdr>
            <w:top w:val="none" w:sz="0" w:space="0" w:color="auto"/>
            <w:left w:val="none" w:sz="0" w:space="0" w:color="auto"/>
            <w:bottom w:val="none" w:sz="0" w:space="0" w:color="auto"/>
            <w:right w:val="none" w:sz="0" w:space="0" w:color="auto"/>
          </w:divBdr>
        </w:div>
        <w:div w:id="1037506750">
          <w:marLeft w:val="0"/>
          <w:marRight w:val="0"/>
          <w:marTop w:val="0"/>
          <w:marBottom w:val="0"/>
          <w:divBdr>
            <w:top w:val="none" w:sz="0" w:space="0" w:color="auto"/>
            <w:left w:val="none" w:sz="0" w:space="0" w:color="auto"/>
            <w:bottom w:val="none" w:sz="0" w:space="0" w:color="auto"/>
            <w:right w:val="none" w:sz="0" w:space="0" w:color="auto"/>
          </w:divBdr>
        </w:div>
        <w:div w:id="1199666347">
          <w:marLeft w:val="0"/>
          <w:marRight w:val="0"/>
          <w:marTop w:val="0"/>
          <w:marBottom w:val="0"/>
          <w:divBdr>
            <w:top w:val="none" w:sz="0" w:space="0" w:color="auto"/>
            <w:left w:val="none" w:sz="0" w:space="0" w:color="auto"/>
            <w:bottom w:val="none" w:sz="0" w:space="0" w:color="auto"/>
            <w:right w:val="none" w:sz="0" w:space="0" w:color="auto"/>
          </w:divBdr>
        </w:div>
        <w:div w:id="1276668338">
          <w:marLeft w:val="0"/>
          <w:marRight w:val="0"/>
          <w:marTop w:val="0"/>
          <w:marBottom w:val="0"/>
          <w:divBdr>
            <w:top w:val="none" w:sz="0" w:space="0" w:color="auto"/>
            <w:left w:val="none" w:sz="0" w:space="0" w:color="auto"/>
            <w:bottom w:val="none" w:sz="0" w:space="0" w:color="auto"/>
            <w:right w:val="none" w:sz="0" w:space="0" w:color="auto"/>
          </w:divBdr>
        </w:div>
        <w:div w:id="1295140071">
          <w:marLeft w:val="0"/>
          <w:marRight w:val="0"/>
          <w:marTop w:val="0"/>
          <w:marBottom w:val="0"/>
          <w:divBdr>
            <w:top w:val="none" w:sz="0" w:space="0" w:color="auto"/>
            <w:left w:val="none" w:sz="0" w:space="0" w:color="auto"/>
            <w:bottom w:val="none" w:sz="0" w:space="0" w:color="auto"/>
            <w:right w:val="none" w:sz="0" w:space="0" w:color="auto"/>
          </w:divBdr>
        </w:div>
        <w:div w:id="1329282653">
          <w:marLeft w:val="0"/>
          <w:marRight w:val="0"/>
          <w:marTop w:val="0"/>
          <w:marBottom w:val="0"/>
          <w:divBdr>
            <w:top w:val="none" w:sz="0" w:space="0" w:color="auto"/>
            <w:left w:val="none" w:sz="0" w:space="0" w:color="auto"/>
            <w:bottom w:val="none" w:sz="0" w:space="0" w:color="auto"/>
            <w:right w:val="none" w:sz="0" w:space="0" w:color="auto"/>
          </w:divBdr>
        </w:div>
        <w:div w:id="1399014298">
          <w:marLeft w:val="0"/>
          <w:marRight w:val="0"/>
          <w:marTop w:val="0"/>
          <w:marBottom w:val="0"/>
          <w:divBdr>
            <w:top w:val="none" w:sz="0" w:space="0" w:color="auto"/>
            <w:left w:val="none" w:sz="0" w:space="0" w:color="auto"/>
            <w:bottom w:val="none" w:sz="0" w:space="0" w:color="auto"/>
            <w:right w:val="none" w:sz="0" w:space="0" w:color="auto"/>
          </w:divBdr>
        </w:div>
        <w:div w:id="1495416683">
          <w:marLeft w:val="0"/>
          <w:marRight w:val="0"/>
          <w:marTop w:val="0"/>
          <w:marBottom w:val="0"/>
          <w:divBdr>
            <w:top w:val="none" w:sz="0" w:space="0" w:color="auto"/>
            <w:left w:val="none" w:sz="0" w:space="0" w:color="auto"/>
            <w:bottom w:val="none" w:sz="0" w:space="0" w:color="auto"/>
            <w:right w:val="none" w:sz="0" w:space="0" w:color="auto"/>
          </w:divBdr>
        </w:div>
        <w:div w:id="1573202128">
          <w:marLeft w:val="0"/>
          <w:marRight w:val="0"/>
          <w:marTop w:val="0"/>
          <w:marBottom w:val="0"/>
          <w:divBdr>
            <w:top w:val="none" w:sz="0" w:space="0" w:color="auto"/>
            <w:left w:val="none" w:sz="0" w:space="0" w:color="auto"/>
            <w:bottom w:val="none" w:sz="0" w:space="0" w:color="auto"/>
            <w:right w:val="none" w:sz="0" w:space="0" w:color="auto"/>
          </w:divBdr>
        </w:div>
        <w:div w:id="1731225286">
          <w:marLeft w:val="0"/>
          <w:marRight w:val="0"/>
          <w:marTop w:val="0"/>
          <w:marBottom w:val="0"/>
          <w:divBdr>
            <w:top w:val="none" w:sz="0" w:space="0" w:color="auto"/>
            <w:left w:val="none" w:sz="0" w:space="0" w:color="auto"/>
            <w:bottom w:val="none" w:sz="0" w:space="0" w:color="auto"/>
            <w:right w:val="none" w:sz="0" w:space="0" w:color="auto"/>
          </w:divBdr>
        </w:div>
        <w:div w:id="1733381328">
          <w:marLeft w:val="0"/>
          <w:marRight w:val="0"/>
          <w:marTop w:val="0"/>
          <w:marBottom w:val="0"/>
          <w:divBdr>
            <w:top w:val="none" w:sz="0" w:space="0" w:color="auto"/>
            <w:left w:val="none" w:sz="0" w:space="0" w:color="auto"/>
            <w:bottom w:val="none" w:sz="0" w:space="0" w:color="auto"/>
            <w:right w:val="none" w:sz="0" w:space="0" w:color="auto"/>
          </w:divBdr>
        </w:div>
        <w:div w:id="1784574894">
          <w:marLeft w:val="0"/>
          <w:marRight w:val="0"/>
          <w:marTop w:val="0"/>
          <w:marBottom w:val="0"/>
          <w:divBdr>
            <w:top w:val="none" w:sz="0" w:space="0" w:color="auto"/>
            <w:left w:val="none" w:sz="0" w:space="0" w:color="auto"/>
            <w:bottom w:val="none" w:sz="0" w:space="0" w:color="auto"/>
            <w:right w:val="none" w:sz="0" w:space="0" w:color="auto"/>
          </w:divBdr>
        </w:div>
        <w:div w:id="1896307137">
          <w:marLeft w:val="0"/>
          <w:marRight w:val="0"/>
          <w:marTop w:val="0"/>
          <w:marBottom w:val="0"/>
          <w:divBdr>
            <w:top w:val="none" w:sz="0" w:space="0" w:color="auto"/>
            <w:left w:val="none" w:sz="0" w:space="0" w:color="auto"/>
            <w:bottom w:val="none" w:sz="0" w:space="0" w:color="auto"/>
            <w:right w:val="none" w:sz="0" w:space="0" w:color="auto"/>
          </w:divBdr>
        </w:div>
        <w:div w:id="1898390392">
          <w:marLeft w:val="0"/>
          <w:marRight w:val="0"/>
          <w:marTop w:val="0"/>
          <w:marBottom w:val="0"/>
          <w:divBdr>
            <w:top w:val="none" w:sz="0" w:space="0" w:color="auto"/>
            <w:left w:val="none" w:sz="0" w:space="0" w:color="auto"/>
            <w:bottom w:val="none" w:sz="0" w:space="0" w:color="auto"/>
            <w:right w:val="none" w:sz="0" w:space="0" w:color="auto"/>
          </w:divBdr>
        </w:div>
        <w:div w:id="1931112091">
          <w:marLeft w:val="0"/>
          <w:marRight w:val="0"/>
          <w:marTop w:val="0"/>
          <w:marBottom w:val="0"/>
          <w:divBdr>
            <w:top w:val="none" w:sz="0" w:space="0" w:color="auto"/>
            <w:left w:val="none" w:sz="0" w:space="0" w:color="auto"/>
            <w:bottom w:val="none" w:sz="0" w:space="0" w:color="auto"/>
            <w:right w:val="none" w:sz="0" w:space="0" w:color="auto"/>
          </w:divBdr>
        </w:div>
        <w:div w:id="1944457840">
          <w:marLeft w:val="0"/>
          <w:marRight w:val="0"/>
          <w:marTop w:val="0"/>
          <w:marBottom w:val="0"/>
          <w:divBdr>
            <w:top w:val="none" w:sz="0" w:space="0" w:color="auto"/>
            <w:left w:val="none" w:sz="0" w:space="0" w:color="auto"/>
            <w:bottom w:val="none" w:sz="0" w:space="0" w:color="auto"/>
            <w:right w:val="none" w:sz="0" w:space="0" w:color="auto"/>
          </w:divBdr>
        </w:div>
        <w:div w:id="1995790015">
          <w:marLeft w:val="0"/>
          <w:marRight w:val="0"/>
          <w:marTop w:val="0"/>
          <w:marBottom w:val="0"/>
          <w:divBdr>
            <w:top w:val="none" w:sz="0" w:space="0" w:color="auto"/>
            <w:left w:val="none" w:sz="0" w:space="0" w:color="auto"/>
            <w:bottom w:val="none" w:sz="0" w:space="0" w:color="auto"/>
            <w:right w:val="none" w:sz="0" w:space="0" w:color="auto"/>
          </w:divBdr>
        </w:div>
        <w:div w:id="2044213114">
          <w:marLeft w:val="0"/>
          <w:marRight w:val="0"/>
          <w:marTop w:val="0"/>
          <w:marBottom w:val="0"/>
          <w:divBdr>
            <w:top w:val="none" w:sz="0" w:space="0" w:color="auto"/>
            <w:left w:val="none" w:sz="0" w:space="0" w:color="auto"/>
            <w:bottom w:val="none" w:sz="0" w:space="0" w:color="auto"/>
            <w:right w:val="none" w:sz="0" w:space="0" w:color="auto"/>
          </w:divBdr>
        </w:div>
        <w:div w:id="2138797037">
          <w:marLeft w:val="0"/>
          <w:marRight w:val="0"/>
          <w:marTop w:val="0"/>
          <w:marBottom w:val="0"/>
          <w:divBdr>
            <w:top w:val="none" w:sz="0" w:space="0" w:color="auto"/>
            <w:left w:val="none" w:sz="0" w:space="0" w:color="auto"/>
            <w:bottom w:val="none" w:sz="0" w:space="0" w:color="auto"/>
            <w:right w:val="none" w:sz="0" w:space="0" w:color="auto"/>
          </w:divBdr>
        </w:div>
      </w:divsChild>
    </w:div>
    <w:div w:id="950746180">
      <w:bodyDiv w:val="1"/>
      <w:marLeft w:val="0"/>
      <w:marRight w:val="0"/>
      <w:marTop w:val="0"/>
      <w:marBottom w:val="0"/>
      <w:divBdr>
        <w:top w:val="none" w:sz="0" w:space="0" w:color="auto"/>
        <w:left w:val="none" w:sz="0" w:space="0" w:color="auto"/>
        <w:bottom w:val="none" w:sz="0" w:space="0" w:color="auto"/>
        <w:right w:val="none" w:sz="0" w:space="0" w:color="auto"/>
      </w:divBdr>
      <w:divsChild>
        <w:div w:id="14501988">
          <w:marLeft w:val="0"/>
          <w:marRight w:val="0"/>
          <w:marTop w:val="0"/>
          <w:marBottom w:val="0"/>
          <w:divBdr>
            <w:top w:val="none" w:sz="0" w:space="0" w:color="auto"/>
            <w:left w:val="none" w:sz="0" w:space="0" w:color="auto"/>
            <w:bottom w:val="none" w:sz="0" w:space="0" w:color="auto"/>
            <w:right w:val="none" w:sz="0" w:space="0" w:color="auto"/>
          </w:divBdr>
        </w:div>
        <w:div w:id="137191405">
          <w:marLeft w:val="0"/>
          <w:marRight w:val="0"/>
          <w:marTop w:val="0"/>
          <w:marBottom w:val="0"/>
          <w:divBdr>
            <w:top w:val="none" w:sz="0" w:space="0" w:color="auto"/>
            <w:left w:val="none" w:sz="0" w:space="0" w:color="auto"/>
            <w:bottom w:val="none" w:sz="0" w:space="0" w:color="auto"/>
            <w:right w:val="none" w:sz="0" w:space="0" w:color="auto"/>
          </w:divBdr>
        </w:div>
        <w:div w:id="1293437152">
          <w:marLeft w:val="0"/>
          <w:marRight w:val="0"/>
          <w:marTop w:val="0"/>
          <w:marBottom w:val="0"/>
          <w:divBdr>
            <w:top w:val="none" w:sz="0" w:space="0" w:color="auto"/>
            <w:left w:val="none" w:sz="0" w:space="0" w:color="auto"/>
            <w:bottom w:val="none" w:sz="0" w:space="0" w:color="auto"/>
            <w:right w:val="none" w:sz="0" w:space="0" w:color="auto"/>
          </w:divBdr>
        </w:div>
        <w:div w:id="1369406140">
          <w:marLeft w:val="0"/>
          <w:marRight w:val="0"/>
          <w:marTop w:val="0"/>
          <w:marBottom w:val="0"/>
          <w:divBdr>
            <w:top w:val="none" w:sz="0" w:space="0" w:color="auto"/>
            <w:left w:val="none" w:sz="0" w:space="0" w:color="auto"/>
            <w:bottom w:val="none" w:sz="0" w:space="0" w:color="auto"/>
            <w:right w:val="none" w:sz="0" w:space="0" w:color="auto"/>
          </w:divBdr>
        </w:div>
        <w:div w:id="1422605181">
          <w:marLeft w:val="0"/>
          <w:marRight w:val="0"/>
          <w:marTop w:val="0"/>
          <w:marBottom w:val="0"/>
          <w:divBdr>
            <w:top w:val="none" w:sz="0" w:space="0" w:color="auto"/>
            <w:left w:val="none" w:sz="0" w:space="0" w:color="auto"/>
            <w:bottom w:val="none" w:sz="0" w:space="0" w:color="auto"/>
            <w:right w:val="none" w:sz="0" w:space="0" w:color="auto"/>
          </w:divBdr>
        </w:div>
        <w:div w:id="180141109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703097">
      <w:bodyDiv w:val="1"/>
      <w:marLeft w:val="0"/>
      <w:marRight w:val="0"/>
      <w:marTop w:val="0"/>
      <w:marBottom w:val="0"/>
      <w:divBdr>
        <w:top w:val="none" w:sz="0" w:space="0" w:color="auto"/>
        <w:left w:val="none" w:sz="0" w:space="0" w:color="auto"/>
        <w:bottom w:val="none" w:sz="0" w:space="0" w:color="auto"/>
        <w:right w:val="none" w:sz="0" w:space="0" w:color="auto"/>
      </w:divBdr>
    </w:div>
    <w:div w:id="1134712803">
      <w:bodyDiv w:val="1"/>
      <w:marLeft w:val="0"/>
      <w:marRight w:val="0"/>
      <w:marTop w:val="0"/>
      <w:marBottom w:val="0"/>
      <w:divBdr>
        <w:top w:val="none" w:sz="0" w:space="0" w:color="auto"/>
        <w:left w:val="none" w:sz="0" w:space="0" w:color="auto"/>
        <w:bottom w:val="none" w:sz="0" w:space="0" w:color="auto"/>
        <w:right w:val="none" w:sz="0" w:space="0" w:color="auto"/>
      </w:divBdr>
    </w:div>
    <w:div w:id="117364896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226990">
      <w:bodyDiv w:val="1"/>
      <w:marLeft w:val="0"/>
      <w:marRight w:val="0"/>
      <w:marTop w:val="0"/>
      <w:marBottom w:val="0"/>
      <w:divBdr>
        <w:top w:val="none" w:sz="0" w:space="0" w:color="auto"/>
        <w:left w:val="none" w:sz="0" w:space="0" w:color="auto"/>
        <w:bottom w:val="none" w:sz="0" w:space="0" w:color="auto"/>
        <w:right w:val="none" w:sz="0" w:space="0" w:color="auto"/>
      </w:divBdr>
      <w:divsChild>
        <w:div w:id="650136014">
          <w:marLeft w:val="0"/>
          <w:marRight w:val="0"/>
          <w:marTop w:val="0"/>
          <w:marBottom w:val="0"/>
          <w:divBdr>
            <w:top w:val="none" w:sz="0" w:space="0" w:color="auto"/>
            <w:left w:val="none" w:sz="0" w:space="0" w:color="auto"/>
            <w:bottom w:val="none" w:sz="0" w:space="0" w:color="auto"/>
            <w:right w:val="none" w:sz="0" w:space="0" w:color="auto"/>
          </w:divBdr>
        </w:div>
        <w:div w:id="2064401815">
          <w:marLeft w:val="0"/>
          <w:marRight w:val="0"/>
          <w:marTop w:val="0"/>
          <w:marBottom w:val="0"/>
          <w:divBdr>
            <w:top w:val="none" w:sz="0" w:space="0" w:color="auto"/>
            <w:left w:val="none" w:sz="0" w:space="0" w:color="auto"/>
            <w:bottom w:val="none" w:sz="0" w:space="0" w:color="auto"/>
            <w:right w:val="none" w:sz="0" w:space="0" w:color="auto"/>
          </w:divBdr>
        </w:div>
      </w:divsChild>
    </w:div>
    <w:div w:id="1391004472">
      <w:bodyDiv w:val="1"/>
      <w:marLeft w:val="0"/>
      <w:marRight w:val="0"/>
      <w:marTop w:val="0"/>
      <w:marBottom w:val="0"/>
      <w:divBdr>
        <w:top w:val="none" w:sz="0" w:space="0" w:color="auto"/>
        <w:left w:val="none" w:sz="0" w:space="0" w:color="auto"/>
        <w:bottom w:val="none" w:sz="0" w:space="0" w:color="auto"/>
        <w:right w:val="none" w:sz="0" w:space="0" w:color="auto"/>
      </w:divBdr>
    </w:div>
    <w:div w:id="1405643021">
      <w:bodyDiv w:val="1"/>
      <w:marLeft w:val="0"/>
      <w:marRight w:val="0"/>
      <w:marTop w:val="0"/>
      <w:marBottom w:val="0"/>
      <w:divBdr>
        <w:top w:val="none" w:sz="0" w:space="0" w:color="auto"/>
        <w:left w:val="none" w:sz="0" w:space="0" w:color="auto"/>
        <w:bottom w:val="none" w:sz="0" w:space="0" w:color="auto"/>
        <w:right w:val="none" w:sz="0" w:space="0" w:color="auto"/>
      </w:divBdr>
      <w:divsChild>
        <w:div w:id="33236398">
          <w:marLeft w:val="0"/>
          <w:marRight w:val="0"/>
          <w:marTop w:val="0"/>
          <w:marBottom w:val="0"/>
          <w:divBdr>
            <w:top w:val="none" w:sz="0" w:space="0" w:color="auto"/>
            <w:left w:val="none" w:sz="0" w:space="0" w:color="auto"/>
            <w:bottom w:val="none" w:sz="0" w:space="0" w:color="auto"/>
            <w:right w:val="none" w:sz="0" w:space="0" w:color="auto"/>
          </w:divBdr>
        </w:div>
        <w:div w:id="414403188">
          <w:marLeft w:val="0"/>
          <w:marRight w:val="0"/>
          <w:marTop w:val="0"/>
          <w:marBottom w:val="0"/>
          <w:divBdr>
            <w:top w:val="none" w:sz="0" w:space="0" w:color="auto"/>
            <w:left w:val="none" w:sz="0" w:space="0" w:color="auto"/>
            <w:bottom w:val="none" w:sz="0" w:space="0" w:color="auto"/>
            <w:right w:val="none" w:sz="0" w:space="0" w:color="auto"/>
          </w:divBdr>
        </w:div>
        <w:div w:id="421803976">
          <w:marLeft w:val="0"/>
          <w:marRight w:val="0"/>
          <w:marTop w:val="0"/>
          <w:marBottom w:val="0"/>
          <w:divBdr>
            <w:top w:val="none" w:sz="0" w:space="0" w:color="auto"/>
            <w:left w:val="none" w:sz="0" w:space="0" w:color="auto"/>
            <w:bottom w:val="none" w:sz="0" w:space="0" w:color="auto"/>
            <w:right w:val="none" w:sz="0" w:space="0" w:color="auto"/>
          </w:divBdr>
        </w:div>
        <w:div w:id="518472767">
          <w:marLeft w:val="0"/>
          <w:marRight w:val="0"/>
          <w:marTop w:val="0"/>
          <w:marBottom w:val="0"/>
          <w:divBdr>
            <w:top w:val="none" w:sz="0" w:space="0" w:color="auto"/>
            <w:left w:val="none" w:sz="0" w:space="0" w:color="auto"/>
            <w:bottom w:val="none" w:sz="0" w:space="0" w:color="auto"/>
            <w:right w:val="none" w:sz="0" w:space="0" w:color="auto"/>
          </w:divBdr>
        </w:div>
        <w:div w:id="560285222">
          <w:marLeft w:val="0"/>
          <w:marRight w:val="0"/>
          <w:marTop w:val="0"/>
          <w:marBottom w:val="0"/>
          <w:divBdr>
            <w:top w:val="none" w:sz="0" w:space="0" w:color="auto"/>
            <w:left w:val="none" w:sz="0" w:space="0" w:color="auto"/>
            <w:bottom w:val="none" w:sz="0" w:space="0" w:color="auto"/>
            <w:right w:val="none" w:sz="0" w:space="0" w:color="auto"/>
          </w:divBdr>
        </w:div>
        <w:div w:id="620262335">
          <w:marLeft w:val="0"/>
          <w:marRight w:val="0"/>
          <w:marTop w:val="0"/>
          <w:marBottom w:val="0"/>
          <w:divBdr>
            <w:top w:val="none" w:sz="0" w:space="0" w:color="auto"/>
            <w:left w:val="none" w:sz="0" w:space="0" w:color="auto"/>
            <w:bottom w:val="none" w:sz="0" w:space="0" w:color="auto"/>
            <w:right w:val="none" w:sz="0" w:space="0" w:color="auto"/>
          </w:divBdr>
        </w:div>
        <w:div w:id="752972044">
          <w:marLeft w:val="0"/>
          <w:marRight w:val="0"/>
          <w:marTop w:val="0"/>
          <w:marBottom w:val="0"/>
          <w:divBdr>
            <w:top w:val="none" w:sz="0" w:space="0" w:color="auto"/>
            <w:left w:val="none" w:sz="0" w:space="0" w:color="auto"/>
            <w:bottom w:val="none" w:sz="0" w:space="0" w:color="auto"/>
            <w:right w:val="none" w:sz="0" w:space="0" w:color="auto"/>
          </w:divBdr>
        </w:div>
        <w:div w:id="1855267244">
          <w:marLeft w:val="0"/>
          <w:marRight w:val="0"/>
          <w:marTop w:val="0"/>
          <w:marBottom w:val="0"/>
          <w:divBdr>
            <w:top w:val="none" w:sz="0" w:space="0" w:color="auto"/>
            <w:left w:val="none" w:sz="0" w:space="0" w:color="auto"/>
            <w:bottom w:val="none" w:sz="0" w:space="0" w:color="auto"/>
            <w:right w:val="none" w:sz="0" w:space="0" w:color="auto"/>
          </w:divBdr>
        </w:div>
        <w:div w:id="2108885730">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2298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608746">
      <w:bodyDiv w:val="1"/>
      <w:marLeft w:val="0"/>
      <w:marRight w:val="0"/>
      <w:marTop w:val="0"/>
      <w:marBottom w:val="0"/>
      <w:divBdr>
        <w:top w:val="none" w:sz="0" w:space="0" w:color="auto"/>
        <w:left w:val="none" w:sz="0" w:space="0" w:color="auto"/>
        <w:bottom w:val="none" w:sz="0" w:space="0" w:color="auto"/>
        <w:right w:val="none" w:sz="0" w:space="0" w:color="auto"/>
      </w:divBdr>
      <w:divsChild>
        <w:div w:id="41683116">
          <w:marLeft w:val="0"/>
          <w:marRight w:val="0"/>
          <w:marTop w:val="0"/>
          <w:marBottom w:val="0"/>
          <w:divBdr>
            <w:top w:val="none" w:sz="0" w:space="0" w:color="auto"/>
            <w:left w:val="none" w:sz="0" w:space="0" w:color="auto"/>
            <w:bottom w:val="none" w:sz="0" w:space="0" w:color="auto"/>
            <w:right w:val="none" w:sz="0" w:space="0" w:color="auto"/>
          </w:divBdr>
        </w:div>
        <w:div w:id="1085568708">
          <w:marLeft w:val="0"/>
          <w:marRight w:val="0"/>
          <w:marTop w:val="0"/>
          <w:marBottom w:val="0"/>
          <w:divBdr>
            <w:top w:val="none" w:sz="0" w:space="0" w:color="auto"/>
            <w:left w:val="none" w:sz="0" w:space="0" w:color="auto"/>
            <w:bottom w:val="none" w:sz="0" w:space="0" w:color="auto"/>
            <w:right w:val="none" w:sz="0" w:space="0" w:color="auto"/>
          </w:divBdr>
        </w:div>
        <w:div w:id="2115514150">
          <w:marLeft w:val="0"/>
          <w:marRight w:val="0"/>
          <w:marTop w:val="0"/>
          <w:marBottom w:val="0"/>
          <w:divBdr>
            <w:top w:val="none" w:sz="0" w:space="0" w:color="auto"/>
            <w:left w:val="none" w:sz="0" w:space="0" w:color="auto"/>
            <w:bottom w:val="none" w:sz="0" w:space="0" w:color="auto"/>
            <w:right w:val="none" w:sz="0" w:space="0" w:color="auto"/>
          </w:divBdr>
          <w:divsChild>
            <w:div w:id="578439750">
              <w:marLeft w:val="0"/>
              <w:marRight w:val="0"/>
              <w:marTop w:val="0"/>
              <w:marBottom w:val="0"/>
              <w:divBdr>
                <w:top w:val="none" w:sz="0" w:space="0" w:color="auto"/>
                <w:left w:val="none" w:sz="0" w:space="0" w:color="auto"/>
                <w:bottom w:val="none" w:sz="0" w:space="0" w:color="auto"/>
                <w:right w:val="none" w:sz="0" w:space="0" w:color="auto"/>
              </w:divBdr>
            </w:div>
            <w:div w:id="997272859">
              <w:marLeft w:val="0"/>
              <w:marRight w:val="0"/>
              <w:marTop w:val="0"/>
              <w:marBottom w:val="0"/>
              <w:divBdr>
                <w:top w:val="none" w:sz="0" w:space="0" w:color="auto"/>
                <w:left w:val="none" w:sz="0" w:space="0" w:color="auto"/>
                <w:bottom w:val="none" w:sz="0" w:space="0" w:color="auto"/>
                <w:right w:val="none" w:sz="0" w:space="0" w:color="auto"/>
              </w:divBdr>
            </w:div>
            <w:div w:id="1977493058">
              <w:marLeft w:val="0"/>
              <w:marRight w:val="0"/>
              <w:marTop w:val="0"/>
              <w:marBottom w:val="0"/>
              <w:divBdr>
                <w:top w:val="none" w:sz="0" w:space="0" w:color="auto"/>
                <w:left w:val="none" w:sz="0" w:space="0" w:color="auto"/>
                <w:bottom w:val="none" w:sz="0" w:space="0" w:color="auto"/>
                <w:right w:val="none" w:sz="0" w:space="0" w:color="auto"/>
              </w:divBdr>
            </w:div>
          </w:divsChild>
        </w:div>
        <w:div w:id="2145780133">
          <w:marLeft w:val="0"/>
          <w:marRight w:val="0"/>
          <w:marTop w:val="0"/>
          <w:marBottom w:val="0"/>
          <w:divBdr>
            <w:top w:val="none" w:sz="0" w:space="0" w:color="auto"/>
            <w:left w:val="none" w:sz="0" w:space="0" w:color="auto"/>
            <w:bottom w:val="none" w:sz="0" w:space="0" w:color="auto"/>
            <w:right w:val="none" w:sz="0" w:space="0" w:color="auto"/>
          </w:divBdr>
          <w:divsChild>
            <w:div w:id="104230251">
              <w:marLeft w:val="0"/>
              <w:marRight w:val="0"/>
              <w:marTop w:val="0"/>
              <w:marBottom w:val="0"/>
              <w:divBdr>
                <w:top w:val="none" w:sz="0" w:space="0" w:color="auto"/>
                <w:left w:val="none" w:sz="0" w:space="0" w:color="auto"/>
                <w:bottom w:val="none" w:sz="0" w:space="0" w:color="auto"/>
                <w:right w:val="none" w:sz="0" w:space="0" w:color="auto"/>
              </w:divBdr>
            </w:div>
            <w:div w:id="238709310">
              <w:marLeft w:val="0"/>
              <w:marRight w:val="0"/>
              <w:marTop w:val="0"/>
              <w:marBottom w:val="0"/>
              <w:divBdr>
                <w:top w:val="none" w:sz="0" w:space="0" w:color="auto"/>
                <w:left w:val="none" w:sz="0" w:space="0" w:color="auto"/>
                <w:bottom w:val="none" w:sz="0" w:space="0" w:color="auto"/>
                <w:right w:val="none" w:sz="0" w:space="0" w:color="auto"/>
              </w:divBdr>
            </w:div>
            <w:div w:id="449319802">
              <w:marLeft w:val="0"/>
              <w:marRight w:val="0"/>
              <w:marTop w:val="0"/>
              <w:marBottom w:val="0"/>
              <w:divBdr>
                <w:top w:val="none" w:sz="0" w:space="0" w:color="auto"/>
                <w:left w:val="none" w:sz="0" w:space="0" w:color="auto"/>
                <w:bottom w:val="none" w:sz="0" w:space="0" w:color="auto"/>
                <w:right w:val="none" w:sz="0" w:space="0" w:color="auto"/>
              </w:divBdr>
            </w:div>
            <w:div w:id="515310482">
              <w:marLeft w:val="0"/>
              <w:marRight w:val="0"/>
              <w:marTop w:val="0"/>
              <w:marBottom w:val="0"/>
              <w:divBdr>
                <w:top w:val="none" w:sz="0" w:space="0" w:color="auto"/>
                <w:left w:val="none" w:sz="0" w:space="0" w:color="auto"/>
                <w:bottom w:val="none" w:sz="0" w:space="0" w:color="auto"/>
                <w:right w:val="none" w:sz="0" w:space="0" w:color="auto"/>
              </w:divBdr>
            </w:div>
            <w:div w:id="625162305">
              <w:marLeft w:val="0"/>
              <w:marRight w:val="0"/>
              <w:marTop w:val="0"/>
              <w:marBottom w:val="0"/>
              <w:divBdr>
                <w:top w:val="none" w:sz="0" w:space="0" w:color="auto"/>
                <w:left w:val="none" w:sz="0" w:space="0" w:color="auto"/>
                <w:bottom w:val="none" w:sz="0" w:space="0" w:color="auto"/>
                <w:right w:val="none" w:sz="0" w:space="0" w:color="auto"/>
              </w:divBdr>
            </w:div>
            <w:div w:id="631516035">
              <w:marLeft w:val="0"/>
              <w:marRight w:val="0"/>
              <w:marTop w:val="0"/>
              <w:marBottom w:val="0"/>
              <w:divBdr>
                <w:top w:val="none" w:sz="0" w:space="0" w:color="auto"/>
                <w:left w:val="none" w:sz="0" w:space="0" w:color="auto"/>
                <w:bottom w:val="none" w:sz="0" w:space="0" w:color="auto"/>
                <w:right w:val="none" w:sz="0" w:space="0" w:color="auto"/>
              </w:divBdr>
            </w:div>
            <w:div w:id="717700792">
              <w:marLeft w:val="0"/>
              <w:marRight w:val="0"/>
              <w:marTop w:val="0"/>
              <w:marBottom w:val="0"/>
              <w:divBdr>
                <w:top w:val="none" w:sz="0" w:space="0" w:color="auto"/>
                <w:left w:val="none" w:sz="0" w:space="0" w:color="auto"/>
                <w:bottom w:val="none" w:sz="0" w:space="0" w:color="auto"/>
                <w:right w:val="none" w:sz="0" w:space="0" w:color="auto"/>
              </w:divBdr>
            </w:div>
            <w:div w:id="860318350">
              <w:marLeft w:val="0"/>
              <w:marRight w:val="0"/>
              <w:marTop w:val="0"/>
              <w:marBottom w:val="0"/>
              <w:divBdr>
                <w:top w:val="none" w:sz="0" w:space="0" w:color="auto"/>
                <w:left w:val="none" w:sz="0" w:space="0" w:color="auto"/>
                <w:bottom w:val="none" w:sz="0" w:space="0" w:color="auto"/>
                <w:right w:val="none" w:sz="0" w:space="0" w:color="auto"/>
              </w:divBdr>
            </w:div>
            <w:div w:id="963970024">
              <w:marLeft w:val="0"/>
              <w:marRight w:val="0"/>
              <w:marTop w:val="0"/>
              <w:marBottom w:val="0"/>
              <w:divBdr>
                <w:top w:val="none" w:sz="0" w:space="0" w:color="auto"/>
                <w:left w:val="none" w:sz="0" w:space="0" w:color="auto"/>
                <w:bottom w:val="none" w:sz="0" w:space="0" w:color="auto"/>
                <w:right w:val="none" w:sz="0" w:space="0" w:color="auto"/>
              </w:divBdr>
            </w:div>
            <w:div w:id="997271220">
              <w:marLeft w:val="0"/>
              <w:marRight w:val="0"/>
              <w:marTop w:val="0"/>
              <w:marBottom w:val="0"/>
              <w:divBdr>
                <w:top w:val="none" w:sz="0" w:space="0" w:color="auto"/>
                <w:left w:val="none" w:sz="0" w:space="0" w:color="auto"/>
                <w:bottom w:val="none" w:sz="0" w:space="0" w:color="auto"/>
                <w:right w:val="none" w:sz="0" w:space="0" w:color="auto"/>
              </w:divBdr>
            </w:div>
            <w:div w:id="1041172010">
              <w:marLeft w:val="0"/>
              <w:marRight w:val="0"/>
              <w:marTop w:val="0"/>
              <w:marBottom w:val="0"/>
              <w:divBdr>
                <w:top w:val="none" w:sz="0" w:space="0" w:color="auto"/>
                <w:left w:val="none" w:sz="0" w:space="0" w:color="auto"/>
                <w:bottom w:val="none" w:sz="0" w:space="0" w:color="auto"/>
                <w:right w:val="none" w:sz="0" w:space="0" w:color="auto"/>
              </w:divBdr>
            </w:div>
            <w:div w:id="1052845993">
              <w:marLeft w:val="0"/>
              <w:marRight w:val="0"/>
              <w:marTop w:val="0"/>
              <w:marBottom w:val="0"/>
              <w:divBdr>
                <w:top w:val="none" w:sz="0" w:space="0" w:color="auto"/>
                <w:left w:val="none" w:sz="0" w:space="0" w:color="auto"/>
                <w:bottom w:val="none" w:sz="0" w:space="0" w:color="auto"/>
                <w:right w:val="none" w:sz="0" w:space="0" w:color="auto"/>
              </w:divBdr>
            </w:div>
            <w:div w:id="1184634879">
              <w:marLeft w:val="0"/>
              <w:marRight w:val="0"/>
              <w:marTop w:val="0"/>
              <w:marBottom w:val="0"/>
              <w:divBdr>
                <w:top w:val="none" w:sz="0" w:space="0" w:color="auto"/>
                <w:left w:val="none" w:sz="0" w:space="0" w:color="auto"/>
                <w:bottom w:val="none" w:sz="0" w:space="0" w:color="auto"/>
                <w:right w:val="none" w:sz="0" w:space="0" w:color="auto"/>
              </w:divBdr>
            </w:div>
            <w:div w:id="1431657740">
              <w:marLeft w:val="0"/>
              <w:marRight w:val="0"/>
              <w:marTop w:val="0"/>
              <w:marBottom w:val="0"/>
              <w:divBdr>
                <w:top w:val="none" w:sz="0" w:space="0" w:color="auto"/>
                <w:left w:val="none" w:sz="0" w:space="0" w:color="auto"/>
                <w:bottom w:val="none" w:sz="0" w:space="0" w:color="auto"/>
                <w:right w:val="none" w:sz="0" w:space="0" w:color="auto"/>
              </w:divBdr>
            </w:div>
            <w:div w:id="1461723188">
              <w:marLeft w:val="0"/>
              <w:marRight w:val="0"/>
              <w:marTop w:val="0"/>
              <w:marBottom w:val="0"/>
              <w:divBdr>
                <w:top w:val="none" w:sz="0" w:space="0" w:color="auto"/>
                <w:left w:val="none" w:sz="0" w:space="0" w:color="auto"/>
                <w:bottom w:val="none" w:sz="0" w:space="0" w:color="auto"/>
                <w:right w:val="none" w:sz="0" w:space="0" w:color="auto"/>
              </w:divBdr>
            </w:div>
            <w:div w:id="1808013743">
              <w:marLeft w:val="0"/>
              <w:marRight w:val="0"/>
              <w:marTop w:val="0"/>
              <w:marBottom w:val="0"/>
              <w:divBdr>
                <w:top w:val="none" w:sz="0" w:space="0" w:color="auto"/>
                <w:left w:val="none" w:sz="0" w:space="0" w:color="auto"/>
                <w:bottom w:val="none" w:sz="0" w:space="0" w:color="auto"/>
                <w:right w:val="none" w:sz="0" w:space="0" w:color="auto"/>
              </w:divBdr>
            </w:div>
            <w:div w:id="1841504578">
              <w:marLeft w:val="0"/>
              <w:marRight w:val="0"/>
              <w:marTop w:val="0"/>
              <w:marBottom w:val="0"/>
              <w:divBdr>
                <w:top w:val="none" w:sz="0" w:space="0" w:color="auto"/>
                <w:left w:val="none" w:sz="0" w:space="0" w:color="auto"/>
                <w:bottom w:val="none" w:sz="0" w:space="0" w:color="auto"/>
                <w:right w:val="none" w:sz="0" w:space="0" w:color="auto"/>
              </w:divBdr>
            </w:div>
            <w:div w:id="1992902850">
              <w:marLeft w:val="0"/>
              <w:marRight w:val="0"/>
              <w:marTop w:val="0"/>
              <w:marBottom w:val="0"/>
              <w:divBdr>
                <w:top w:val="none" w:sz="0" w:space="0" w:color="auto"/>
                <w:left w:val="none" w:sz="0" w:space="0" w:color="auto"/>
                <w:bottom w:val="none" w:sz="0" w:space="0" w:color="auto"/>
                <w:right w:val="none" w:sz="0" w:space="0" w:color="auto"/>
              </w:divBdr>
            </w:div>
            <w:div w:id="2056808342">
              <w:marLeft w:val="0"/>
              <w:marRight w:val="0"/>
              <w:marTop w:val="0"/>
              <w:marBottom w:val="0"/>
              <w:divBdr>
                <w:top w:val="none" w:sz="0" w:space="0" w:color="auto"/>
                <w:left w:val="none" w:sz="0" w:space="0" w:color="auto"/>
                <w:bottom w:val="none" w:sz="0" w:space="0" w:color="auto"/>
                <w:right w:val="none" w:sz="0" w:space="0" w:color="auto"/>
              </w:divBdr>
            </w:div>
            <w:div w:id="20632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718">
      <w:bodyDiv w:val="1"/>
      <w:marLeft w:val="0"/>
      <w:marRight w:val="0"/>
      <w:marTop w:val="0"/>
      <w:marBottom w:val="0"/>
      <w:divBdr>
        <w:top w:val="none" w:sz="0" w:space="0" w:color="auto"/>
        <w:left w:val="none" w:sz="0" w:space="0" w:color="auto"/>
        <w:bottom w:val="none" w:sz="0" w:space="0" w:color="auto"/>
        <w:right w:val="none" w:sz="0" w:space="0" w:color="auto"/>
      </w:divBdr>
      <w:divsChild>
        <w:div w:id="141316180">
          <w:marLeft w:val="0"/>
          <w:marRight w:val="0"/>
          <w:marTop w:val="0"/>
          <w:marBottom w:val="0"/>
          <w:divBdr>
            <w:top w:val="none" w:sz="0" w:space="0" w:color="auto"/>
            <w:left w:val="none" w:sz="0" w:space="0" w:color="auto"/>
            <w:bottom w:val="none" w:sz="0" w:space="0" w:color="auto"/>
            <w:right w:val="none" w:sz="0" w:space="0" w:color="auto"/>
          </w:divBdr>
        </w:div>
        <w:div w:id="404255498">
          <w:marLeft w:val="0"/>
          <w:marRight w:val="0"/>
          <w:marTop w:val="0"/>
          <w:marBottom w:val="0"/>
          <w:divBdr>
            <w:top w:val="none" w:sz="0" w:space="0" w:color="auto"/>
            <w:left w:val="none" w:sz="0" w:space="0" w:color="auto"/>
            <w:bottom w:val="none" w:sz="0" w:space="0" w:color="auto"/>
            <w:right w:val="none" w:sz="0" w:space="0" w:color="auto"/>
          </w:divBdr>
        </w:div>
        <w:div w:id="674845165">
          <w:marLeft w:val="0"/>
          <w:marRight w:val="0"/>
          <w:marTop w:val="0"/>
          <w:marBottom w:val="0"/>
          <w:divBdr>
            <w:top w:val="none" w:sz="0" w:space="0" w:color="auto"/>
            <w:left w:val="none" w:sz="0" w:space="0" w:color="auto"/>
            <w:bottom w:val="none" w:sz="0" w:space="0" w:color="auto"/>
            <w:right w:val="none" w:sz="0" w:space="0" w:color="auto"/>
          </w:divBdr>
        </w:div>
        <w:div w:id="792678595">
          <w:marLeft w:val="0"/>
          <w:marRight w:val="0"/>
          <w:marTop w:val="0"/>
          <w:marBottom w:val="0"/>
          <w:divBdr>
            <w:top w:val="none" w:sz="0" w:space="0" w:color="auto"/>
            <w:left w:val="none" w:sz="0" w:space="0" w:color="auto"/>
            <w:bottom w:val="none" w:sz="0" w:space="0" w:color="auto"/>
            <w:right w:val="none" w:sz="0" w:space="0" w:color="auto"/>
          </w:divBdr>
        </w:div>
        <w:div w:id="801077332">
          <w:marLeft w:val="0"/>
          <w:marRight w:val="0"/>
          <w:marTop w:val="0"/>
          <w:marBottom w:val="0"/>
          <w:divBdr>
            <w:top w:val="none" w:sz="0" w:space="0" w:color="auto"/>
            <w:left w:val="none" w:sz="0" w:space="0" w:color="auto"/>
            <w:bottom w:val="none" w:sz="0" w:space="0" w:color="auto"/>
            <w:right w:val="none" w:sz="0" w:space="0" w:color="auto"/>
          </w:divBdr>
        </w:div>
        <w:div w:id="886262969">
          <w:marLeft w:val="0"/>
          <w:marRight w:val="0"/>
          <w:marTop w:val="0"/>
          <w:marBottom w:val="0"/>
          <w:divBdr>
            <w:top w:val="none" w:sz="0" w:space="0" w:color="auto"/>
            <w:left w:val="none" w:sz="0" w:space="0" w:color="auto"/>
            <w:bottom w:val="none" w:sz="0" w:space="0" w:color="auto"/>
            <w:right w:val="none" w:sz="0" w:space="0" w:color="auto"/>
          </w:divBdr>
        </w:div>
        <w:div w:id="1000891792">
          <w:marLeft w:val="0"/>
          <w:marRight w:val="0"/>
          <w:marTop w:val="0"/>
          <w:marBottom w:val="0"/>
          <w:divBdr>
            <w:top w:val="none" w:sz="0" w:space="0" w:color="auto"/>
            <w:left w:val="none" w:sz="0" w:space="0" w:color="auto"/>
            <w:bottom w:val="none" w:sz="0" w:space="0" w:color="auto"/>
            <w:right w:val="none" w:sz="0" w:space="0" w:color="auto"/>
          </w:divBdr>
        </w:div>
        <w:div w:id="1728146564">
          <w:marLeft w:val="0"/>
          <w:marRight w:val="0"/>
          <w:marTop w:val="0"/>
          <w:marBottom w:val="0"/>
          <w:divBdr>
            <w:top w:val="none" w:sz="0" w:space="0" w:color="auto"/>
            <w:left w:val="none" w:sz="0" w:space="0" w:color="auto"/>
            <w:bottom w:val="none" w:sz="0" w:space="0" w:color="auto"/>
            <w:right w:val="none" w:sz="0" w:space="0" w:color="auto"/>
          </w:divBdr>
        </w:div>
        <w:div w:id="1789230014">
          <w:marLeft w:val="0"/>
          <w:marRight w:val="0"/>
          <w:marTop w:val="0"/>
          <w:marBottom w:val="0"/>
          <w:divBdr>
            <w:top w:val="none" w:sz="0" w:space="0" w:color="auto"/>
            <w:left w:val="none" w:sz="0" w:space="0" w:color="auto"/>
            <w:bottom w:val="none" w:sz="0" w:space="0" w:color="auto"/>
            <w:right w:val="none" w:sz="0" w:space="0" w:color="auto"/>
          </w:divBdr>
        </w:div>
      </w:divsChild>
    </w:div>
    <w:div w:id="19461144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searchgate.net/figure/Big-Data-Definition-3-Vs_fig3_264129835" TargetMode="External"/><Relationship Id="rId18" Type="http://schemas.openxmlformats.org/officeDocument/2006/relationships/hyperlink" Target="https://www.mailjet.com/es/blog/marketing/big-data/" TargetMode="External"/><Relationship Id="rId26" Type="http://schemas.openxmlformats.org/officeDocument/2006/relationships/hyperlink" Target="https://learn.microsoft.com/en-us/azure/architecture/guide/architecture-styles/big-data" TargetMode="External"/><Relationship Id="rId3" Type="http://schemas.openxmlformats.org/officeDocument/2006/relationships/customXml" Target="../customXml/item3.xml"/><Relationship Id="rId21" Type="http://schemas.openxmlformats.org/officeDocument/2006/relationships/hyperlink" Target="http://www.scielo.org.co/scielo.php?pid=S0123-77992017000200002&amp;script=sci_arttex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sas.com/es_co/insights/big-data/what-is-big-data.html" TargetMode="External"/><Relationship Id="rId25" Type="http://schemas.openxmlformats.org/officeDocument/2006/relationships/hyperlink" Target="https://www.oracle.com/big-data/what-is-big-data/"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i.org/10.1016/j.jksuci.2017.06.001" TargetMode="External"/><Relationship Id="rId20" Type="http://schemas.openxmlformats.org/officeDocument/2006/relationships/hyperlink" Target="https://www.powerdata.es/big-data"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youtu.be/Z7L8JmZE30c"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researchgate.net/profile/Jose-Marmolejo-Valle/publication/333433150_Evaluacion_del_proceso_de_ensenanza_aprendizaje_en_modalidad_virtual_del_SUVUAGro/links/5ced85aa458515026a637e6d/Evaluacion-del-proceso-de-ensenanza-aprendizaje-en-modalidad-virtual-del-SUVUAGro.pdf" TargetMode="External"/><Relationship Id="rId23" Type="http://schemas.openxmlformats.org/officeDocument/2006/relationships/hyperlink" Target="https://www.egosbi.com/histo%09ria-del-big-data/"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iebschool.com/blog/valor-big-dat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ienciaytecnologia.uteg.edu.ec/revista/index.php/cienciaytecnologia/article/view/279/422" TargetMode="External"/><Relationship Id="rId22" Type="http://schemas.openxmlformats.org/officeDocument/2006/relationships/hyperlink" Target="https://nexusintegra.io/how-big-data-and-ia-work-together/"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m\AppData\Local\Packages\Microsoft.Office.Desktop_8wekyb3d8bbwe\LocalCache\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1BB89995BC804CBE518D06D98E3BB8" ma:contentTypeVersion="15" ma:contentTypeDescription="Crear nuevo documento." ma:contentTypeScope="" ma:versionID="cc18d73499dccbe933803edf5056c2e1">
  <xsd:schema xmlns:xsd="http://www.w3.org/2001/XMLSchema" xmlns:xs="http://www.w3.org/2001/XMLSchema" xmlns:p="http://schemas.microsoft.com/office/2006/metadata/properties" xmlns:ns3="0fddd48d-a4e0-473f-a7ec-86fa07fbf21f" xmlns:ns4="edbdbdb8-5c89-41a4-bc3a-91782a1467d3" targetNamespace="http://schemas.microsoft.com/office/2006/metadata/properties" ma:root="true" ma:fieldsID="3bc1b257ee04614ce4082f77f56e864c" ns3:_="" ns4:_="">
    <xsd:import namespace="0fddd48d-a4e0-473f-a7ec-86fa07fbf21f"/>
    <xsd:import namespace="edbdbdb8-5c89-41a4-bc3a-91782a1467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dd48d-a4e0-473f-a7ec-86fa07fbf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bdbdb8-5c89-41a4-bc3a-91782a1467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w14:paraId="75EB35C6" w14:textId="5FE550A3" w:rsidR="00B92C9E" w:rsidRDefault="00B92C9E"&gt;&lt;w:r&gt;&lt;w:rPr&gt;&lt;w:noProof/&gt;&lt;w:lang w:bidi="es-ES"/&gt;&lt;/w:rPr&gt;&lt;w:drawing&gt;&lt;wp:inline distT="0" distB="0" distL="0" distR="0" wp14:anchorId="7B537266" wp14:editId="4B58B68E"&gt;&lt;wp:extent cx="1628775" cy="364515"/&gt;&lt;wp:effectExtent l="0" t="0" r="0" b="0"/&gt;&lt;wp:docPr id="1115297054" name="Imagen 1"/&gt;&lt;wp:cNvGraphicFramePr&gt;&lt;a:graphicFrameLocks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id="1292744325" name="Imagen 1292744325"/&gt;&lt;pic:cNvPicPr/&gt;&lt;/pic:nvPicPr&gt;&lt;pic:blipFill&gt;&lt;a:blip r:embed="rId2"/&gt;&lt;a:stretch&gt;&lt;a:fillRect/&gt;&lt;/a:stretch&gt;&lt;/pic:blipFill&gt;&lt;pic:spPr&gt;&lt;a:xfrm&gt;&lt;a:off x="0" y="0"/&gt;&lt;a:ext cx="1671549" cy="374088"/&gt;&lt;/a:xfrm&gt;&lt;a:prstGeom prst="rect"&gt;&lt;a:avLst/&gt;&lt;/a:prstGeom&gt;&lt;/pic:spPr&gt;&lt;/pic:pic&gt;&lt;/a:graphicData&gt;&lt;/a:graphic&gt;&lt;/wp:inline&gt;&lt;/w:drawing&gt;&lt;/w:r&gt;&lt;/w:p&gt;&lt;w:sectPr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Type="http://schemas.openxmlformats.org/officeDocument/2006/relationships/image" Target="media/image1.png"/&gt;&lt;Relationship Id="rId1" Type="http://schemas.openxmlformats.org/officeDocument/2006/relationships/styles" Target="styles.xml"/&gt;&lt;/Relationships&gt;&lt;/pkg:xmlData&gt;&lt;/pkg:part&gt;&lt;pkg:part pkg:name="/word/media/image1.png" pkg:contentType="image/png" pkg:compression="store"&gt;&lt;pkg:binaryData&gt;iVBORw0KGgoAAAANSUhEUgAAArkAAACcCAYAAAB7oLMYAAAgAElEQVR4Ae1dCZgkRZWuATqjGgZB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&lt;/pkg:binaryData&gt;&lt;/pkg:part&gt;&lt;pkg:part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w:val="00B92C9E"/&gt;&lt;/w:style&gt;&lt;w:style w:type="character" w:default="1" w:styleId="Fuentedeprrafopredeter"&gt;&lt;w:name w:val="Default Paragraph Font"/&gt;&lt;w:uiPriority w:val="1"/&gt;&lt;w:semiHidden/&gt;&lt;w:unhideWhenUsed/&gt;&lt;w:rsid w:val="00B92C9E"/&gt;&lt;/w:style&gt;&lt;w:style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w:val="99"/&gt;&lt;w:semiHidden/&gt;&lt;w:unhideWhenUsed/&gt;&lt;w:rsid w:val="00B92C9E"/&gt;&lt;/w:style&gt;&lt;/w:styles&gt;&lt;/pkg:xmlData&gt;&lt;/pkg:part&gt;&lt;/pkg:package&gt;
</CustomerName>
    <CompanyName/>
    <SenderAddress/>
    <Address/>
  </employee>
</employees>
</file>

<file path=customXml/item4.xml><?xml version="1.0" encoding="utf-8"?>
<p:properties xmlns:p="http://schemas.microsoft.com/office/2006/metadata/properties" xmlns:xsi="http://www.w3.org/2001/XMLSchema-instance" xmlns:pc="http://schemas.microsoft.com/office/infopath/2007/PartnerControls">
  <documentManagement>
    <_activity xmlns="0fddd48d-a4e0-473f-a7ec-86fa07fbf21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9F4D-F651-445A-B0DB-FD038FD92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dd48d-a4e0-473f-a7ec-86fa07fbf21f"/>
    <ds:schemaRef ds:uri="edbdbdb8-5c89-41a4-bc3a-91782a146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7F752-763E-427F-A2BC-AF48DF7CD9B5}">
  <ds:schemaRefs>
    <ds:schemaRef ds:uri="http://schemas.microsoft.com/sharepoint/v3/contenttype/forms"/>
  </ds:schemaRefs>
</ds:datastoreItem>
</file>

<file path=customXml/itemProps3.xml><?xml version="1.0" encoding="utf-8"?>
<ds:datastoreItem xmlns:ds="http://schemas.openxmlformats.org/officeDocument/2006/customXml" ds:itemID="{B98E728A-96FF-4995-885C-5AF887AB0C35}">
  <ds:schemaRefs>
    <ds:schemaRef ds:uri="http://schemas.microsoft.com/temp/samples"/>
  </ds:schemaRefs>
</ds:datastoreItem>
</file>

<file path=customXml/itemProps4.xml><?xml version="1.0" encoding="utf-8"?>
<ds:datastoreItem xmlns:ds="http://schemas.openxmlformats.org/officeDocument/2006/customXml" ds:itemID="{C2F8C230-E6F7-493B-AF9A-2DE51AD34889}">
  <ds:schemaRefs>
    <ds:schemaRef ds:uri="http://schemas.microsoft.com/office/2006/metadata/properties"/>
    <ds:schemaRef ds:uri="http://schemas.microsoft.com/office/infopath/2007/PartnerControls"/>
    <ds:schemaRef ds:uri="0fddd48d-a4e0-473f-a7ec-86fa07fbf21f"/>
  </ds:schemaRefs>
</ds:datastoreItem>
</file>

<file path=customXml/itemProps5.xml><?xml version="1.0" encoding="utf-8"?>
<ds:datastoreItem xmlns:ds="http://schemas.openxmlformats.org/officeDocument/2006/customXml" ds:itemID="{6EAFDDAA-CFD7-4A57-9290-0AE7D85E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220</TotalTime>
  <Pages>31</Pages>
  <Words>5556</Words>
  <Characters>30561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Morales García</dc:creator>
  <cp:keywords/>
  <dc:description/>
  <cp:lastModifiedBy>Juan Manuel Morales García</cp:lastModifiedBy>
  <cp:revision>161</cp:revision>
  <dcterms:created xsi:type="dcterms:W3CDTF">2024-08-31T15:48:00Z</dcterms:created>
  <dcterms:modified xsi:type="dcterms:W3CDTF">2024-09-28T12:03:00Z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0x010100D91BB89995BC804CBE518D06D98E3BB8</vt:lpwstr>
  </property>
</Properties>
</file>